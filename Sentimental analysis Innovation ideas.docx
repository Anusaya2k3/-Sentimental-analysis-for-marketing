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CE64A" w14:textId="5B6EBA4E" w:rsidR="0072789D" w:rsidRDefault="00CE63F5" w:rsidP="00CF3A93">
      <w:pPr>
        <w:pStyle w:val="Title"/>
        <w:jc w:val="center"/>
      </w:pPr>
      <w:r>
        <w:t xml:space="preserve">Sentiment Analysis </w:t>
      </w:r>
      <w:r w:rsidR="006E7F7A">
        <w:t>For Marketing</w:t>
      </w:r>
    </w:p>
    <w:p w14:paraId="0AA79557" w14:textId="2C72D3AB" w:rsidR="00323D57" w:rsidRPr="006C5808" w:rsidRDefault="006C5808" w:rsidP="00323D57">
      <w:pPr>
        <w:rPr>
          <w:b/>
          <w:bCs/>
          <w:sz w:val="40"/>
          <w:szCs w:val="40"/>
        </w:rPr>
      </w:pPr>
      <w:r>
        <w:rPr>
          <w:b/>
          <w:bCs/>
          <w:sz w:val="40"/>
          <w:szCs w:val="40"/>
        </w:rPr>
        <w:t>Problem statement</w:t>
      </w:r>
      <w:r w:rsidR="000552A1">
        <w:rPr>
          <w:b/>
          <w:bCs/>
          <w:sz w:val="40"/>
          <w:szCs w:val="40"/>
        </w:rPr>
        <w:t>:</w:t>
      </w:r>
    </w:p>
    <w:p w14:paraId="5A18CF3F" w14:textId="3CAB9D91" w:rsidR="00323D57" w:rsidRPr="008F7F0F" w:rsidRDefault="00323D57" w:rsidP="00323D57">
      <w:pPr>
        <w:rPr>
          <w:sz w:val="28"/>
          <w:szCs w:val="28"/>
        </w:rPr>
      </w:pPr>
      <w:r w:rsidRPr="008F7F0F">
        <w:rPr>
          <w:sz w:val="28"/>
          <w:szCs w:val="28"/>
        </w:rPr>
        <w:t>In today’s digital age, businesses are inundated with customer feedback and opinions on social media, review platforms, and other online sources. Understanding and analyzing the sentiment behind this massive volume of data is crucial for making informed marketing decisions. Our project aims to develop a sentiment analysis system that can automatically assess and categorize customer sentiments (positive, negative, neutral) to help businesses gain actionable insights for their marketing strategies.</w:t>
      </w:r>
    </w:p>
    <w:p w14:paraId="6B5E4517" w14:textId="63C83FD2" w:rsidR="00C95AF2" w:rsidRPr="008F7F0F" w:rsidRDefault="00C95AF2" w:rsidP="00323D57">
      <w:pPr>
        <w:rPr>
          <w:sz w:val="28"/>
          <w:szCs w:val="28"/>
        </w:rPr>
      </w:pPr>
      <w:r w:rsidRPr="008F7F0F">
        <w:rPr>
          <w:sz w:val="28"/>
          <w:szCs w:val="28"/>
        </w:rPr>
        <w:t>Sentiment analysis in marketing is a valuable tool for understanding customer opinions and feedback. Here’s an overview of a full project explanation:</w:t>
      </w:r>
    </w:p>
    <w:p w14:paraId="1A8D6D15" w14:textId="77777777" w:rsidR="00C95AF2" w:rsidRPr="0001265F" w:rsidRDefault="00C95AF2" w:rsidP="00323D57">
      <w:pPr>
        <w:rPr>
          <w:sz w:val="44"/>
          <w:szCs w:val="44"/>
        </w:rPr>
      </w:pPr>
    </w:p>
    <w:p w14:paraId="72A4A039" w14:textId="77777777" w:rsidR="0035050F" w:rsidRDefault="00C95AF2" w:rsidP="00323D57">
      <w:pPr>
        <w:rPr>
          <w:b/>
          <w:bCs/>
          <w:sz w:val="44"/>
          <w:szCs w:val="44"/>
        </w:rPr>
      </w:pPr>
      <w:r w:rsidRPr="00CA26EA">
        <w:rPr>
          <w:b/>
          <w:bCs/>
          <w:sz w:val="44"/>
          <w:szCs w:val="44"/>
        </w:rPr>
        <w:t>Project Title:</w:t>
      </w:r>
    </w:p>
    <w:p w14:paraId="3E9E7D7F" w14:textId="30A3A5BE" w:rsidR="00C95AF2" w:rsidRPr="009A5896" w:rsidRDefault="00C95AF2" w:rsidP="00323D57">
      <w:pPr>
        <w:rPr>
          <w:b/>
          <w:bCs/>
          <w:color w:val="FF7A00" w:themeColor="accent1"/>
          <w:sz w:val="44"/>
          <w:szCs w:val="44"/>
        </w:rPr>
      </w:pPr>
      <w:r w:rsidRPr="009A5896">
        <w:rPr>
          <w:b/>
          <w:bCs/>
          <w:color w:val="FF7A00" w:themeColor="accent1"/>
          <w:sz w:val="44"/>
          <w:szCs w:val="44"/>
        </w:rPr>
        <w:t>Sentiment Analysis for Marketing Insights</w:t>
      </w:r>
    </w:p>
    <w:p w14:paraId="614133D2" w14:textId="77777777" w:rsidR="00C95AF2" w:rsidRDefault="00C95AF2" w:rsidP="00323D57"/>
    <w:p w14:paraId="1D6DF275" w14:textId="77777777" w:rsidR="00C95AF2" w:rsidRPr="0035050F" w:rsidRDefault="00C95AF2" w:rsidP="00323D57">
      <w:pPr>
        <w:rPr>
          <w:color w:val="000000" w:themeColor="text1"/>
          <w:sz w:val="40"/>
          <w:szCs w:val="40"/>
        </w:rPr>
      </w:pPr>
      <w:r w:rsidRPr="0035050F">
        <w:rPr>
          <w:color w:val="000000" w:themeColor="text1"/>
          <w:sz w:val="40"/>
          <w:szCs w:val="40"/>
        </w:rPr>
        <w:t>**Project Description:**</w:t>
      </w:r>
    </w:p>
    <w:p w14:paraId="1DFB2CF3" w14:textId="77777777" w:rsidR="00C95AF2" w:rsidRPr="008F7F0F" w:rsidRDefault="00C95AF2" w:rsidP="00323D57">
      <w:pPr>
        <w:rPr>
          <w:sz w:val="28"/>
          <w:szCs w:val="28"/>
        </w:rPr>
      </w:pPr>
      <w:r w:rsidRPr="008F7F0F">
        <w:rPr>
          <w:sz w:val="28"/>
          <w:szCs w:val="28"/>
        </w:rPr>
        <w:t>The goal of this project is to analyze customer sentiment, opinions, and emotions expressed in textual data, such as customer reviews, social media posts, or survey responses, to gain actionable insights for marketing strategies and decision-making.</w:t>
      </w:r>
    </w:p>
    <w:p w14:paraId="47F833D4" w14:textId="77777777" w:rsidR="00C95AF2" w:rsidRDefault="00C95AF2" w:rsidP="00323D57"/>
    <w:p w14:paraId="17E925C8" w14:textId="77777777" w:rsidR="00C95AF2" w:rsidRPr="006F6C4D" w:rsidRDefault="00C95AF2" w:rsidP="00323D57">
      <w:pPr>
        <w:rPr>
          <w:color w:val="000000" w:themeColor="text1"/>
          <w:sz w:val="40"/>
          <w:szCs w:val="40"/>
        </w:rPr>
      </w:pPr>
      <w:r w:rsidRPr="006F6C4D">
        <w:rPr>
          <w:color w:val="000000" w:themeColor="text1"/>
          <w:sz w:val="40"/>
          <w:szCs w:val="40"/>
        </w:rPr>
        <w:t>**Project Steps:**</w:t>
      </w:r>
    </w:p>
    <w:p w14:paraId="665B345C" w14:textId="77777777" w:rsidR="00C95AF2" w:rsidRDefault="00C95AF2" w:rsidP="00323D57"/>
    <w:p w14:paraId="53F48AEE" w14:textId="77777777" w:rsidR="00C95AF2" w:rsidRPr="00834920" w:rsidRDefault="00C95AF2" w:rsidP="00323D57">
      <w:pPr>
        <w:rPr>
          <w:b/>
          <w:bCs/>
          <w:color w:val="FF7A00" w:themeColor="accent1"/>
          <w:sz w:val="32"/>
          <w:szCs w:val="32"/>
        </w:rPr>
      </w:pPr>
      <w:r w:rsidRPr="00834920">
        <w:rPr>
          <w:b/>
          <w:bCs/>
          <w:color w:val="FF7A00" w:themeColor="accent1"/>
          <w:sz w:val="32"/>
          <w:szCs w:val="32"/>
        </w:rPr>
        <w:t>1. **Data Collection:**</w:t>
      </w:r>
    </w:p>
    <w:p w14:paraId="6782C0AC" w14:textId="77777777" w:rsidR="00C95AF2" w:rsidRPr="00FC728B" w:rsidRDefault="00C95AF2" w:rsidP="00323D57">
      <w:r>
        <w:t xml:space="preserve">   - </w:t>
      </w:r>
      <w:r w:rsidRPr="00FC728B">
        <w:t>Gather textual data from various sources, such as social media platforms, customer reviews, and surveys.</w:t>
      </w:r>
    </w:p>
    <w:p w14:paraId="1E267C20" w14:textId="77777777" w:rsidR="00C95AF2" w:rsidRPr="00FC728B" w:rsidRDefault="00C95AF2" w:rsidP="00323D57">
      <w:r w:rsidRPr="00FC728B">
        <w:t xml:space="preserve">   - Ensure data quality by cleaning and preprocessing, including text normalization, removing duplicates, and handling missing values.</w:t>
      </w:r>
    </w:p>
    <w:p w14:paraId="457491D8" w14:textId="77777777" w:rsidR="00C95AF2" w:rsidRPr="00FC728B" w:rsidRDefault="00C95AF2" w:rsidP="00323D57"/>
    <w:p w14:paraId="240BEA7B" w14:textId="77777777" w:rsidR="00C95AF2" w:rsidRPr="00834920" w:rsidRDefault="00C95AF2" w:rsidP="00323D57">
      <w:pPr>
        <w:rPr>
          <w:b/>
          <w:bCs/>
          <w:color w:val="FF7A00" w:themeColor="accent1"/>
          <w:sz w:val="36"/>
          <w:szCs w:val="36"/>
        </w:rPr>
      </w:pPr>
      <w:r w:rsidRPr="00834920">
        <w:rPr>
          <w:b/>
          <w:bCs/>
          <w:color w:val="FF7A00" w:themeColor="accent1"/>
          <w:sz w:val="36"/>
          <w:szCs w:val="36"/>
        </w:rPr>
        <w:t xml:space="preserve">2. **Text </w:t>
      </w:r>
      <w:r w:rsidRPr="00834920">
        <w:rPr>
          <w:b/>
          <w:bCs/>
          <w:color w:val="FF7A00" w:themeColor="accent1"/>
          <w:sz w:val="32"/>
          <w:szCs w:val="32"/>
        </w:rPr>
        <w:t>Analysis</w:t>
      </w:r>
      <w:r w:rsidRPr="00834920">
        <w:rPr>
          <w:b/>
          <w:bCs/>
          <w:color w:val="FF7A00" w:themeColor="accent1"/>
          <w:sz w:val="36"/>
          <w:szCs w:val="36"/>
        </w:rPr>
        <w:t>:**</w:t>
      </w:r>
    </w:p>
    <w:p w14:paraId="782F3072" w14:textId="77777777" w:rsidR="00C95AF2" w:rsidRDefault="00C95AF2" w:rsidP="00323D57">
      <w:r>
        <w:t xml:space="preserve">   - Tokenize and preprocess the text data.</w:t>
      </w:r>
    </w:p>
    <w:p w14:paraId="4562755B" w14:textId="77777777" w:rsidR="00C95AF2" w:rsidRDefault="00C95AF2" w:rsidP="00323D57">
      <w:r>
        <w:t xml:space="preserve">   - Apply Natural Language Processing (NLP) techniques like lemmatization and stemming.</w:t>
      </w:r>
    </w:p>
    <w:p w14:paraId="6D3D0C48" w14:textId="77777777" w:rsidR="00C95AF2" w:rsidRDefault="00C95AF2" w:rsidP="00323D57">
      <w:r>
        <w:t xml:space="preserve">   - Create a document-term matrix or word </w:t>
      </w:r>
      <w:proofErr w:type="spellStart"/>
      <w:r>
        <w:t>embeddings</w:t>
      </w:r>
      <w:proofErr w:type="spellEnd"/>
      <w:r>
        <w:t xml:space="preserve"> for feature extraction.</w:t>
      </w:r>
    </w:p>
    <w:p w14:paraId="5A0D1965" w14:textId="77777777" w:rsidR="00C95AF2" w:rsidRDefault="00C95AF2" w:rsidP="00323D57"/>
    <w:p w14:paraId="43941F9E" w14:textId="77777777" w:rsidR="00C95AF2" w:rsidRPr="00834920" w:rsidRDefault="00C95AF2" w:rsidP="00323D57">
      <w:pPr>
        <w:rPr>
          <w:b/>
          <w:bCs/>
          <w:color w:val="FF7A00" w:themeColor="accent1"/>
          <w:sz w:val="32"/>
          <w:szCs w:val="32"/>
        </w:rPr>
      </w:pPr>
      <w:r w:rsidRPr="00834920">
        <w:rPr>
          <w:b/>
          <w:bCs/>
          <w:color w:val="FF7A00" w:themeColor="accent1"/>
          <w:sz w:val="32"/>
          <w:szCs w:val="32"/>
        </w:rPr>
        <w:t>3. **Sentiment Analysis:**</w:t>
      </w:r>
    </w:p>
    <w:p w14:paraId="248DC7C4" w14:textId="77777777" w:rsidR="00C95AF2" w:rsidRDefault="00C95AF2" w:rsidP="00323D57">
      <w:r>
        <w:t xml:space="preserve">   - Utilize pre-trained sentiment analysis models like VADER, </w:t>
      </w:r>
      <w:proofErr w:type="spellStart"/>
      <w:r>
        <w:t>TextBlob</w:t>
      </w:r>
      <w:proofErr w:type="spellEnd"/>
      <w:r>
        <w:t>, or train your own using labeled data.</w:t>
      </w:r>
    </w:p>
    <w:p w14:paraId="6E357C19" w14:textId="77777777" w:rsidR="00C95AF2" w:rsidRDefault="00C95AF2" w:rsidP="00323D57">
      <w:r>
        <w:t xml:space="preserve">   - Assign sentiment scores (positive, negative, neutral) to each text or document.</w:t>
      </w:r>
    </w:p>
    <w:p w14:paraId="14E6B961" w14:textId="77777777" w:rsidR="00C95AF2" w:rsidRDefault="00C95AF2" w:rsidP="00323D57"/>
    <w:p w14:paraId="72628019" w14:textId="77777777" w:rsidR="00C95AF2" w:rsidRPr="00834920" w:rsidRDefault="00C95AF2" w:rsidP="00323D57">
      <w:pPr>
        <w:rPr>
          <w:b/>
          <w:bCs/>
          <w:color w:val="FF7A00" w:themeColor="accent1"/>
          <w:sz w:val="32"/>
          <w:szCs w:val="32"/>
        </w:rPr>
      </w:pPr>
      <w:r w:rsidRPr="00834920">
        <w:rPr>
          <w:b/>
          <w:bCs/>
          <w:color w:val="FF7A00" w:themeColor="accent1"/>
          <w:sz w:val="32"/>
          <w:szCs w:val="32"/>
        </w:rPr>
        <w:t>4. **Visualization:**</w:t>
      </w:r>
    </w:p>
    <w:p w14:paraId="47D93252" w14:textId="77777777" w:rsidR="00C95AF2" w:rsidRDefault="00C95AF2" w:rsidP="00323D57">
      <w:r>
        <w:t xml:space="preserve">   - Create visualizations like word clouds, histograms, or bar charts to represent sentiment distributions.</w:t>
      </w:r>
    </w:p>
    <w:p w14:paraId="726C5BB6" w14:textId="77777777" w:rsidR="00C95AF2" w:rsidRDefault="00C95AF2" w:rsidP="00323D57">
      <w:r>
        <w:t xml:space="preserve">   - Plot sentiment trends over time, if applicable.</w:t>
      </w:r>
    </w:p>
    <w:p w14:paraId="420752D9" w14:textId="77777777" w:rsidR="00C95AF2" w:rsidRDefault="00C95AF2" w:rsidP="00323D57"/>
    <w:p w14:paraId="2E0220E1" w14:textId="77777777" w:rsidR="00C95AF2" w:rsidRPr="00834920" w:rsidRDefault="00C95AF2" w:rsidP="00323D57">
      <w:pPr>
        <w:rPr>
          <w:b/>
          <w:bCs/>
          <w:color w:val="FF7A00" w:themeColor="accent1"/>
          <w:sz w:val="32"/>
          <w:szCs w:val="32"/>
        </w:rPr>
      </w:pPr>
      <w:r w:rsidRPr="00834920">
        <w:rPr>
          <w:b/>
          <w:bCs/>
          <w:color w:val="FF7A00" w:themeColor="accent1"/>
          <w:sz w:val="32"/>
          <w:szCs w:val="32"/>
        </w:rPr>
        <w:t>5. **Topic Modeling (Optional):**</w:t>
      </w:r>
    </w:p>
    <w:p w14:paraId="22B42D9C" w14:textId="77777777" w:rsidR="00C95AF2" w:rsidRDefault="00C95AF2" w:rsidP="00323D57">
      <w:r>
        <w:t xml:space="preserve">   - Identify common topics or themes within the text data using techniques like Latent </w:t>
      </w:r>
      <w:proofErr w:type="spellStart"/>
      <w:r>
        <w:t>Dirichlet</w:t>
      </w:r>
      <w:proofErr w:type="spellEnd"/>
      <w:r>
        <w:t xml:space="preserve"> Allocation (LDA) or Non-negative Matrix Factorization (NMF).</w:t>
      </w:r>
    </w:p>
    <w:p w14:paraId="7546734A" w14:textId="77777777" w:rsidR="00C95AF2" w:rsidRDefault="00C95AF2" w:rsidP="00323D57"/>
    <w:p w14:paraId="2AC1D1E0" w14:textId="77777777" w:rsidR="00C95AF2" w:rsidRPr="00834920" w:rsidRDefault="00C95AF2" w:rsidP="00323D57">
      <w:pPr>
        <w:rPr>
          <w:b/>
          <w:bCs/>
          <w:color w:val="FF7A00" w:themeColor="accent1"/>
          <w:sz w:val="32"/>
          <w:szCs w:val="32"/>
        </w:rPr>
      </w:pPr>
      <w:r w:rsidRPr="00834920">
        <w:rPr>
          <w:b/>
          <w:bCs/>
          <w:color w:val="FF7A00" w:themeColor="accent1"/>
          <w:sz w:val="32"/>
          <w:szCs w:val="32"/>
        </w:rPr>
        <w:t>6. **Sentiment Insights:**</w:t>
      </w:r>
    </w:p>
    <w:p w14:paraId="689D38BE" w14:textId="77777777" w:rsidR="00C95AF2" w:rsidRDefault="00C95AF2" w:rsidP="00323D57">
      <w:r>
        <w:t xml:space="preserve">   - Analyze the sentiment data to understand customer feelings towards products, services, or brands.</w:t>
      </w:r>
    </w:p>
    <w:p w14:paraId="7296BDF7" w14:textId="77777777" w:rsidR="00C95AF2" w:rsidRDefault="00C95AF2" w:rsidP="00323D57">
      <w:r>
        <w:t xml:space="preserve">   - Identify areas of improvement and strengths.</w:t>
      </w:r>
    </w:p>
    <w:p w14:paraId="1C02B0FB" w14:textId="77777777" w:rsidR="00C95AF2" w:rsidRDefault="00C95AF2" w:rsidP="00323D57"/>
    <w:p w14:paraId="2E4C5797" w14:textId="77777777" w:rsidR="00C95AF2" w:rsidRPr="00834920" w:rsidRDefault="00C95AF2" w:rsidP="00323D57">
      <w:pPr>
        <w:rPr>
          <w:b/>
          <w:bCs/>
          <w:color w:val="FF7A00" w:themeColor="accent1"/>
          <w:sz w:val="32"/>
          <w:szCs w:val="32"/>
        </w:rPr>
      </w:pPr>
      <w:r w:rsidRPr="00834920">
        <w:rPr>
          <w:b/>
          <w:bCs/>
          <w:color w:val="FF7A00" w:themeColor="accent1"/>
          <w:sz w:val="32"/>
          <w:szCs w:val="32"/>
        </w:rPr>
        <w:t>7. **Competitor Analysis (Optional):**</w:t>
      </w:r>
    </w:p>
    <w:p w14:paraId="41C8FD7E" w14:textId="77777777" w:rsidR="00C95AF2" w:rsidRDefault="00C95AF2" w:rsidP="00323D57">
      <w:r>
        <w:t xml:space="preserve">   - Compare sentiment scores with those of competitors to benchmark performance.</w:t>
      </w:r>
    </w:p>
    <w:p w14:paraId="56B1A91B" w14:textId="77777777" w:rsidR="00C95AF2" w:rsidRDefault="00C95AF2" w:rsidP="00323D57"/>
    <w:p w14:paraId="78B164F2" w14:textId="77777777" w:rsidR="00C95AF2" w:rsidRPr="00BA6CD6" w:rsidRDefault="00C95AF2" w:rsidP="00323D57">
      <w:pPr>
        <w:rPr>
          <w:b/>
          <w:bCs/>
          <w:color w:val="FF7A00" w:themeColor="accent1"/>
        </w:rPr>
      </w:pPr>
      <w:r w:rsidRPr="009A5896">
        <w:rPr>
          <w:b/>
          <w:bCs/>
          <w:color w:val="FF7A00" w:themeColor="accent1"/>
          <w:sz w:val="32"/>
          <w:szCs w:val="32"/>
        </w:rPr>
        <w:t>8. **</w:t>
      </w:r>
      <w:r w:rsidRPr="00FB26CD">
        <w:rPr>
          <w:b/>
          <w:bCs/>
          <w:color w:val="FF7A00" w:themeColor="accent1"/>
          <w:sz w:val="32"/>
          <w:szCs w:val="32"/>
        </w:rPr>
        <w:t>Actionable</w:t>
      </w:r>
      <w:r w:rsidRPr="00BA6CD6">
        <w:rPr>
          <w:b/>
          <w:bCs/>
          <w:color w:val="FF7A00" w:themeColor="accent1"/>
        </w:rPr>
        <w:t xml:space="preserve"> </w:t>
      </w:r>
      <w:r w:rsidRPr="00FB26CD">
        <w:rPr>
          <w:b/>
          <w:bCs/>
          <w:color w:val="FF7A00" w:themeColor="accent1"/>
          <w:sz w:val="32"/>
          <w:szCs w:val="32"/>
        </w:rPr>
        <w:t>Recommendations</w:t>
      </w:r>
      <w:r w:rsidRPr="00BA6CD6">
        <w:rPr>
          <w:b/>
          <w:bCs/>
          <w:color w:val="FF7A00" w:themeColor="accent1"/>
        </w:rPr>
        <w:t>:**</w:t>
      </w:r>
    </w:p>
    <w:p w14:paraId="487A8695" w14:textId="77777777" w:rsidR="00C95AF2" w:rsidRDefault="00C95AF2" w:rsidP="00323D57">
      <w:r>
        <w:t xml:space="preserve">   - Provide actionable recommendations based on the sentiment analysis to improve marketing strategies.</w:t>
      </w:r>
    </w:p>
    <w:p w14:paraId="1F89E6E9" w14:textId="77777777" w:rsidR="00C95AF2" w:rsidRDefault="00C95AF2" w:rsidP="00323D57">
      <w:r>
        <w:t xml:space="preserve">   - For example, adjust advertising campaigns, product features, or customer service.</w:t>
      </w:r>
    </w:p>
    <w:p w14:paraId="086C37E3" w14:textId="77777777" w:rsidR="00C95AF2" w:rsidRDefault="00C95AF2" w:rsidP="00323D57"/>
    <w:p w14:paraId="3AA8BEA1" w14:textId="77777777" w:rsidR="00C95AF2" w:rsidRPr="009A5896" w:rsidRDefault="00C95AF2" w:rsidP="00323D57">
      <w:pPr>
        <w:rPr>
          <w:b/>
          <w:bCs/>
          <w:color w:val="FF7A00" w:themeColor="accent1"/>
          <w:sz w:val="32"/>
          <w:szCs w:val="32"/>
        </w:rPr>
      </w:pPr>
      <w:r w:rsidRPr="009A5896">
        <w:rPr>
          <w:b/>
          <w:bCs/>
          <w:color w:val="FF7A00" w:themeColor="accent1"/>
          <w:sz w:val="32"/>
          <w:szCs w:val="32"/>
        </w:rPr>
        <w:t>9. **Reporting:**</w:t>
      </w:r>
    </w:p>
    <w:p w14:paraId="76A6050B" w14:textId="77777777" w:rsidR="00C95AF2" w:rsidRDefault="00C95AF2" w:rsidP="00323D57">
      <w:r>
        <w:t xml:space="preserve">   - Prepare a comprehensive report or dashboard to present findings and insights to stakeholders.</w:t>
      </w:r>
    </w:p>
    <w:p w14:paraId="5A1C800A" w14:textId="77777777" w:rsidR="00C95AF2" w:rsidRDefault="00C95AF2" w:rsidP="00323D57">
      <w:r>
        <w:t xml:space="preserve">   - Use data visualization tools like Tableau or Power BI to create interactive reports.</w:t>
      </w:r>
    </w:p>
    <w:p w14:paraId="1268E204" w14:textId="77777777" w:rsidR="00C95AF2" w:rsidRDefault="00C95AF2" w:rsidP="00323D57"/>
    <w:p w14:paraId="5CB379E2" w14:textId="77777777" w:rsidR="00C95AF2" w:rsidRPr="009A5896" w:rsidRDefault="00C95AF2" w:rsidP="00323D57">
      <w:pPr>
        <w:rPr>
          <w:b/>
          <w:bCs/>
          <w:color w:val="FF7A00" w:themeColor="accent1"/>
          <w:sz w:val="32"/>
          <w:szCs w:val="32"/>
        </w:rPr>
      </w:pPr>
      <w:r w:rsidRPr="009A5896">
        <w:rPr>
          <w:b/>
          <w:bCs/>
          <w:color w:val="FF7A00" w:themeColor="accent1"/>
          <w:sz w:val="32"/>
          <w:szCs w:val="32"/>
        </w:rPr>
        <w:t>10. **Continuous Monitoring:**</w:t>
      </w:r>
    </w:p>
    <w:p w14:paraId="6C57C969" w14:textId="77777777" w:rsidR="00C95AF2" w:rsidRDefault="00C95AF2" w:rsidP="00323D57">
      <w:r>
        <w:t xml:space="preserve">    - Implement real-time or periodic sentiment monitoring to stay up-to-date with customer sentiments.</w:t>
      </w:r>
    </w:p>
    <w:p w14:paraId="7ED6BA13" w14:textId="77777777" w:rsidR="00C95AF2" w:rsidRDefault="00C95AF2" w:rsidP="00323D57">
      <w:r>
        <w:t xml:space="preserve">    - Adjust strategies based on changing sentiments.</w:t>
      </w:r>
    </w:p>
    <w:p w14:paraId="0EAD71B4" w14:textId="77777777" w:rsidR="00C95AF2" w:rsidRDefault="00C95AF2" w:rsidP="00323D57"/>
    <w:p w14:paraId="2EEFB12D" w14:textId="77777777" w:rsidR="00C95AF2" w:rsidRPr="00E53AEC" w:rsidRDefault="00C95AF2" w:rsidP="00323D57">
      <w:pPr>
        <w:rPr>
          <w:color w:val="FF7A00" w:themeColor="accent1"/>
        </w:rPr>
      </w:pPr>
      <w:r>
        <w:t>**</w:t>
      </w:r>
      <w:r w:rsidRPr="004D7A03">
        <w:rPr>
          <w:color w:val="FF7A00" w:themeColor="accent1"/>
          <w:sz w:val="36"/>
          <w:szCs w:val="36"/>
        </w:rPr>
        <w:t>Technologies</w:t>
      </w:r>
      <w:r w:rsidRPr="00E53AEC">
        <w:rPr>
          <w:color w:val="FF7A00" w:themeColor="accent1"/>
        </w:rPr>
        <w:t xml:space="preserve"> and </w:t>
      </w:r>
      <w:r w:rsidRPr="004D7A03">
        <w:rPr>
          <w:color w:val="FF7A00" w:themeColor="accent1"/>
          <w:sz w:val="36"/>
          <w:szCs w:val="36"/>
        </w:rPr>
        <w:t>Tools</w:t>
      </w:r>
      <w:r w:rsidRPr="00E53AEC">
        <w:rPr>
          <w:color w:val="FF7A00" w:themeColor="accent1"/>
        </w:rPr>
        <w:t>:**</w:t>
      </w:r>
    </w:p>
    <w:p w14:paraId="3C6CDA53" w14:textId="77777777" w:rsidR="00C95AF2" w:rsidRDefault="00C95AF2" w:rsidP="00323D57">
      <w:r>
        <w:t>- Python for data preprocessing and analysis.</w:t>
      </w:r>
    </w:p>
    <w:p w14:paraId="370066DD" w14:textId="77777777" w:rsidR="00C95AF2" w:rsidRDefault="00C95AF2" w:rsidP="00323D57">
      <w:r>
        <w:t xml:space="preserve">- NLP libraries like NLTK, </w:t>
      </w:r>
      <w:proofErr w:type="spellStart"/>
      <w:r>
        <w:t>spaCy</w:t>
      </w:r>
      <w:proofErr w:type="spellEnd"/>
      <w:r>
        <w:t xml:space="preserve">, or </w:t>
      </w:r>
      <w:proofErr w:type="spellStart"/>
      <w:r>
        <w:t>Gensim</w:t>
      </w:r>
      <w:proofErr w:type="spellEnd"/>
      <w:r>
        <w:t>.</w:t>
      </w:r>
    </w:p>
    <w:p w14:paraId="2576F56B" w14:textId="77777777" w:rsidR="00C95AF2" w:rsidRDefault="00C95AF2" w:rsidP="00323D57">
      <w:r>
        <w:t>- Sentiment analysis libraries or APIs.</w:t>
      </w:r>
    </w:p>
    <w:p w14:paraId="5FB1C823" w14:textId="77777777" w:rsidR="00C95AF2" w:rsidRDefault="00C95AF2" w:rsidP="00323D57">
      <w:r>
        <w:t>- Data visualization tools.</w:t>
      </w:r>
    </w:p>
    <w:p w14:paraId="4257BE62" w14:textId="77777777" w:rsidR="00C95AF2" w:rsidRDefault="00C95AF2" w:rsidP="00323D57">
      <w:r>
        <w:t>- Machine learning frameworks if building custom sentiment models.</w:t>
      </w:r>
    </w:p>
    <w:p w14:paraId="3B2F7D02" w14:textId="77777777" w:rsidR="00C95AF2" w:rsidRDefault="00C95AF2" w:rsidP="00323D57">
      <w:r>
        <w:t>- Database for data storage (e.g., MySQL, MongoDB).</w:t>
      </w:r>
    </w:p>
    <w:p w14:paraId="27DB938A" w14:textId="77777777" w:rsidR="00C95AF2" w:rsidRDefault="00C95AF2" w:rsidP="00323D57">
      <w:r>
        <w:t xml:space="preserve">- Web scraping tools for data collection (e.g., </w:t>
      </w:r>
      <w:proofErr w:type="spellStart"/>
      <w:r>
        <w:t>BeautifulSoup</w:t>
      </w:r>
      <w:proofErr w:type="spellEnd"/>
      <w:r>
        <w:t xml:space="preserve">, </w:t>
      </w:r>
      <w:proofErr w:type="spellStart"/>
      <w:r>
        <w:t>Scrapy</w:t>
      </w:r>
      <w:proofErr w:type="spellEnd"/>
      <w:r>
        <w:t>).</w:t>
      </w:r>
    </w:p>
    <w:p w14:paraId="2DB7D87F" w14:textId="77777777" w:rsidR="00C95AF2" w:rsidRDefault="00C95AF2" w:rsidP="00323D57"/>
    <w:p w14:paraId="74EFEC2D" w14:textId="4A1F3D37" w:rsidR="00C95AF2" w:rsidRDefault="00C95AF2" w:rsidP="00323D57"/>
    <w:p w14:paraId="0072F1DE" w14:textId="77777777" w:rsidR="00323D57" w:rsidRPr="000F35AB" w:rsidRDefault="005E5BB1" w:rsidP="00A95E87">
      <w:pPr>
        <w:rPr>
          <w:sz w:val="44"/>
          <w:szCs w:val="44"/>
        </w:rPr>
      </w:pPr>
      <w:r w:rsidRPr="005E5BB1">
        <w:rPr>
          <w:sz w:val="44"/>
          <w:szCs w:val="44"/>
        </w:rPr>
        <w:t>Project</w:t>
      </w:r>
      <w:r>
        <w:t xml:space="preserve"> </w:t>
      </w:r>
      <w:r w:rsidRPr="005E5BB1">
        <w:rPr>
          <w:sz w:val="44"/>
          <w:szCs w:val="44"/>
        </w:rPr>
        <w:t>Outlin</w:t>
      </w:r>
      <w:r w:rsidR="00E43111">
        <w:rPr>
          <w:sz w:val="44"/>
          <w:szCs w:val="44"/>
        </w:rPr>
        <w:t>es :</w:t>
      </w:r>
    </w:p>
    <w:p w14:paraId="54B57DC8" w14:textId="6E6D4DBD" w:rsidR="00323D57" w:rsidRDefault="00323D57" w:rsidP="00A95E87">
      <w:r w:rsidRPr="00E43111">
        <w:rPr>
          <w:sz w:val="44"/>
          <w:szCs w:val="44"/>
        </w:rPr>
        <w:t>Introduction</w:t>
      </w:r>
    </w:p>
    <w:p w14:paraId="51A73AF9" w14:textId="77777777" w:rsidR="00323D57" w:rsidRDefault="00323D57" w:rsidP="00323D57"/>
    <w:p w14:paraId="178E352E" w14:textId="77777777" w:rsidR="00323D57" w:rsidRDefault="00323D57" w:rsidP="00E53AEC">
      <w:pPr>
        <w:pStyle w:val="ListParagraph"/>
        <w:numPr>
          <w:ilvl w:val="0"/>
          <w:numId w:val="21"/>
        </w:numPr>
      </w:pPr>
      <w:r>
        <w:t>Brief overview of the problem.</w:t>
      </w:r>
    </w:p>
    <w:p w14:paraId="459AED91" w14:textId="77777777" w:rsidR="00323D57" w:rsidRDefault="00323D57" w:rsidP="00E53AEC">
      <w:pPr>
        <w:pStyle w:val="ListParagraph"/>
        <w:numPr>
          <w:ilvl w:val="0"/>
          <w:numId w:val="21"/>
        </w:numPr>
      </w:pPr>
      <w:r>
        <w:t>Importance of sentiment analysis in marketing.</w:t>
      </w:r>
    </w:p>
    <w:p w14:paraId="6398B4EE" w14:textId="189FB6BA" w:rsidR="00323D57" w:rsidRDefault="00323D57" w:rsidP="00E53AEC">
      <w:pPr>
        <w:pStyle w:val="ListParagraph"/>
        <w:numPr>
          <w:ilvl w:val="0"/>
          <w:numId w:val="21"/>
        </w:numPr>
      </w:pPr>
      <w:r>
        <w:t>Objectives of the project.</w:t>
      </w:r>
    </w:p>
    <w:p w14:paraId="4231B637" w14:textId="77777777" w:rsidR="00C05207" w:rsidRDefault="00C05207" w:rsidP="00FD6019">
      <w:pPr>
        <w:jc w:val="both"/>
      </w:pPr>
    </w:p>
    <w:p w14:paraId="746205D2" w14:textId="7C86AF0D" w:rsidR="00323D57" w:rsidRDefault="00323D57" w:rsidP="00FD6019">
      <w:pPr>
        <w:pStyle w:val="ListParagraph"/>
        <w:numPr>
          <w:ilvl w:val="0"/>
          <w:numId w:val="17"/>
        </w:numPr>
        <w:jc w:val="both"/>
      </w:pPr>
      <w:r w:rsidRPr="00A67F47">
        <w:rPr>
          <w:color w:val="000000" w:themeColor="text1"/>
          <w:sz w:val="44"/>
          <w:szCs w:val="44"/>
        </w:rPr>
        <w:t>Literature</w:t>
      </w:r>
      <w:r>
        <w:t xml:space="preserve"> </w:t>
      </w:r>
      <w:r w:rsidRPr="00A67F47">
        <w:rPr>
          <w:color w:val="000000" w:themeColor="text1"/>
          <w:sz w:val="44"/>
          <w:szCs w:val="44"/>
        </w:rPr>
        <w:t>Review</w:t>
      </w:r>
    </w:p>
    <w:p w14:paraId="6F8630B0" w14:textId="77777777" w:rsidR="00323D57" w:rsidRDefault="00323D57" w:rsidP="00323D57"/>
    <w:p w14:paraId="0A06C341" w14:textId="77777777" w:rsidR="00323D57" w:rsidRDefault="00323D57" w:rsidP="00323D57">
      <w:r>
        <w:t>Overview of existing sentiment analysis techniques.</w:t>
      </w:r>
    </w:p>
    <w:p w14:paraId="407D5D12" w14:textId="77777777" w:rsidR="00323D57" w:rsidRDefault="00323D57" w:rsidP="00323D57">
      <w:r>
        <w:t>Relevant studies and tools in sentiment analysis.</w:t>
      </w:r>
    </w:p>
    <w:p w14:paraId="246847D1" w14:textId="77777777" w:rsidR="00323D57" w:rsidRDefault="00323D57" w:rsidP="00323D57">
      <w:r>
        <w:t>Identify gaps in current methods.</w:t>
      </w:r>
    </w:p>
    <w:p w14:paraId="4F97F351" w14:textId="2AD37552" w:rsidR="00323D57" w:rsidRDefault="00323D57" w:rsidP="00323D57">
      <w:pPr>
        <w:pStyle w:val="ListParagraph"/>
        <w:numPr>
          <w:ilvl w:val="0"/>
          <w:numId w:val="17"/>
        </w:numPr>
      </w:pPr>
      <w:r w:rsidRPr="00A67F47">
        <w:rPr>
          <w:color w:val="000000" w:themeColor="text1"/>
          <w:sz w:val="44"/>
          <w:szCs w:val="44"/>
        </w:rPr>
        <w:t>Data</w:t>
      </w:r>
      <w:r>
        <w:t xml:space="preserve"> </w:t>
      </w:r>
      <w:r w:rsidRPr="00A67F47">
        <w:rPr>
          <w:color w:val="000000" w:themeColor="text1"/>
          <w:sz w:val="44"/>
          <w:szCs w:val="44"/>
        </w:rPr>
        <w:t>Collection</w:t>
      </w:r>
    </w:p>
    <w:p w14:paraId="135E54D4" w14:textId="77777777" w:rsidR="00323D57" w:rsidRDefault="00323D57" w:rsidP="00323D57"/>
    <w:p w14:paraId="24E8F9CC" w14:textId="77777777" w:rsidR="00323D57" w:rsidRDefault="00323D57" w:rsidP="00323D57">
      <w:r>
        <w:t>Source data from social media, customer reviews, or relevant sources.</w:t>
      </w:r>
    </w:p>
    <w:p w14:paraId="18C3C41B" w14:textId="77777777" w:rsidR="00323D57" w:rsidRDefault="00323D57" w:rsidP="00323D57">
      <w:r>
        <w:t>Data preprocessing (text cleaning, tokenization, etc.).</w:t>
      </w:r>
    </w:p>
    <w:p w14:paraId="2946EDBE" w14:textId="77777777" w:rsidR="00323D57" w:rsidRDefault="00323D57" w:rsidP="00323D57">
      <w:r>
        <w:t>Data annotation (labeling sentiments as positive, negative, neutral).</w:t>
      </w:r>
    </w:p>
    <w:p w14:paraId="211B52C4" w14:textId="4D2120CD" w:rsidR="00323D57" w:rsidRDefault="00323D57" w:rsidP="00323D57">
      <w:pPr>
        <w:pStyle w:val="ListParagraph"/>
        <w:numPr>
          <w:ilvl w:val="0"/>
          <w:numId w:val="17"/>
        </w:numPr>
      </w:pPr>
      <w:r w:rsidRPr="00A67F47">
        <w:rPr>
          <w:color w:val="000000" w:themeColor="text1"/>
          <w:sz w:val="44"/>
          <w:szCs w:val="44"/>
        </w:rPr>
        <w:t>Methodology</w:t>
      </w:r>
    </w:p>
    <w:p w14:paraId="3042DA48" w14:textId="77777777" w:rsidR="00323D57" w:rsidRDefault="00323D57" w:rsidP="00323D57"/>
    <w:p w14:paraId="0FBCD506" w14:textId="1EBF7755" w:rsidR="00323D57" w:rsidRDefault="00323D57" w:rsidP="00323D57">
      <w:r>
        <w:t xml:space="preserve">Choice of sentiment </w:t>
      </w:r>
      <w:r w:rsidRPr="007C41D8">
        <w:t>analysis</w:t>
      </w:r>
      <w:r>
        <w:t xml:space="preserve"> algorithm (e.g., Naïve Bayes, LSTM, BERT).</w:t>
      </w:r>
    </w:p>
    <w:p w14:paraId="5A450AFD" w14:textId="77777777" w:rsidR="00323D57" w:rsidRDefault="00323D57" w:rsidP="00323D57">
      <w:r>
        <w:t>Feature extraction and selection.</w:t>
      </w:r>
    </w:p>
    <w:p w14:paraId="25C37483" w14:textId="77777777" w:rsidR="00323D57" w:rsidRDefault="00323D57" w:rsidP="00323D57">
      <w:r>
        <w:t>Model training and validation techniques.</w:t>
      </w:r>
    </w:p>
    <w:p w14:paraId="56598EF2" w14:textId="3251B8FE" w:rsidR="00323D57" w:rsidRDefault="00323D57" w:rsidP="00323D57">
      <w:pPr>
        <w:pStyle w:val="ListParagraph"/>
        <w:numPr>
          <w:ilvl w:val="0"/>
          <w:numId w:val="17"/>
        </w:numPr>
      </w:pPr>
      <w:r w:rsidRPr="00A67F47">
        <w:rPr>
          <w:color w:val="000000" w:themeColor="text1"/>
          <w:sz w:val="44"/>
          <w:szCs w:val="44"/>
        </w:rPr>
        <w:t>Implementation</w:t>
      </w:r>
    </w:p>
    <w:p w14:paraId="44CDAD16" w14:textId="77777777" w:rsidR="00323D57" w:rsidRDefault="00323D57" w:rsidP="00323D57"/>
    <w:p w14:paraId="2175F04C" w14:textId="77777777" w:rsidR="00323D57" w:rsidRDefault="00323D57" w:rsidP="00323D57">
      <w:r>
        <w:t>Developing a user-friendly interface for inputting and analyzing data.</w:t>
      </w:r>
    </w:p>
    <w:p w14:paraId="44905C24" w14:textId="77777777" w:rsidR="00323D57" w:rsidRDefault="00323D57" w:rsidP="00323D57">
      <w:r>
        <w:t>Integration with data sources and APIs (if applicable).</w:t>
      </w:r>
    </w:p>
    <w:p w14:paraId="712BA452" w14:textId="7EA6C782" w:rsidR="00323D57" w:rsidRDefault="00323D57" w:rsidP="00323D57">
      <w:r>
        <w:t>Real-time sentiment analysis for new data.</w:t>
      </w:r>
    </w:p>
    <w:p w14:paraId="5F40BB43" w14:textId="515CEF0D" w:rsidR="00E86DFF" w:rsidRDefault="00E86DFF" w:rsidP="00323D57"/>
    <w:p w14:paraId="754BAD45" w14:textId="73433151" w:rsidR="00E86DFF" w:rsidRDefault="00E86DFF" w:rsidP="00323D57"/>
    <w:p w14:paraId="73C7D700" w14:textId="77777777" w:rsidR="00E86DFF" w:rsidRDefault="00E86DFF" w:rsidP="00323D57"/>
    <w:p w14:paraId="324BD66D" w14:textId="7C11301C" w:rsidR="00323D57" w:rsidRDefault="00323D57" w:rsidP="00323D57">
      <w:pPr>
        <w:pStyle w:val="ListParagraph"/>
        <w:numPr>
          <w:ilvl w:val="0"/>
          <w:numId w:val="17"/>
        </w:numPr>
      </w:pPr>
      <w:r w:rsidRPr="00A67F47">
        <w:rPr>
          <w:color w:val="000000" w:themeColor="text1"/>
          <w:sz w:val="44"/>
          <w:szCs w:val="44"/>
        </w:rPr>
        <w:t>Evaluation</w:t>
      </w:r>
    </w:p>
    <w:p w14:paraId="226DD829" w14:textId="77777777" w:rsidR="00323D57" w:rsidRDefault="00323D57" w:rsidP="00323D57"/>
    <w:p w14:paraId="6B0A5816" w14:textId="120237D4" w:rsidR="00323D57" w:rsidRDefault="00323D57" w:rsidP="00323D57">
      <w:r>
        <w:t>Metrics for evaluating the model’s performance (accuracy, F1-score, etc.).</w:t>
      </w:r>
    </w:p>
    <w:p w14:paraId="06E230DE" w14:textId="77777777" w:rsidR="00323D57" w:rsidRDefault="00323D57" w:rsidP="00323D57">
      <w:r>
        <w:t>Comparative analysis with existing sentiment analysis tools.</w:t>
      </w:r>
    </w:p>
    <w:p w14:paraId="2E796547" w14:textId="0828421D" w:rsidR="00323D57" w:rsidRDefault="00323D57" w:rsidP="00323D57">
      <w:r>
        <w:t>Fine-tuning and model optimization.</w:t>
      </w:r>
    </w:p>
    <w:p w14:paraId="0B7CF5C1" w14:textId="77777777" w:rsidR="00C05207" w:rsidRDefault="00C05207" w:rsidP="00323D57"/>
    <w:p w14:paraId="66733627" w14:textId="54900E77" w:rsidR="00323D57" w:rsidRPr="00E86DFF" w:rsidRDefault="00323D57" w:rsidP="00323D57">
      <w:pPr>
        <w:pStyle w:val="ListParagraph"/>
        <w:numPr>
          <w:ilvl w:val="0"/>
          <w:numId w:val="17"/>
        </w:numPr>
      </w:pPr>
      <w:r w:rsidRPr="00A67F47">
        <w:rPr>
          <w:color w:val="000000" w:themeColor="text1"/>
          <w:sz w:val="44"/>
          <w:szCs w:val="44"/>
        </w:rPr>
        <w:t>Results</w:t>
      </w:r>
      <w:r>
        <w:t xml:space="preserve"> </w:t>
      </w:r>
      <w:r w:rsidRPr="00A67F47">
        <w:rPr>
          <w:color w:val="000000" w:themeColor="text1"/>
          <w:sz w:val="44"/>
          <w:szCs w:val="44"/>
        </w:rPr>
        <w:t>and</w:t>
      </w:r>
      <w:r>
        <w:t xml:space="preserve"> </w:t>
      </w:r>
      <w:r w:rsidRPr="00A67F47">
        <w:rPr>
          <w:color w:val="000000" w:themeColor="text1"/>
          <w:sz w:val="44"/>
          <w:szCs w:val="44"/>
        </w:rPr>
        <w:t>Discussion</w:t>
      </w:r>
    </w:p>
    <w:p w14:paraId="728D9924" w14:textId="77777777" w:rsidR="00AD012B" w:rsidRDefault="00AD012B" w:rsidP="00AD012B"/>
    <w:p w14:paraId="6CF15C85" w14:textId="77777777" w:rsidR="00323D57" w:rsidRDefault="00323D57" w:rsidP="00323D57">
      <w:r>
        <w:t>Present the sentiment analysis results.</w:t>
      </w:r>
    </w:p>
    <w:p w14:paraId="02774FCF" w14:textId="77777777" w:rsidR="00323D57" w:rsidRDefault="00323D57" w:rsidP="00323D57">
      <w:r>
        <w:t>Interpretation of findings for marketing insights.</w:t>
      </w:r>
    </w:p>
    <w:p w14:paraId="363D647C" w14:textId="638F7252" w:rsidR="00323D57" w:rsidRDefault="00323D57" w:rsidP="00323D57">
      <w:r>
        <w:t>Discuss any limitations or challenges encountered.</w:t>
      </w:r>
    </w:p>
    <w:p w14:paraId="112190B4" w14:textId="77777777" w:rsidR="00AD012B" w:rsidRDefault="00AD012B" w:rsidP="00323D57"/>
    <w:p w14:paraId="4EB3C6B0" w14:textId="32A77620" w:rsidR="00AD012B" w:rsidRDefault="00323D57" w:rsidP="00AD012B">
      <w:pPr>
        <w:pStyle w:val="ListParagraph"/>
        <w:numPr>
          <w:ilvl w:val="0"/>
          <w:numId w:val="17"/>
        </w:numPr>
      </w:pPr>
      <w:r w:rsidRPr="00A67F47">
        <w:rPr>
          <w:color w:val="000000" w:themeColor="text1"/>
          <w:sz w:val="44"/>
          <w:szCs w:val="44"/>
        </w:rPr>
        <w:t>Recommendation</w:t>
      </w:r>
      <w:r w:rsidR="00AD012B">
        <w:rPr>
          <w:color w:val="000000" w:themeColor="text1"/>
          <w:sz w:val="44"/>
          <w:szCs w:val="44"/>
        </w:rPr>
        <w:t>s</w:t>
      </w:r>
    </w:p>
    <w:p w14:paraId="224C48BE" w14:textId="77777777" w:rsidR="00AD012B" w:rsidRDefault="00AD012B" w:rsidP="00AD012B"/>
    <w:p w14:paraId="03EAE2D0" w14:textId="77777777" w:rsidR="00323D57" w:rsidRDefault="00323D57" w:rsidP="00323D57">
      <w:r>
        <w:t>Provide actionable recommendations for marketing strategies based on sentiment analysis.</w:t>
      </w:r>
    </w:p>
    <w:p w14:paraId="650C0AF2" w14:textId="2DA0B9F5" w:rsidR="00323D57" w:rsidRDefault="00323D57" w:rsidP="00323D57">
      <w:r>
        <w:t>Discuss how businesses can utilize the tool effectively.</w:t>
      </w:r>
    </w:p>
    <w:p w14:paraId="0A0ABCDB" w14:textId="58FBD0A9" w:rsidR="00AD012B" w:rsidRDefault="00AD012B" w:rsidP="00323D57"/>
    <w:p w14:paraId="4F80B896" w14:textId="77777777" w:rsidR="00AD012B" w:rsidRDefault="00AD012B" w:rsidP="00323D57"/>
    <w:p w14:paraId="1A0CC766" w14:textId="51EC41C5" w:rsidR="00323D57" w:rsidRDefault="00323D57" w:rsidP="00323D57">
      <w:pPr>
        <w:pStyle w:val="ListParagraph"/>
        <w:numPr>
          <w:ilvl w:val="0"/>
          <w:numId w:val="17"/>
        </w:numPr>
      </w:pPr>
      <w:r w:rsidRPr="00A67F47">
        <w:rPr>
          <w:color w:val="000000" w:themeColor="text1"/>
          <w:sz w:val="44"/>
          <w:szCs w:val="44"/>
        </w:rPr>
        <w:t>Conclusion</w:t>
      </w:r>
    </w:p>
    <w:p w14:paraId="774A5397" w14:textId="77777777" w:rsidR="00323D57" w:rsidRDefault="00323D57" w:rsidP="00323D57"/>
    <w:p w14:paraId="7975C941" w14:textId="63664141" w:rsidR="00323D57" w:rsidRDefault="00323D57" w:rsidP="00323D57">
      <w:r>
        <w:t>Summarize the project’s objectives and achievements.</w:t>
      </w:r>
    </w:p>
    <w:p w14:paraId="36B6B721" w14:textId="1836407D" w:rsidR="00323D57" w:rsidRDefault="00323D57" w:rsidP="00323D57">
      <w:r>
        <w:t>Future work and potential improvements.</w:t>
      </w:r>
    </w:p>
    <w:p w14:paraId="7454C7C2" w14:textId="77777777" w:rsidR="00AD012B" w:rsidRDefault="00AD012B" w:rsidP="00323D57"/>
    <w:p w14:paraId="1A9C31DA" w14:textId="64E245C2" w:rsidR="00323D57" w:rsidRDefault="00323D57" w:rsidP="00323D57">
      <w:pPr>
        <w:pStyle w:val="ListParagraph"/>
        <w:numPr>
          <w:ilvl w:val="0"/>
          <w:numId w:val="17"/>
        </w:numPr>
      </w:pPr>
      <w:r w:rsidRPr="00A67F47">
        <w:rPr>
          <w:color w:val="000000" w:themeColor="text1"/>
          <w:sz w:val="44"/>
          <w:szCs w:val="44"/>
        </w:rPr>
        <w:t>References</w:t>
      </w:r>
    </w:p>
    <w:p w14:paraId="753128E5" w14:textId="77777777" w:rsidR="00323D57" w:rsidRDefault="00323D57" w:rsidP="00323D57"/>
    <w:p w14:paraId="79FADBF0" w14:textId="73806133" w:rsidR="00323D57" w:rsidRDefault="00323D57" w:rsidP="00323D57">
      <w:r>
        <w:t>Cite all relevant sources and references used in the project.</w:t>
      </w:r>
    </w:p>
    <w:p w14:paraId="1F1DC7F5" w14:textId="77777777" w:rsidR="00AD012B" w:rsidRPr="00F84596" w:rsidRDefault="00AD012B" w:rsidP="00323D57">
      <w:pPr>
        <w:rPr>
          <w:b/>
          <w:bCs/>
        </w:rPr>
      </w:pPr>
    </w:p>
    <w:p w14:paraId="27D4850B" w14:textId="7ECC3524" w:rsidR="00323D57" w:rsidRDefault="00323D57" w:rsidP="00323D57">
      <w:pPr>
        <w:pStyle w:val="ListParagraph"/>
        <w:numPr>
          <w:ilvl w:val="0"/>
          <w:numId w:val="17"/>
        </w:numPr>
      </w:pPr>
      <w:r w:rsidRPr="00A67F47">
        <w:rPr>
          <w:color w:val="000000" w:themeColor="text1"/>
          <w:sz w:val="44"/>
          <w:szCs w:val="44"/>
        </w:rPr>
        <w:t>Appendices</w:t>
      </w:r>
    </w:p>
    <w:p w14:paraId="1F00BE68" w14:textId="77777777" w:rsidR="00323D57" w:rsidRDefault="00323D57" w:rsidP="00323D57"/>
    <w:p w14:paraId="7A95533A" w14:textId="0C7D83FE" w:rsidR="00323D57" w:rsidRDefault="00323D57" w:rsidP="00323D57">
      <w:r>
        <w:t>Include any additional materials, code snippets, or data samples used in the project.</w:t>
      </w:r>
    </w:p>
    <w:p w14:paraId="463D6A56" w14:textId="3D252E86" w:rsidR="00FF75B6" w:rsidRDefault="00FF75B6" w:rsidP="00323D57"/>
    <w:p w14:paraId="567696E1" w14:textId="1E872B87" w:rsidR="00FF75B6" w:rsidRPr="00F375F4" w:rsidRDefault="00FF75B6" w:rsidP="00323D57">
      <w:pPr>
        <w:rPr>
          <w:b/>
          <w:bCs/>
          <w:sz w:val="32"/>
          <w:szCs w:val="32"/>
        </w:rPr>
      </w:pPr>
      <w:r w:rsidRPr="00F375F4">
        <w:rPr>
          <w:b/>
          <w:bCs/>
        </w:rPr>
        <w:t>Sentiment analysis for marketing images involves assessing the emotional response and perception that an image evokes in viewers. To perform sentiment analysis on a marketing image, you can follow these steps:</w:t>
      </w:r>
    </w:p>
    <w:p w14:paraId="3270FE2B" w14:textId="35AFE135" w:rsidR="0003784D" w:rsidRDefault="0003784D" w:rsidP="00323D57"/>
    <w:p w14:paraId="33D3932F" w14:textId="77777777" w:rsidR="0003784D" w:rsidRDefault="0003784D" w:rsidP="00323D57"/>
    <w:p w14:paraId="56C24A90" w14:textId="7502A657" w:rsidR="0003784D" w:rsidRDefault="0003784D" w:rsidP="0003784D">
      <w:pPr>
        <w:pStyle w:val="ListParagraph"/>
        <w:numPr>
          <w:ilvl w:val="0"/>
          <w:numId w:val="22"/>
        </w:numPr>
      </w:pPr>
      <w:r>
        <w:t>**Data Collection**: Gather a dataset of images used in your marketing campaigns, along with corresponding user feedback or sentiments (e.g., positive, negative, neutral).</w:t>
      </w:r>
    </w:p>
    <w:p w14:paraId="76B36401" w14:textId="77777777" w:rsidR="0003784D" w:rsidRDefault="0003784D" w:rsidP="00323D57"/>
    <w:p w14:paraId="5B107791" w14:textId="73060275" w:rsidR="0003784D" w:rsidRDefault="0003784D" w:rsidP="0003784D">
      <w:pPr>
        <w:pStyle w:val="ListParagraph"/>
        <w:numPr>
          <w:ilvl w:val="0"/>
          <w:numId w:val="22"/>
        </w:numPr>
      </w:pPr>
      <w:r>
        <w:t>**Preprocessing**: Clean and prepare your data. This may involve resizing images, removing noise, and normalizing sentiments.</w:t>
      </w:r>
    </w:p>
    <w:p w14:paraId="14A7E382" w14:textId="77777777" w:rsidR="0003784D" w:rsidRDefault="0003784D" w:rsidP="0003784D">
      <w:pPr>
        <w:pStyle w:val="ListParagraph"/>
      </w:pPr>
    </w:p>
    <w:p w14:paraId="21C7E399" w14:textId="77777777" w:rsidR="0003784D" w:rsidRDefault="0003784D" w:rsidP="00323D57"/>
    <w:p w14:paraId="0C7329F8" w14:textId="07CFAE06" w:rsidR="0003784D" w:rsidRDefault="0003784D" w:rsidP="0003784D">
      <w:pPr>
        <w:pStyle w:val="ListParagraph"/>
        <w:numPr>
          <w:ilvl w:val="0"/>
          <w:numId w:val="22"/>
        </w:numPr>
      </w:pPr>
      <w:r>
        <w:t>**Feature Extraction**: Extract relevant features from the images. You can use techniques like deep learning with convolutional neural networks (CNNs) to automatically extract features from images.</w:t>
      </w:r>
    </w:p>
    <w:p w14:paraId="391DCA37" w14:textId="77777777" w:rsidR="0003784D" w:rsidRDefault="0003784D" w:rsidP="00323D57"/>
    <w:p w14:paraId="46E35F85" w14:textId="0A3FC7F9" w:rsidR="0003784D" w:rsidRDefault="0003784D" w:rsidP="0003784D">
      <w:pPr>
        <w:pStyle w:val="ListParagraph"/>
        <w:numPr>
          <w:ilvl w:val="0"/>
          <w:numId w:val="22"/>
        </w:numPr>
      </w:pPr>
      <w:r>
        <w:t>**Textual Analysis**: Analyze any textual content associated with the image, such as captions or user comments, using natural language processing (NLP) techniques to extract sentiment.</w:t>
      </w:r>
    </w:p>
    <w:p w14:paraId="67C884AE" w14:textId="77777777" w:rsidR="0003784D" w:rsidRDefault="0003784D" w:rsidP="0003784D">
      <w:pPr>
        <w:pStyle w:val="ListParagraph"/>
      </w:pPr>
    </w:p>
    <w:p w14:paraId="1BD44C5B" w14:textId="77777777" w:rsidR="0003784D" w:rsidRDefault="0003784D" w:rsidP="00323D57"/>
    <w:p w14:paraId="3A820D22" w14:textId="1296E33A" w:rsidR="0003784D" w:rsidRDefault="0003784D" w:rsidP="0003784D">
      <w:pPr>
        <w:pStyle w:val="ListParagraph"/>
        <w:numPr>
          <w:ilvl w:val="0"/>
          <w:numId w:val="22"/>
        </w:numPr>
      </w:pPr>
      <w:r>
        <w:t>**Sentiment Classification**: Train a machine learning model (e.g., a neural network or a traditional classifier) to classify images into sentiment categories (e.g., positive, negative, neutral) based on the extracted features and textual analysis.</w:t>
      </w:r>
    </w:p>
    <w:p w14:paraId="2A3EB588" w14:textId="77777777" w:rsidR="0003784D" w:rsidRDefault="0003784D" w:rsidP="00323D57"/>
    <w:p w14:paraId="42C6F6A0" w14:textId="4530FB2F" w:rsidR="0003784D" w:rsidRDefault="0003784D" w:rsidP="0003784D">
      <w:pPr>
        <w:pStyle w:val="ListParagraph"/>
        <w:numPr>
          <w:ilvl w:val="0"/>
          <w:numId w:val="22"/>
        </w:numPr>
      </w:pPr>
      <w:r>
        <w:t>**Evaluation**: Assess the model’s performance using metrics like accuracy, precision, recall, and F1-score. Ensure it aligns with the sentiment conveyed by the images.</w:t>
      </w:r>
    </w:p>
    <w:p w14:paraId="0321200E" w14:textId="77777777" w:rsidR="0003784D" w:rsidRDefault="0003784D" w:rsidP="0003784D">
      <w:pPr>
        <w:pStyle w:val="ListParagraph"/>
      </w:pPr>
    </w:p>
    <w:p w14:paraId="65F03842" w14:textId="77777777" w:rsidR="0003784D" w:rsidRDefault="0003784D" w:rsidP="00323D57"/>
    <w:p w14:paraId="4BAB178A" w14:textId="28D774BB" w:rsidR="0003784D" w:rsidRDefault="0003784D" w:rsidP="0003784D">
      <w:pPr>
        <w:pStyle w:val="ListParagraph"/>
        <w:numPr>
          <w:ilvl w:val="0"/>
          <w:numId w:val="22"/>
        </w:numPr>
      </w:pPr>
      <w:r>
        <w:t>**Feedback Integration**: Use the sentiment analysis results to optimize your marketing strategies. For example, you can choose images that consistently evoke positive sentiments for campaigns.</w:t>
      </w:r>
    </w:p>
    <w:p w14:paraId="7DB2E19F" w14:textId="77777777" w:rsidR="0003784D" w:rsidRDefault="0003784D" w:rsidP="00323D57"/>
    <w:p w14:paraId="52867E75" w14:textId="35E609A1" w:rsidR="0003784D" w:rsidRDefault="0003784D" w:rsidP="0003784D">
      <w:pPr>
        <w:pStyle w:val="ListParagraph"/>
        <w:numPr>
          <w:ilvl w:val="0"/>
          <w:numId w:val="22"/>
        </w:numPr>
      </w:pPr>
      <w:r>
        <w:t>**Continuous Improvement**: Regularly update and retrain your model as new marketing images and feedback become available to keep it accurate and relevant.</w:t>
      </w:r>
    </w:p>
    <w:p w14:paraId="78F068E1" w14:textId="77777777" w:rsidR="0003784D" w:rsidRDefault="0003784D" w:rsidP="0003784D">
      <w:pPr>
        <w:pStyle w:val="ListParagraph"/>
      </w:pPr>
    </w:p>
    <w:p w14:paraId="0CAE2559" w14:textId="77777777" w:rsidR="0003784D" w:rsidRDefault="0003784D" w:rsidP="00323D57"/>
    <w:p w14:paraId="0FDB8ED1" w14:textId="624231D7" w:rsidR="0003784D" w:rsidRDefault="0003784D" w:rsidP="00323D57">
      <w:r>
        <w:t>sentiment analysis for images can be complex, as it combines visual and textual information. Utilizing deep learning techniques and large labeled datasets can improve the accuracy of your sentiment analysis for marketing images.</w:t>
      </w:r>
    </w:p>
    <w:p w14:paraId="7840E64A" w14:textId="25B07D29" w:rsidR="008F260B" w:rsidRDefault="008F260B" w:rsidP="00BD5E05"/>
    <w:p w14:paraId="1381AC74" w14:textId="77777777" w:rsidR="008F260B" w:rsidRDefault="008F260B" w:rsidP="00A66DDD">
      <w:pPr>
        <w:pStyle w:val="ListParagraph"/>
        <w:numPr>
          <w:ilvl w:val="0"/>
          <w:numId w:val="20"/>
        </w:numPr>
      </w:pPr>
      <w:r>
        <w:t>**</w:t>
      </w:r>
      <w:r w:rsidRPr="002905E7">
        <w:rPr>
          <w:color w:val="FF7A00" w:themeColor="accent1"/>
          <w:sz w:val="32"/>
          <w:szCs w:val="32"/>
        </w:rPr>
        <w:t>Conclusion</w:t>
      </w:r>
      <w:r>
        <w:t>:**</w:t>
      </w:r>
    </w:p>
    <w:p w14:paraId="70C18D6B" w14:textId="19E057D5" w:rsidR="008F260B" w:rsidRDefault="008F260B" w:rsidP="00BD5E05">
      <w:r>
        <w:t>Sentiment analysis in marketing is a dynamic and powerful technique to gauge customer feelings and enhance decision-making. This project involves data collection, analysis, visualization, and actionable insights, ultimately contributing to more effective marketing strategies and improved customer satisfaction.</w:t>
      </w:r>
    </w:p>
    <w:p w14:paraId="4E964CA9" w14:textId="7707D7C4" w:rsidR="00C64E1D" w:rsidRDefault="00C64E1D" w:rsidP="00BD5E05"/>
    <w:p w14:paraId="02ED7B62" w14:textId="6BA317C5" w:rsidR="00C64E1D" w:rsidRDefault="00C64E1D" w:rsidP="00BD5E05"/>
    <w:p w14:paraId="6AD3D11C" w14:textId="5B0A0958" w:rsidR="00C64E1D" w:rsidRDefault="00C64E1D" w:rsidP="00BD5E05"/>
    <w:p w14:paraId="08FDE116" w14:textId="1B076284" w:rsidR="00C64E1D" w:rsidRPr="002263A9" w:rsidRDefault="00C64E1D" w:rsidP="00BD5E05">
      <w:pPr>
        <w:rPr>
          <w:color w:val="FF7A00" w:themeColor="accent1"/>
          <w:sz w:val="36"/>
          <w:szCs w:val="36"/>
        </w:rPr>
      </w:pPr>
      <w:r w:rsidRPr="002263A9">
        <w:rPr>
          <w:color w:val="FF7A00" w:themeColor="accent1"/>
          <w:sz w:val="36"/>
          <w:szCs w:val="36"/>
        </w:rPr>
        <w:t>Sentiment analysis can be a valuable tool in marketing. Here are some innovative project ideas:</w:t>
      </w:r>
    </w:p>
    <w:p w14:paraId="0EB0D01A" w14:textId="77777777" w:rsidR="00C64E1D" w:rsidRDefault="00C64E1D" w:rsidP="00BD5E05"/>
    <w:p w14:paraId="35EAE63B" w14:textId="77777777" w:rsidR="00E9043F" w:rsidRPr="001B463C" w:rsidRDefault="00C64E1D" w:rsidP="00C64E1D">
      <w:pPr>
        <w:pStyle w:val="ListParagraph"/>
        <w:numPr>
          <w:ilvl w:val="0"/>
          <w:numId w:val="23"/>
        </w:numPr>
        <w:rPr>
          <w:color w:val="FF7A00" w:themeColor="accent1"/>
        </w:rPr>
      </w:pPr>
      <w:r w:rsidRPr="001B463C">
        <w:rPr>
          <w:color w:val="FF7A00" w:themeColor="accent1"/>
        </w:rPr>
        <w:t>Real-time Social Media Sentiment Tracker</w:t>
      </w:r>
    </w:p>
    <w:p w14:paraId="302C3762" w14:textId="0F8F3AC8" w:rsidR="00C64E1D" w:rsidRDefault="00C64E1D" w:rsidP="00E9043F">
      <w:pPr>
        <w:ind w:left="360"/>
      </w:pPr>
      <w:r>
        <w:t xml:space="preserve"> Create a tool that monitors social media platforms in real-time and provides insights into how people feel about a particular product, brand, or topic. You could use machine learning to analyze text and images to gauge sentiment.</w:t>
      </w:r>
    </w:p>
    <w:p w14:paraId="2B557E73" w14:textId="77777777" w:rsidR="00C64E1D" w:rsidRDefault="00C64E1D" w:rsidP="00BD5E05"/>
    <w:p w14:paraId="290FBBBF" w14:textId="604500C1" w:rsidR="009D5F81" w:rsidRPr="001B463C" w:rsidRDefault="00C64E1D" w:rsidP="009D5F81">
      <w:pPr>
        <w:pStyle w:val="ListParagraph"/>
        <w:numPr>
          <w:ilvl w:val="0"/>
          <w:numId w:val="23"/>
        </w:numPr>
        <w:rPr>
          <w:color w:val="FF7A00" w:themeColor="accent1"/>
        </w:rPr>
      </w:pPr>
      <w:r w:rsidRPr="001B463C">
        <w:rPr>
          <w:color w:val="FF7A00" w:themeColor="accent1"/>
        </w:rPr>
        <w:t>Emotion-Driven Product Recommendations</w:t>
      </w:r>
    </w:p>
    <w:p w14:paraId="09E0BF13" w14:textId="6D21142C" w:rsidR="00C64E1D" w:rsidRDefault="00C64E1D" w:rsidP="009D5F81">
      <w:pPr>
        <w:ind w:left="360"/>
      </w:pPr>
      <w:r>
        <w:t xml:space="preserve"> Develop a recommendation system that suggests products or content based on users’ current emotional states. For example, recommend relaxing products to someone who is feeling stressed.</w:t>
      </w:r>
    </w:p>
    <w:p w14:paraId="2220B904" w14:textId="77777777" w:rsidR="00C64E1D" w:rsidRDefault="00C64E1D" w:rsidP="00C64E1D">
      <w:pPr>
        <w:pStyle w:val="ListParagraph"/>
      </w:pPr>
    </w:p>
    <w:p w14:paraId="0E0EDF59" w14:textId="77777777" w:rsidR="00C64E1D" w:rsidRDefault="00C64E1D" w:rsidP="00BD5E05"/>
    <w:p w14:paraId="5FD0C5AC" w14:textId="0F08A31E" w:rsidR="001B463C" w:rsidRPr="001B463C" w:rsidRDefault="00C64E1D" w:rsidP="00C64E1D">
      <w:pPr>
        <w:pStyle w:val="ListParagraph"/>
        <w:numPr>
          <w:ilvl w:val="0"/>
          <w:numId w:val="23"/>
        </w:numPr>
        <w:rPr>
          <w:color w:val="FF7A00" w:themeColor="accent1"/>
        </w:rPr>
      </w:pPr>
      <w:r w:rsidRPr="001B463C">
        <w:rPr>
          <w:color w:val="FF7A00" w:themeColor="accent1"/>
        </w:rPr>
        <w:t>Customer Voice Analysis</w:t>
      </w:r>
    </w:p>
    <w:p w14:paraId="6B9B0995" w14:textId="2D884521" w:rsidR="00C64E1D" w:rsidRDefault="00C64E1D" w:rsidP="001B463C">
      <w:pPr>
        <w:ind w:left="360"/>
      </w:pPr>
      <w:r>
        <w:t>Analyze customer feedback, reviews, and comments to identify not just sentiment but also specific emotions. This can help companies understand which emotions are associated with their products or services.</w:t>
      </w:r>
    </w:p>
    <w:p w14:paraId="35CB986F" w14:textId="77777777" w:rsidR="00C64E1D" w:rsidRDefault="00C64E1D" w:rsidP="00BD5E05"/>
    <w:p w14:paraId="6BF2EFF2" w14:textId="57C1C11A" w:rsidR="001B463C" w:rsidRPr="001B463C" w:rsidRDefault="00C64E1D" w:rsidP="00C64E1D">
      <w:pPr>
        <w:pStyle w:val="ListParagraph"/>
        <w:numPr>
          <w:ilvl w:val="0"/>
          <w:numId w:val="23"/>
        </w:numPr>
        <w:rPr>
          <w:color w:val="FF7A00" w:themeColor="accent1"/>
        </w:rPr>
      </w:pPr>
      <w:r w:rsidRPr="001B463C">
        <w:rPr>
          <w:color w:val="FF7A00" w:themeColor="accent1"/>
        </w:rPr>
        <w:t>Comparative Sentiment Analysis</w:t>
      </w:r>
    </w:p>
    <w:p w14:paraId="5EA3A52D" w14:textId="034FDFB9" w:rsidR="00C64E1D" w:rsidRDefault="00C64E1D" w:rsidP="001B463C">
      <w:r>
        <w:t>Compare the sentiment around your brand/products to competitors. This could reveal areas where you excel or areas that need improvement.</w:t>
      </w:r>
    </w:p>
    <w:p w14:paraId="5A56E483" w14:textId="77777777" w:rsidR="00C64E1D" w:rsidRDefault="00C64E1D" w:rsidP="00C64E1D">
      <w:pPr>
        <w:pStyle w:val="ListParagraph"/>
      </w:pPr>
    </w:p>
    <w:p w14:paraId="47049ACB" w14:textId="77777777" w:rsidR="00C64E1D" w:rsidRDefault="00C64E1D" w:rsidP="00BD5E05"/>
    <w:p w14:paraId="51CCB905" w14:textId="5EDB659B" w:rsidR="002B5A59" w:rsidRPr="001B463C" w:rsidRDefault="00C64E1D" w:rsidP="00C64E1D">
      <w:pPr>
        <w:pStyle w:val="ListParagraph"/>
        <w:numPr>
          <w:ilvl w:val="0"/>
          <w:numId w:val="23"/>
        </w:numPr>
        <w:rPr>
          <w:color w:val="FF7A00" w:themeColor="accent1"/>
        </w:rPr>
      </w:pPr>
      <w:r w:rsidRPr="001B463C">
        <w:rPr>
          <w:color w:val="FF7A00" w:themeColor="accent1"/>
        </w:rPr>
        <w:t>Sentiment Analysis in Video Content</w:t>
      </w:r>
    </w:p>
    <w:p w14:paraId="16B349B8" w14:textId="35E2D7A6" w:rsidR="00C64E1D" w:rsidRDefault="00C64E1D" w:rsidP="002B5A59">
      <w:pPr>
        <w:ind w:left="360"/>
      </w:pPr>
      <w:r>
        <w:t xml:space="preserve"> Extend sentiment analysis to video content. Analyze facial expressions, speech, and audio cues to understand how people react to video advertisements or content.</w:t>
      </w:r>
    </w:p>
    <w:p w14:paraId="771FE7DD" w14:textId="77777777" w:rsidR="00C64E1D" w:rsidRDefault="00C64E1D" w:rsidP="00BD5E05"/>
    <w:p w14:paraId="5D6A2803" w14:textId="73FA802B" w:rsidR="002B5A59" w:rsidRPr="002B5A59" w:rsidRDefault="00C64E1D" w:rsidP="00C64E1D">
      <w:pPr>
        <w:pStyle w:val="ListParagraph"/>
        <w:numPr>
          <w:ilvl w:val="0"/>
          <w:numId w:val="23"/>
        </w:numPr>
        <w:rPr>
          <w:color w:val="FF7A00" w:themeColor="accent1"/>
        </w:rPr>
      </w:pPr>
      <w:r w:rsidRPr="002B5A59">
        <w:rPr>
          <w:color w:val="FF7A00" w:themeColor="accent1"/>
        </w:rPr>
        <w:t>Sentiment Analysis for Trend Prediction</w:t>
      </w:r>
    </w:p>
    <w:p w14:paraId="4C8DF1ED" w14:textId="77777777" w:rsidR="002B5A59" w:rsidRDefault="002B5A59" w:rsidP="002B5A59">
      <w:pPr>
        <w:pStyle w:val="ListParagraph"/>
      </w:pPr>
    </w:p>
    <w:p w14:paraId="1E0F0931" w14:textId="29B69B22" w:rsidR="00C64E1D" w:rsidRDefault="00C64E1D" w:rsidP="002B5A59">
      <w:pPr>
        <w:pStyle w:val="ListParagraph"/>
      </w:pPr>
      <w:r>
        <w:t>Use sentiment analysis to predict emerging trends. By tracking shifts in sentiment towards different topics or products, you could identify trends before they become mainstream.</w:t>
      </w:r>
    </w:p>
    <w:p w14:paraId="19F0918D" w14:textId="77777777" w:rsidR="00C64E1D" w:rsidRDefault="00C64E1D" w:rsidP="00C64E1D">
      <w:pPr>
        <w:pStyle w:val="ListParagraph"/>
      </w:pPr>
    </w:p>
    <w:p w14:paraId="41E052AD" w14:textId="77777777" w:rsidR="00C64E1D" w:rsidRDefault="00C64E1D" w:rsidP="00BD5E05"/>
    <w:p w14:paraId="594BDCD2" w14:textId="396E0D44" w:rsidR="002B5A59" w:rsidRPr="002B5A59" w:rsidRDefault="00C64E1D" w:rsidP="00C64E1D">
      <w:pPr>
        <w:pStyle w:val="ListParagraph"/>
        <w:numPr>
          <w:ilvl w:val="0"/>
          <w:numId w:val="23"/>
        </w:numPr>
        <w:rPr>
          <w:color w:val="FF7A00" w:themeColor="accent1"/>
        </w:rPr>
      </w:pPr>
      <w:r w:rsidRPr="002B5A59">
        <w:rPr>
          <w:color w:val="FF7A00" w:themeColor="accent1"/>
        </w:rPr>
        <w:t>Localized Sentiment Analysis</w:t>
      </w:r>
    </w:p>
    <w:p w14:paraId="55D08153" w14:textId="4E634459" w:rsidR="00C64E1D" w:rsidRDefault="00C64E1D" w:rsidP="002B5A59">
      <w:pPr>
        <w:ind w:left="360"/>
      </w:pPr>
      <w:r>
        <w:t>Create a sentiment analysis tool that is specific to different regions or languages. This can help businesses tailor their marketing strategies for different markets.</w:t>
      </w:r>
    </w:p>
    <w:p w14:paraId="3AFE3C1F" w14:textId="77777777" w:rsidR="00C64E1D" w:rsidRDefault="00C64E1D" w:rsidP="00BD5E05"/>
    <w:p w14:paraId="1D61BF08" w14:textId="2C20303D" w:rsidR="00F00CDA" w:rsidRPr="002B5A59" w:rsidRDefault="00C64E1D" w:rsidP="00C64E1D">
      <w:pPr>
        <w:pStyle w:val="ListParagraph"/>
        <w:numPr>
          <w:ilvl w:val="0"/>
          <w:numId w:val="23"/>
        </w:numPr>
        <w:rPr>
          <w:color w:val="FF7A00" w:themeColor="accent1"/>
        </w:rPr>
      </w:pPr>
      <w:r w:rsidRPr="002B5A59">
        <w:rPr>
          <w:color w:val="FF7A00" w:themeColor="accent1"/>
        </w:rPr>
        <w:t>Sentiment Analysis for Influencer Marketing</w:t>
      </w:r>
    </w:p>
    <w:p w14:paraId="46554B7A" w14:textId="0A39654F" w:rsidR="00C64E1D" w:rsidRDefault="002B5A59" w:rsidP="00F00CDA">
      <w:r>
        <w:t xml:space="preserve">   </w:t>
      </w:r>
      <w:r w:rsidR="00C64E1D">
        <w:t>Develop a tool that evaluates the sentiment of influencers’ content and their impact on a brand’s image. This could assist in influencer selection and campaign evaluation.</w:t>
      </w:r>
    </w:p>
    <w:p w14:paraId="1430B56F" w14:textId="77777777" w:rsidR="00C64E1D" w:rsidRDefault="00C64E1D" w:rsidP="00C64E1D">
      <w:pPr>
        <w:pStyle w:val="ListParagraph"/>
      </w:pPr>
    </w:p>
    <w:p w14:paraId="513D5578" w14:textId="77777777" w:rsidR="00C64E1D" w:rsidRDefault="00C64E1D" w:rsidP="00BD5E05"/>
    <w:p w14:paraId="75873AC9" w14:textId="5FC05961" w:rsidR="00C337B0" w:rsidRPr="00F00CDA" w:rsidRDefault="00C64E1D" w:rsidP="00C64E1D">
      <w:pPr>
        <w:pStyle w:val="ListParagraph"/>
        <w:numPr>
          <w:ilvl w:val="0"/>
          <w:numId w:val="23"/>
        </w:numPr>
        <w:rPr>
          <w:color w:val="FF7A00" w:themeColor="accent1"/>
        </w:rPr>
      </w:pPr>
      <w:r w:rsidRPr="00F00CDA">
        <w:rPr>
          <w:color w:val="FF7A00" w:themeColor="accent1"/>
        </w:rPr>
        <w:t xml:space="preserve">Sentiment Analysis for </w:t>
      </w:r>
      <w:proofErr w:type="spellStart"/>
      <w:r w:rsidRPr="00F00CDA">
        <w:rPr>
          <w:color w:val="FF7A00" w:themeColor="accent1"/>
        </w:rPr>
        <w:t>Chatbot</w:t>
      </w:r>
      <w:r w:rsidR="00C337B0" w:rsidRPr="00F00CDA">
        <w:rPr>
          <w:color w:val="FF7A00" w:themeColor="accent1"/>
        </w:rPr>
        <w:t>s</w:t>
      </w:r>
      <w:proofErr w:type="spellEnd"/>
    </w:p>
    <w:p w14:paraId="3904C7BE" w14:textId="5FE72681" w:rsidR="00C64E1D" w:rsidRDefault="00C64E1D" w:rsidP="00C337B0">
      <w:pPr>
        <w:ind w:left="360"/>
      </w:pPr>
      <w:r>
        <w:t xml:space="preserve">Improve customer service </w:t>
      </w:r>
      <w:proofErr w:type="spellStart"/>
      <w:r>
        <w:t>chatbots</w:t>
      </w:r>
      <w:proofErr w:type="spellEnd"/>
      <w:r>
        <w:t xml:space="preserve"> by integrating sentiment analysis. The </w:t>
      </w:r>
      <w:proofErr w:type="spellStart"/>
      <w:r>
        <w:t>chatbot</w:t>
      </w:r>
      <w:proofErr w:type="spellEnd"/>
      <w:r>
        <w:t xml:space="preserve"> can adapt its responses based on the user’s sentiment to provide a more personalized experience.</w:t>
      </w:r>
    </w:p>
    <w:p w14:paraId="076F9420" w14:textId="77777777" w:rsidR="00C64E1D" w:rsidRDefault="00C64E1D" w:rsidP="00BD5E05"/>
    <w:p w14:paraId="329B3749" w14:textId="77777777" w:rsidR="001B463C" w:rsidRDefault="00C64E1D" w:rsidP="00982882">
      <w:pPr>
        <w:pStyle w:val="ListParagraph"/>
        <w:numPr>
          <w:ilvl w:val="0"/>
          <w:numId w:val="23"/>
        </w:numPr>
        <w:rPr>
          <w:color w:val="FF7A00" w:themeColor="accent1"/>
        </w:rPr>
      </w:pPr>
      <w:r w:rsidRPr="00F00CDA">
        <w:rPr>
          <w:color w:val="FF7A00" w:themeColor="accent1"/>
        </w:rPr>
        <w:t>Predictive Sentiment Analytics</w:t>
      </w:r>
    </w:p>
    <w:p w14:paraId="5E9249C5" w14:textId="07A4B255" w:rsidR="00C64E1D" w:rsidRPr="001B463C" w:rsidRDefault="00C64E1D" w:rsidP="001B463C">
      <w:pPr>
        <w:ind w:left="360"/>
        <w:rPr>
          <w:color w:val="FF7A00" w:themeColor="accent1"/>
        </w:rPr>
      </w:pPr>
      <w:r>
        <w:t>Build a predictive model that forecasts future sentiment trends based on historical data. This could be used for long-term marketing strategy planning.</w:t>
      </w:r>
    </w:p>
    <w:p w14:paraId="057BA772" w14:textId="77777777" w:rsidR="00C64E1D" w:rsidRDefault="00C64E1D" w:rsidP="00C64E1D">
      <w:pPr>
        <w:pStyle w:val="ListParagraph"/>
      </w:pPr>
    </w:p>
    <w:p w14:paraId="2D24E29C" w14:textId="77777777" w:rsidR="00C64E1D" w:rsidRDefault="00C64E1D" w:rsidP="00BD5E05"/>
    <w:p w14:paraId="7B163E8E" w14:textId="523ADF5A" w:rsidR="00C64E1D" w:rsidRDefault="00C64E1D" w:rsidP="00BD5E05"/>
    <w:p w14:paraId="344DB5C9" w14:textId="77777777" w:rsidR="0072789D" w:rsidRDefault="00F84596">
      <w:pPr>
        <w:jc w:val="center"/>
      </w:pPr>
      <w:r>
        <w:rPr>
          <w:noProof/>
          <w:lang w:eastAsia="en-US"/>
        </w:rPr>
        <w:drawing>
          <wp:inline distT="0" distB="0" distL="0" distR="0" wp14:anchorId="53863261" wp14:editId="6E2A92DA">
            <wp:extent cx="6557561" cy="4713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6558703" cy="4714069"/>
                    </a:xfrm>
                    <a:prstGeom prst="rect">
                      <a:avLst/>
                    </a:prstGeom>
                  </pic:spPr>
                </pic:pic>
              </a:graphicData>
            </a:graphic>
          </wp:inline>
        </w:drawing>
      </w:r>
    </w:p>
    <w:p w14:paraId="2443AE66" w14:textId="2D676239" w:rsidR="0072789D" w:rsidRDefault="0072789D"/>
    <w:sectPr w:rsidR="0072789D">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7CAFF" w14:textId="77777777" w:rsidR="00A30336" w:rsidRDefault="00A30336">
      <w:pPr>
        <w:spacing w:after="0" w:line="240" w:lineRule="auto"/>
      </w:pPr>
      <w:r>
        <w:separator/>
      </w:r>
    </w:p>
  </w:endnote>
  <w:endnote w:type="continuationSeparator" w:id="0">
    <w:p w14:paraId="15E32F1A" w14:textId="77777777" w:rsidR="00A30336" w:rsidRDefault="00A30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6127EAEA" w14:textId="77777777" w:rsidR="0072789D" w:rsidRDefault="00F84596">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BCDDF" w14:textId="77777777" w:rsidR="00A30336" w:rsidRDefault="00A30336">
      <w:pPr>
        <w:spacing w:after="0" w:line="240" w:lineRule="auto"/>
      </w:pPr>
      <w:r>
        <w:separator/>
      </w:r>
    </w:p>
  </w:footnote>
  <w:footnote w:type="continuationSeparator" w:id="0">
    <w:p w14:paraId="16F69925" w14:textId="77777777" w:rsidR="00A30336" w:rsidRDefault="00A30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47A9C"/>
    <w:multiLevelType w:val="hybridMultilevel"/>
    <w:tmpl w:val="E81888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9F1164"/>
    <w:multiLevelType w:val="hybridMultilevel"/>
    <w:tmpl w:val="9336E5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3D1707"/>
    <w:multiLevelType w:val="hybridMultilevel"/>
    <w:tmpl w:val="E49E3C12"/>
    <w:lvl w:ilvl="0" w:tplc="E0C46500">
      <w:start w:val="1"/>
      <w:numFmt w:val="decimal"/>
      <w:lvlText w:val="%1."/>
      <w:lvlJc w:val="left"/>
      <w:pPr>
        <w:ind w:left="720" w:hanging="360"/>
      </w:pPr>
      <w:rPr>
        <w:rFonts w:hint="default"/>
        <w:color w:val="000000" w:themeColor="text1"/>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112539"/>
    <w:multiLevelType w:val="hybridMultilevel"/>
    <w:tmpl w:val="7280F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25849"/>
    <w:multiLevelType w:val="hybridMultilevel"/>
    <w:tmpl w:val="AFEC8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00C4C"/>
    <w:multiLevelType w:val="hybridMultilevel"/>
    <w:tmpl w:val="E4B2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A60554"/>
    <w:multiLevelType w:val="hybridMultilevel"/>
    <w:tmpl w:val="9AA2E7B6"/>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4"/>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7"/>
  </w:num>
  <w:num w:numId="17">
    <w:abstractNumId w:val="12"/>
  </w:num>
  <w:num w:numId="18">
    <w:abstractNumId w:val="16"/>
  </w:num>
  <w:num w:numId="19">
    <w:abstractNumId w:val="18"/>
  </w:num>
  <w:num w:numId="20">
    <w:abstractNumId w:val="13"/>
  </w:num>
  <w:num w:numId="21">
    <w:abstractNumId w:val="15"/>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336"/>
    <w:rsid w:val="0001265F"/>
    <w:rsid w:val="0003784D"/>
    <w:rsid w:val="000552A1"/>
    <w:rsid w:val="000D13C0"/>
    <w:rsid w:val="000F35AB"/>
    <w:rsid w:val="0016408E"/>
    <w:rsid w:val="00195149"/>
    <w:rsid w:val="001B463C"/>
    <w:rsid w:val="002263A9"/>
    <w:rsid w:val="002453DE"/>
    <w:rsid w:val="002905E7"/>
    <w:rsid w:val="002957F7"/>
    <w:rsid w:val="002B5A59"/>
    <w:rsid w:val="00323D57"/>
    <w:rsid w:val="0035050F"/>
    <w:rsid w:val="003F016F"/>
    <w:rsid w:val="00421767"/>
    <w:rsid w:val="004D7A03"/>
    <w:rsid w:val="004E2726"/>
    <w:rsid w:val="005E5BB1"/>
    <w:rsid w:val="006902D2"/>
    <w:rsid w:val="006C5808"/>
    <w:rsid w:val="006E6F2B"/>
    <w:rsid w:val="006E7F7A"/>
    <w:rsid w:val="006F6C4D"/>
    <w:rsid w:val="00726253"/>
    <w:rsid w:val="0072789D"/>
    <w:rsid w:val="007C41D8"/>
    <w:rsid w:val="007F0592"/>
    <w:rsid w:val="007F4958"/>
    <w:rsid w:val="00834920"/>
    <w:rsid w:val="00862BB8"/>
    <w:rsid w:val="008F260B"/>
    <w:rsid w:val="008F7F0F"/>
    <w:rsid w:val="00902BF7"/>
    <w:rsid w:val="00982882"/>
    <w:rsid w:val="0098712A"/>
    <w:rsid w:val="009A5896"/>
    <w:rsid w:val="009D5F81"/>
    <w:rsid w:val="00A30336"/>
    <w:rsid w:val="00A66DDD"/>
    <w:rsid w:val="00A67F47"/>
    <w:rsid w:val="00A95E87"/>
    <w:rsid w:val="00AD012B"/>
    <w:rsid w:val="00BA6CD6"/>
    <w:rsid w:val="00BF3B19"/>
    <w:rsid w:val="00C05207"/>
    <w:rsid w:val="00C337B0"/>
    <w:rsid w:val="00C64E1D"/>
    <w:rsid w:val="00C82443"/>
    <w:rsid w:val="00C95AF2"/>
    <w:rsid w:val="00CA26EA"/>
    <w:rsid w:val="00CE63F5"/>
    <w:rsid w:val="00CF3A93"/>
    <w:rsid w:val="00DA60D4"/>
    <w:rsid w:val="00E43111"/>
    <w:rsid w:val="00E53AEC"/>
    <w:rsid w:val="00E86DFF"/>
    <w:rsid w:val="00E9043F"/>
    <w:rsid w:val="00F00CDA"/>
    <w:rsid w:val="00F375F4"/>
    <w:rsid w:val="00F84596"/>
    <w:rsid w:val="00FB26CD"/>
    <w:rsid w:val="00FC728B"/>
    <w:rsid w:val="00FD6019"/>
    <w:rsid w:val="00FF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77D1D"/>
  <w15:chartTrackingRefBased/>
  <w15:docId w15:val="{372FAB51-DD8C-7241-B84E-0E306828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323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tmp"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43CF3042-6120-3748-AA6E-8940019ADD52%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%7b43CF3042-6120-3748-AA6E-8940019ADD52%7dtf50002001.dotx</Template>
  <TotalTime>0</TotalTime>
  <Pages>1</Pages>
  <Words>1433</Words>
  <Characters>8169</Characters>
  <Application>Microsoft Office Word</Application>
  <DocSecurity>0</DocSecurity>
  <Lines>68</Lines>
  <Paragraphs>19</Paragraphs>
  <ScaleCrop>false</ScaleCrop>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DD</dc:creator>
  <cp:keywords/>
  <dc:description/>
  <cp:lastModifiedBy>Deepa DD</cp:lastModifiedBy>
  <cp:revision>2</cp:revision>
  <dcterms:created xsi:type="dcterms:W3CDTF">2023-10-10T01:28:00Z</dcterms:created>
  <dcterms:modified xsi:type="dcterms:W3CDTF">2023-10-10T01:28:00Z</dcterms:modified>
</cp:coreProperties>
</file>