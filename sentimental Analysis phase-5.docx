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8583"/>
      </w:tblGrid>
      <w:tr w:rsidR="00C37555" w:rsidRPr="00C37555" w14:paraId="7207A045" w14:textId="77777777" w:rsidTr="00F87DB0">
        <w:tc>
          <w:tcPr>
            <w:tcW w:w="8573" w:type="dxa"/>
          </w:tcPr>
          <w:p w14:paraId="36D18913" w14:textId="77777777" w:rsidR="00C37555" w:rsidRDefault="0044487D" w:rsidP="00BF4985">
            <w:pPr>
              <w:pStyle w:val="Title"/>
            </w:pPr>
            <w:r>
              <w:t xml:space="preserve">Sentimental analysis for </w:t>
            </w:r>
            <w:r w:rsidR="00FD2940">
              <w:t xml:space="preserve">marketing </w:t>
            </w:r>
          </w:p>
          <w:p w14:paraId="64D59D7D" w14:textId="57B69253" w:rsidR="00F44C31" w:rsidRPr="00C37555" w:rsidRDefault="00F44C31" w:rsidP="00BF4985">
            <w:pPr>
              <w:pStyle w:val="Title"/>
            </w:pPr>
          </w:p>
        </w:tc>
      </w:tr>
      <w:tr w:rsidR="00F44C31" w:rsidRPr="00056DF9" w14:paraId="70D2383E" w14:textId="77777777" w:rsidTr="00F87DB0">
        <w:tc>
          <w:tcPr>
            <w:tcW w:w="8573" w:type="dxa"/>
          </w:tcPr>
          <w:p w14:paraId="299C6B6F" w14:textId="654B7CA7" w:rsidR="00C37555" w:rsidRPr="00056DF9" w:rsidRDefault="00FD2940" w:rsidP="00BF4985">
            <w:pPr>
              <w:pStyle w:val="Subtitle"/>
              <w:rPr>
                <w:color w:val="A49C2F" w:themeColor="accent2" w:themeShade="BF"/>
                <w:sz w:val="56"/>
                <w:szCs w:val="56"/>
              </w:rPr>
            </w:pPr>
            <w:r w:rsidRPr="00056DF9">
              <w:rPr>
                <w:color w:val="A49C2F" w:themeColor="accent2" w:themeShade="BF"/>
                <w:sz w:val="56"/>
                <w:szCs w:val="56"/>
              </w:rPr>
              <w:t xml:space="preserve">Sentimental </w:t>
            </w:r>
            <w:r w:rsidR="005B0C34">
              <w:rPr>
                <w:color w:val="A49C2F" w:themeColor="accent2" w:themeShade="BF"/>
                <w:sz w:val="56"/>
                <w:szCs w:val="56"/>
              </w:rPr>
              <w:t>A</w:t>
            </w:r>
            <w:r w:rsidRPr="00056DF9">
              <w:rPr>
                <w:color w:val="A49C2F" w:themeColor="accent2" w:themeShade="BF"/>
                <w:sz w:val="56"/>
                <w:szCs w:val="56"/>
              </w:rPr>
              <w:t xml:space="preserve">nalysis </w:t>
            </w:r>
            <w:r w:rsidR="005B0C34">
              <w:rPr>
                <w:color w:val="A49C2F" w:themeColor="accent2" w:themeShade="BF"/>
                <w:sz w:val="56"/>
                <w:szCs w:val="56"/>
              </w:rPr>
              <w:t>F</w:t>
            </w:r>
            <w:r w:rsidRPr="00056DF9">
              <w:rPr>
                <w:color w:val="A49C2F" w:themeColor="accent2" w:themeShade="BF"/>
                <w:sz w:val="56"/>
                <w:szCs w:val="56"/>
              </w:rPr>
              <w:t xml:space="preserve">or </w:t>
            </w:r>
            <w:r w:rsidR="005B0C34">
              <w:rPr>
                <w:color w:val="A49C2F" w:themeColor="accent2" w:themeShade="BF"/>
                <w:sz w:val="56"/>
                <w:szCs w:val="56"/>
              </w:rPr>
              <w:t>C</w:t>
            </w:r>
            <w:r w:rsidRPr="00056DF9">
              <w:rPr>
                <w:color w:val="A49C2F" w:themeColor="accent2" w:themeShade="BF"/>
                <w:sz w:val="56"/>
                <w:szCs w:val="56"/>
              </w:rPr>
              <w:t xml:space="preserve">ustomer </w:t>
            </w:r>
            <w:r w:rsidR="005B0C34">
              <w:rPr>
                <w:color w:val="A49C2F" w:themeColor="accent2" w:themeShade="BF"/>
                <w:sz w:val="56"/>
                <w:szCs w:val="56"/>
              </w:rPr>
              <w:t>R</w:t>
            </w:r>
            <w:r w:rsidRPr="00056DF9">
              <w:rPr>
                <w:color w:val="A49C2F" w:themeColor="accent2" w:themeShade="BF"/>
                <w:sz w:val="56"/>
                <w:szCs w:val="56"/>
              </w:rPr>
              <w:t xml:space="preserve">eviews </w:t>
            </w:r>
          </w:p>
        </w:tc>
      </w:tr>
    </w:tbl>
    <w:p w14:paraId="4BC4A832" w14:textId="0BCD7245" w:rsidR="00FF42F8" w:rsidRDefault="00FF42F8">
      <w:pPr>
        <w:pStyle w:val="Date"/>
      </w:pPr>
    </w:p>
    <w:p w14:paraId="527561CD" w14:textId="4E9A65E0" w:rsidR="00FF42F8" w:rsidRDefault="00FF42F8">
      <w:pPr>
        <w:pStyle w:val="Heading1"/>
      </w:pPr>
    </w:p>
    <w:p w14:paraId="70A2F4FA" w14:textId="793C48C6" w:rsidR="00B3210C" w:rsidRPr="00F9144C" w:rsidRDefault="00243C16" w:rsidP="005E5122">
      <w:pPr>
        <w:rPr>
          <w:color w:val="A34240" w:themeColor="accent6"/>
          <w:sz w:val="56"/>
          <w:szCs w:val="56"/>
        </w:rPr>
      </w:pPr>
      <w:r w:rsidRPr="00F9144C">
        <w:rPr>
          <w:color w:val="A34240" w:themeColor="accent6"/>
          <w:sz w:val="56"/>
          <w:szCs w:val="56"/>
        </w:rPr>
        <w:t>Pro</w:t>
      </w:r>
      <w:r w:rsidR="007D24DC" w:rsidRPr="00F9144C">
        <w:rPr>
          <w:color w:val="A34240" w:themeColor="accent6"/>
          <w:sz w:val="56"/>
          <w:szCs w:val="56"/>
        </w:rPr>
        <w:t xml:space="preserve">blem </w:t>
      </w:r>
      <w:r w:rsidR="00E82F19" w:rsidRPr="00F9144C">
        <w:rPr>
          <w:color w:val="A34240" w:themeColor="accent6"/>
          <w:sz w:val="56"/>
          <w:szCs w:val="56"/>
        </w:rPr>
        <w:t>S</w:t>
      </w:r>
      <w:r w:rsidR="007D24DC" w:rsidRPr="00F9144C">
        <w:rPr>
          <w:color w:val="A34240" w:themeColor="accent6"/>
          <w:sz w:val="56"/>
          <w:szCs w:val="56"/>
        </w:rPr>
        <w:t>tatement :</w:t>
      </w:r>
    </w:p>
    <w:p w14:paraId="244C9E53" w14:textId="67C494CA" w:rsidR="00B3210C" w:rsidRPr="00173FE2" w:rsidRDefault="003D4AAA" w:rsidP="00A12AD7">
      <w:pPr>
        <w:pStyle w:val="ListParagraph"/>
        <w:numPr>
          <w:ilvl w:val="0"/>
          <w:numId w:val="11"/>
        </w:numPr>
        <w:rPr>
          <w:color w:val="568F59" w:themeColor="accent3"/>
          <w:sz w:val="44"/>
          <w:szCs w:val="44"/>
        </w:rPr>
      </w:pPr>
      <w:r w:rsidRPr="00173FE2">
        <w:rPr>
          <w:color w:val="568F59" w:themeColor="accent3"/>
          <w:sz w:val="32"/>
          <w:szCs w:val="32"/>
        </w:rPr>
        <w:t xml:space="preserve">  </w:t>
      </w:r>
      <w:r w:rsidR="00B3210C" w:rsidRPr="00173FE2">
        <w:rPr>
          <w:color w:val="568F59" w:themeColor="accent3"/>
          <w:sz w:val="44"/>
          <w:szCs w:val="44"/>
        </w:rPr>
        <w:t xml:space="preserve">The marketing department of </w:t>
      </w:r>
      <w:r w:rsidR="006E7C5F" w:rsidRPr="00173FE2">
        <w:rPr>
          <w:color w:val="568F59" w:themeColor="accent3"/>
          <w:sz w:val="44"/>
          <w:szCs w:val="44"/>
        </w:rPr>
        <w:t xml:space="preserve">the </w:t>
      </w:r>
      <w:r w:rsidR="00B3210C" w:rsidRPr="00173FE2">
        <w:rPr>
          <w:color w:val="568F59" w:themeColor="accent3"/>
          <w:sz w:val="44"/>
          <w:szCs w:val="44"/>
        </w:rPr>
        <w:t xml:space="preserve"> company is seeking to gain deeper insights into customer sentiment and opinions to enhance marketing strategies. We need to develop a sentiment analysis solution that can analyze customer feedback, reviews, and social media comments to understand the positive and negative sentiments associated with our products and services.</w:t>
      </w:r>
    </w:p>
    <w:p w14:paraId="25432940" w14:textId="6C371EA1" w:rsidR="00B3210C" w:rsidRDefault="00D34AC0" w:rsidP="005E5122">
      <w:r>
        <w:rPr>
          <w:noProof/>
        </w:rPr>
        <w:drawing>
          <wp:anchor distT="0" distB="0" distL="114300" distR="114300" simplePos="0" relativeHeight="251659264" behindDoc="0" locked="0" layoutInCell="1" allowOverlap="1" wp14:anchorId="561918DC" wp14:editId="1C0324F2">
            <wp:simplePos x="0" y="0"/>
            <wp:positionH relativeFrom="column">
              <wp:posOffset>-57150</wp:posOffset>
            </wp:positionH>
            <wp:positionV relativeFrom="paragraph">
              <wp:posOffset>349250</wp:posOffset>
            </wp:positionV>
            <wp:extent cx="5450205" cy="40366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450205" cy="4036695"/>
                    </a:xfrm>
                    <a:prstGeom prst="rect">
                      <a:avLst/>
                    </a:prstGeom>
                  </pic:spPr>
                </pic:pic>
              </a:graphicData>
            </a:graphic>
            <wp14:sizeRelV relativeFrom="margin">
              <wp14:pctHeight>0</wp14:pctHeight>
            </wp14:sizeRelV>
          </wp:anchor>
        </w:drawing>
      </w:r>
    </w:p>
    <w:p w14:paraId="21736890" w14:textId="7FC86B93" w:rsidR="00FF42F8" w:rsidRDefault="002A022A" w:rsidP="005E5122">
      <w:r>
        <w:t xml:space="preserve"> </w:t>
      </w:r>
      <w:r w:rsidR="000A7EF6">
        <w:t xml:space="preserve">.  </w:t>
      </w:r>
    </w:p>
    <w:p w14:paraId="5493F94F" w14:textId="77777777" w:rsidR="005B0C34" w:rsidRDefault="005B0C34" w:rsidP="005E5122"/>
    <w:p w14:paraId="674C74A7" w14:textId="77777777" w:rsidR="006851E1" w:rsidRDefault="006851E1" w:rsidP="005E5122"/>
    <w:p w14:paraId="312C711F" w14:textId="77777777" w:rsidR="006851E1" w:rsidRDefault="006851E1" w:rsidP="005E5122"/>
    <w:p w14:paraId="0F420282" w14:textId="1E04DE08" w:rsidR="005B0C34" w:rsidRPr="00F9144C" w:rsidRDefault="005B0C34" w:rsidP="005E5122">
      <w:pPr>
        <w:rPr>
          <w:color w:val="A34240" w:themeColor="accent6"/>
          <w:sz w:val="56"/>
          <w:szCs w:val="56"/>
        </w:rPr>
      </w:pPr>
      <w:r w:rsidRPr="00F9144C">
        <w:rPr>
          <w:color w:val="A34240" w:themeColor="accent6"/>
          <w:sz w:val="56"/>
          <w:szCs w:val="56"/>
        </w:rPr>
        <w:t xml:space="preserve">Design thinking process </w:t>
      </w:r>
      <w:r w:rsidR="00362156" w:rsidRPr="00F9144C">
        <w:rPr>
          <w:color w:val="A34240" w:themeColor="accent6"/>
          <w:sz w:val="56"/>
          <w:szCs w:val="56"/>
        </w:rPr>
        <w:t>:</w:t>
      </w:r>
    </w:p>
    <w:p w14:paraId="4DB63E3C" w14:textId="77777777" w:rsidR="00362156" w:rsidRDefault="00362156" w:rsidP="005E5122">
      <w:pPr>
        <w:rPr>
          <w:color w:val="562241" w:themeColor="accent1"/>
          <w:sz w:val="48"/>
          <w:szCs w:val="48"/>
        </w:rPr>
      </w:pPr>
    </w:p>
    <w:p w14:paraId="13CB7C3D" w14:textId="32DA3899" w:rsidR="00346DB9" w:rsidRPr="00A46287" w:rsidRDefault="002A6E24" w:rsidP="005E5122">
      <w:pPr>
        <w:rPr>
          <w:color w:val="568F59" w:themeColor="accent3"/>
          <w:sz w:val="44"/>
          <w:szCs w:val="44"/>
        </w:rPr>
      </w:pPr>
      <w:r>
        <w:rPr>
          <w:noProof/>
          <w:color w:val="806B50" w:themeColor="accent4"/>
          <w:sz w:val="40"/>
          <w:szCs w:val="40"/>
        </w:rPr>
        <w:drawing>
          <wp:anchor distT="0" distB="0" distL="114300" distR="114300" simplePos="0" relativeHeight="251660288" behindDoc="0" locked="0" layoutInCell="1" allowOverlap="1" wp14:anchorId="3A587E91" wp14:editId="07309DDE">
            <wp:simplePos x="0" y="0"/>
            <wp:positionH relativeFrom="column">
              <wp:posOffset>1905</wp:posOffset>
            </wp:positionH>
            <wp:positionV relativeFrom="paragraph">
              <wp:posOffset>2459990</wp:posOffset>
            </wp:positionV>
            <wp:extent cx="4890135" cy="4490085"/>
            <wp:effectExtent l="0" t="0" r="571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890135" cy="4490085"/>
                    </a:xfrm>
                    <a:prstGeom prst="rect">
                      <a:avLst/>
                    </a:prstGeom>
                  </pic:spPr>
                </pic:pic>
              </a:graphicData>
            </a:graphic>
            <wp14:sizeRelH relativeFrom="margin">
              <wp14:pctWidth>0</wp14:pctWidth>
            </wp14:sizeRelH>
            <wp14:sizeRelV relativeFrom="margin">
              <wp14:pctHeight>0</wp14:pctHeight>
            </wp14:sizeRelV>
          </wp:anchor>
        </w:drawing>
      </w:r>
      <w:r w:rsidR="00346DB9" w:rsidRPr="00A46287">
        <w:rPr>
          <w:color w:val="568F59" w:themeColor="accent3"/>
          <w:sz w:val="44"/>
          <w:szCs w:val="44"/>
        </w:rPr>
        <w:t>Design thinking is a human-centered approach to problem-solving that can be applied to developing sentiment analysis tools for marketing. Here's a simplified design thinking process for this purpose:</w:t>
      </w:r>
    </w:p>
    <w:p w14:paraId="0069F27A" w14:textId="26EF2353" w:rsidR="00346DB9" w:rsidRPr="00DD5113" w:rsidRDefault="00346DB9" w:rsidP="005E5122">
      <w:pPr>
        <w:rPr>
          <w:color w:val="806B50" w:themeColor="accent4"/>
          <w:sz w:val="40"/>
          <w:szCs w:val="40"/>
        </w:rPr>
      </w:pPr>
    </w:p>
    <w:p w14:paraId="7B87DC47" w14:textId="07CE2553" w:rsidR="00346DB9" w:rsidRPr="00A46287" w:rsidRDefault="00346DB9" w:rsidP="005E5122">
      <w:pPr>
        <w:rPr>
          <w:color w:val="7030A0"/>
          <w:sz w:val="48"/>
          <w:szCs w:val="48"/>
        </w:rPr>
      </w:pPr>
      <w:r w:rsidRPr="00A46287">
        <w:rPr>
          <w:color w:val="7030A0"/>
          <w:sz w:val="44"/>
          <w:szCs w:val="44"/>
        </w:rPr>
        <w:t xml:space="preserve">1. </w:t>
      </w:r>
      <w:r w:rsidRPr="00A46287">
        <w:rPr>
          <w:color w:val="7030A0"/>
          <w:sz w:val="48"/>
          <w:szCs w:val="48"/>
        </w:rPr>
        <w:t>Empathize</w:t>
      </w:r>
      <w:r w:rsidR="00000134" w:rsidRPr="00A46287">
        <w:rPr>
          <w:color w:val="7030A0"/>
          <w:sz w:val="48"/>
          <w:szCs w:val="48"/>
        </w:rPr>
        <w:t xml:space="preserve"> </w:t>
      </w:r>
      <w:r w:rsidRPr="00A46287">
        <w:rPr>
          <w:color w:val="7030A0"/>
          <w:sz w:val="48"/>
          <w:szCs w:val="48"/>
        </w:rPr>
        <w:t>:</w:t>
      </w:r>
    </w:p>
    <w:p w14:paraId="261A8535" w14:textId="3FE533CB" w:rsidR="00346DB9" w:rsidRPr="000B75D2" w:rsidRDefault="00346DB9" w:rsidP="00D64D4A">
      <w:pPr>
        <w:pStyle w:val="ListParagraph"/>
        <w:numPr>
          <w:ilvl w:val="0"/>
          <w:numId w:val="11"/>
        </w:numPr>
        <w:rPr>
          <w:color w:val="000000" w:themeColor="text1"/>
          <w:sz w:val="44"/>
          <w:szCs w:val="44"/>
        </w:rPr>
      </w:pPr>
      <w:r w:rsidRPr="000B75D2">
        <w:rPr>
          <w:color w:val="000000" w:themeColor="text1"/>
          <w:sz w:val="44"/>
          <w:szCs w:val="44"/>
        </w:rPr>
        <w:t>Begin by understanding the needs and pain points of marketing professionals and customers related to sentiment analysis.</w:t>
      </w:r>
    </w:p>
    <w:p w14:paraId="62751C3E" w14:textId="01880A6C" w:rsidR="00346DB9" w:rsidRPr="000B75D2" w:rsidRDefault="00346DB9" w:rsidP="001069EB">
      <w:pPr>
        <w:pStyle w:val="ListParagraph"/>
        <w:numPr>
          <w:ilvl w:val="0"/>
          <w:numId w:val="11"/>
        </w:numPr>
        <w:rPr>
          <w:color w:val="000000" w:themeColor="text1"/>
          <w:sz w:val="44"/>
          <w:szCs w:val="44"/>
        </w:rPr>
      </w:pPr>
      <w:r w:rsidRPr="000B75D2">
        <w:rPr>
          <w:color w:val="000000" w:themeColor="text1"/>
          <w:sz w:val="44"/>
          <w:szCs w:val="44"/>
        </w:rPr>
        <w:t>Conduct interviews, surveys, and research to gather insights into their challenges and goals.</w:t>
      </w:r>
    </w:p>
    <w:p w14:paraId="41C95622" w14:textId="77777777" w:rsidR="00346DB9" w:rsidRPr="000B75D2" w:rsidRDefault="00346DB9" w:rsidP="005E5122">
      <w:pPr>
        <w:rPr>
          <w:color w:val="000000" w:themeColor="text1"/>
          <w:sz w:val="40"/>
          <w:szCs w:val="40"/>
        </w:rPr>
      </w:pPr>
    </w:p>
    <w:p w14:paraId="63FA277F" w14:textId="1194780C" w:rsidR="00346DB9" w:rsidRPr="00A46287" w:rsidRDefault="00346DB9" w:rsidP="005E5122">
      <w:pPr>
        <w:rPr>
          <w:color w:val="7030A0"/>
          <w:sz w:val="48"/>
          <w:szCs w:val="48"/>
        </w:rPr>
      </w:pPr>
      <w:r w:rsidRPr="00A46287">
        <w:rPr>
          <w:color w:val="7030A0"/>
          <w:sz w:val="40"/>
          <w:szCs w:val="40"/>
        </w:rPr>
        <w:t xml:space="preserve">2. </w:t>
      </w:r>
      <w:r w:rsidRPr="00A46287">
        <w:rPr>
          <w:color w:val="7030A0"/>
          <w:sz w:val="48"/>
          <w:szCs w:val="48"/>
        </w:rPr>
        <w:t>Define</w:t>
      </w:r>
      <w:r w:rsidR="00000134" w:rsidRPr="00A46287">
        <w:rPr>
          <w:color w:val="7030A0"/>
          <w:sz w:val="48"/>
          <w:szCs w:val="48"/>
        </w:rPr>
        <w:t xml:space="preserve"> </w:t>
      </w:r>
      <w:r w:rsidRPr="00A46287">
        <w:rPr>
          <w:color w:val="7030A0"/>
          <w:sz w:val="48"/>
          <w:szCs w:val="48"/>
        </w:rPr>
        <w:t>:</w:t>
      </w:r>
    </w:p>
    <w:p w14:paraId="0ECA287A" w14:textId="2ADBE95A" w:rsidR="00346DB9" w:rsidRPr="000B75D2" w:rsidRDefault="00346DB9" w:rsidP="00493E7F">
      <w:pPr>
        <w:pStyle w:val="ListParagraph"/>
        <w:numPr>
          <w:ilvl w:val="0"/>
          <w:numId w:val="12"/>
        </w:numPr>
        <w:rPr>
          <w:color w:val="000000" w:themeColor="text1"/>
          <w:sz w:val="44"/>
          <w:szCs w:val="44"/>
        </w:rPr>
      </w:pPr>
      <w:r w:rsidRPr="000B75D2">
        <w:rPr>
          <w:color w:val="000000" w:themeColor="text1"/>
          <w:sz w:val="44"/>
          <w:szCs w:val="44"/>
        </w:rPr>
        <w:t>Clearly define the problem or opportunity based on the insights gained in the empathy phase.</w:t>
      </w:r>
    </w:p>
    <w:p w14:paraId="7C7F9507" w14:textId="643308A3" w:rsidR="00346DB9" w:rsidRPr="000B75D2" w:rsidRDefault="00346DB9" w:rsidP="00493E7F">
      <w:pPr>
        <w:pStyle w:val="ListParagraph"/>
        <w:numPr>
          <w:ilvl w:val="0"/>
          <w:numId w:val="12"/>
        </w:numPr>
        <w:rPr>
          <w:color w:val="000000" w:themeColor="text1"/>
          <w:sz w:val="44"/>
          <w:szCs w:val="44"/>
        </w:rPr>
      </w:pPr>
      <w:r w:rsidRPr="000B75D2">
        <w:rPr>
          <w:color w:val="000000" w:themeColor="text1"/>
          <w:sz w:val="44"/>
          <w:szCs w:val="44"/>
        </w:rPr>
        <w:t>Create a user persona representing the typical marketing professional who would benefit from sentiment analysis.</w:t>
      </w:r>
    </w:p>
    <w:p w14:paraId="45851D09" w14:textId="77777777" w:rsidR="00346DB9" w:rsidRPr="000B75D2" w:rsidRDefault="00346DB9" w:rsidP="005E5122">
      <w:pPr>
        <w:rPr>
          <w:color w:val="000000" w:themeColor="text1"/>
          <w:sz w:val="40"/>
          <w:szCs w:val="40"/>
        </w:rPr>
      </w:pPr>
    </w:p>
    <w:p w14:paraId="1EB7C6E7" w14:textId="7A40589D" w:rsidR="00346DB9" w:rsidRPr="00A46287" w:rsidRDefault="00346DB9" w:rsidP="005E5122">
      <w:pPr>
        <w:rPr>
          <w:color w:val="7030A0"/>
          <w:sz w:val="48"/>
          <w:szCs w:val="48"/>
        </w:rPr>
      </w:pPr>
      <w:r w:rsidRPr="00A46287">
        <w:rPr>
          <w:color w:val="7030A0"/>
          <w:sz w:val="48"/>
          <w:szCs w:val="48"/>
        </w:rPr>
        <w:t>3. Ideate</w:t>
      </w:r>
      <w:r w:rsidR="00000134" w:rsidRPr="00A46287">
        <w:rPr>
          <w:color w:val="7030A0"/>
          <w:sz w:val="48"/>
          <w:szCs w:val="48"/>
        </w:rPr>
        <w:t xml:space="preserve"> </w:t>
      </w:r>
      <w:r w:rsidRPr="00A46287">
        <w:rPr>
          <w:color w:val="7030A0"/>
          <w:sz w:val="48"/>
          <w:szCs w:val="48"/>
        </w:rPr>
        <w:t>:</w:t>
      </w:r>
    </w:p>
    <w:p w14:paraId="0B563D39" w14:textId="1FD28757" w:rsidR="00346DB9" w:rsidRPr="000B75D2" w:rsidRDefault="00346DB9" w:rsidP="00C31D31">
      <w:pPr>
        <w:pStyle w:val="ListParagraph"/>
        <w:numPr>
          <w:ilvl w:val="0"/>
          <w:numId w:val="13"/>
        </w:numPr>
        <w:rPr>
          <w:color w:val="000000" w:themeColor="text1"/>
          <w:sz w:val="44"/>
          <w:szCs w:val="44"/>
        </w:rPr>
      </w:pPr>
      <w:r w:rsidRPr="000B75D2">
        <w:rPr>
          <w:color w:val="000000" w:themeColor="text1"/>
          <w:sz w:val="44"/>
          <w:szCs w:val="44"/>
        </w:rPr>
        <w:t>Brainstorm creative solutions for sentiment analysis in marketing, considering both technology and user experience.</w:t>
      </w:r>
    </w:p>
    <w:p w14:paraId="06777B1E" w14:textId="5BAF635F" w:rsidR="00346DB9" w:rsidRPr="000B75D2" w:rsidRDefault="00346DB9" w:rsidP="00C31D31">
      <w:pPr>
        <w:pStyle w:val="ListParagraph"/>
        <w:numPr>
          <w:ilvl w:val="0"/>
          <w:numId w:val="13"/>
        </w:numPr>
        <w:rPr>
          <w:color w:val="000000" w:themeColor="text1"/>
          <w:sz w:val="44"/>
          <w:szCs w:val="44"/>
        </w:rPr>
      </w:pPr>
      <w:r w:rsidRPr="000B75D2">
        <w:rPr>
          <w:color w:val="000000" w:themeColor="text1"/>
          <w:sz w:val="44"/>
          <w:szCs w:val="44"/>
        </w:rPr>
        <w:t>Encourage a diverse team to generate a wide range of ideas.</w:t>
      </w:r>
    </w:p>
    <w:p w14:paraId="30BAE559" w14:textId="77777777" w:rsidR="00346DB9" w:rsidRPr="000B75D2" w:rsidRDefault="00346DB9" w:rsidP="005E5122">
      <w:pPr>
        <w:rPr>
          <w:color w:val="000000" w:themeColor="text1"/>
          <w:sz w:val="40"/>
          <w:szCs w:val="40"/>
        </w:rPr>
      </w:pPr>
    </w:p>
    <w:p w14:paraId="0CFD4AB2" w14:textId="4BC25B96" w:rsidR="00346DB9" w:rsidRPr="00A46287" w:rsidRDefault="00346DB9" w:rsidP="005E5122">
      <w:pPr>
        <w:rPr>
          <w:color w:val="7030A0"/>
          <w:sz w:val="48"/>
          <w:szCs w:val="48"/>
        </w:rPr>
      </w:pPr>
      <w:r w:rsidRPr="00A46287">
        <w:rPr>
          <w:color w:val="7030A0"/>
          <w:sz w:val="48"/>
          <w:szCs w:val="48"/>
        </w:rPr>
        <w:t>4. Prototype</w:t>
      </w:r>
      <w:r w:rsidR="00000134" w:rsidRPr="00A46287">
        <w:rPr>
          <w:color w:val="7030A0"/>
          <w:sz w:val="48"/>
          <w:szCs w:val="48"/>
        </w:rPr>
        <w:t xml:space="preserve"> </w:t>
      </w:r>
      <w:r w:rsidRPr="00A46287">
        <w:rPr>
          <w:color w:val="7030A0"/>
          <w:sz w:val="48"/>
          <w:szCs w:val="48"/>
        </w:rPr>
        <w:t>:</w:t>
      </w:r>
    </w:p>
    <w:p w14:paraId="6C274D74" w14:textId="7B643431" w:rsidR="00346DB9" w:rsidRPr="000B75D2" w:rsidRDefault="00346DB9" w:rsidP="00E5208F">
      <w:pPr>
        <w:pStyle w:val="ListParagraph"/>
        <w:numPr>
          <w:ilvl w:val="0"/>
          <w:numId w:val="14"/>
        </w:numPr>
        <w:rPr>
          <w:color w:val="000000" w:themeColor="text1"/>
          <w:sz w:val="44"/>
          <w:szCs w:val="44"/>
        </w:rPr>
      </w:pPr>
      <w:r w:rsidRPr="000B75D2">
        <w:rPr>
          <w:color w:val="000000" w:themeColor="text1"/>
          <w:sz w:val="44"/>
          <w:szCs w:val="44"/>
        </w:rPr>
        <w:t>Develop a low-fidelity prototype of the sentiment analysis tool, focusing on the key features and functionalities.</w:t>
      </w:r>
    </w:p>
    <w:p w14:paraId="3AD33D39" w14:textId="2D225273" w:rsidR="00346DB9" w:rsidRPr="000B75D2" w:rsidRDefault="00346DB9" w:rsidP="00E5208F">
      <w:pPr>
        <w:pStyle w:val="ListParagraph"/>
        <w:numPr>
          <w:ilvl w:val="0"/>
          <w:numId w:val="14"/>
        </w:numPr>
        <w:rPr>
          <w:color w:val="000000" w:themeColor="text1"/>
          <w:sz w:val="44"/>
          <w:szCs w:val="44"/>
        </w:rPr>
      </w:pPr>
      <w:r w:rsidRPr="000B75D2">
        <w:rPr>
          <w:color w:val="000000" w:themeColor="text1"/>
          <w:sz w:val="44"/>
          <w:szCs w:val="44"/>
        </w:rPr>
        <w:t>This could be a wireframe or a basic software mockup.</w:t>
      </w:r>
    </w:p>
    <w:p w14:paraId="54E084B4" w14:textId="77777777" w:rsidR="00346DB9" w:rsidRDefault="00346DB9" w:rsidP="005E5122">
      <w:pPr>
        <w:rPr>
          <w:color w:val="000000" w:themeColor="text1"/>
          <w:sz w:val="44"/>
          <w:szCs w:val="44"/>
        </w:rPr>
      </w:pPr>
    </w:p>
    <w:p w14:paraId="42EB1AE0" w14:textId="77777777" w:rsidR="006851E1" w:rsidRDefault="006851E1" w:rsidP="005E5122">
      <w:pPr>
        <w:rPr>
          <w:color w:val="000000" w:themeColor="text1"/>
          <w:sz w:val="44"/>
          <w:szCs w:val="44"/>
        </w:rPr>
      </w:pPr>
    </w:p>
    <w:p w14:paraId="641B7BF1" w14:textId="77777777" w:rsidR="006851E1" w:rsidRPr="000B75D2" w:rsidRDefault="006851E1" w:rsidP="005E5122">
      <w:pPr>
        <w:rPr>
          <w:color w:val="000000" w:themeColor="text1"/>
          <w:sz w:val="44"/>
          <w:szCs w:val="44"/>
        </w:rPr>
      </w:pPr>
    </w:p>
    <w:p w14:paraId="444FD4CB" w14:textId="19040F0E" w:rsidR="00346DB9" w:rsidRPr="00A46287" w:rsidRDefault="00346DB9" w:rsidP="005E5122">
      <w:pPr>
        <w:rPr>
          <w:color w:val="7030A0"/>
          <w:sz w:val="48"/>
          <w:szCs w:val="48"/>
        </w:rPr>
      </w:pPr>
      <w:r w:rsidRPr="00A46287">
        <w:rPr>
          <w:color w:val="7030A0"/>
          <w:sz w:val="48"/>
          <w:szCs w:val="48"/>
        </w:rPr>
        <w:t>5. Test</w:t>
      </w:r>
      <w:r w:rsidR="00000134" w:rsidRPr="00A46287">
        <w:rPr>
          <w:color w:val="7030A0"/>
          <w:sz w:val="48"/>
          <w:szCs w:val="48"/>
        </w:rPr>
        <w:t xml:space="preserve"> </w:t>
      </w:r>
      <w:r w:rsidRPr="00A46287">
        <w:rPr>
          <w:color w:val="7030A0"/>
          <w:sz w:val="48"/>
          <w:szCs w:val="48"/>
        </w:rPr>
        <w:t>:</w:t>
      </w:r>
    </w:p>
    <w:p w14:paraId="45A33CB3" w14:textId="3D21C56A" w:rsidR="00346DB9" w:rsidRPr="000B75D2" w:rsidRDefault="00346DB9" w:rsidP="00E5208F">
      <w:pPr>
        <w:pStyle w:val="ListParagraph"/>
        <w:numPr>
          <w:ilvl w:val="0"/>
          <w:numId w:val="15"/>
        </w:numPr>
        <w:rPr>
          <w:color w:val="000000" w:themeColor="text1"/>
          <w:sz w:val="44"/>
          <w:szCs w:val="44"/>
        </w:rPr>
      </w:pPr>
      <w:r w:rsidRPr="000B75D2">
        <w:rPr>
          <w:color w:val="000000" w:themeColor="text1"/>
          <w:sz w:val="44"/>
          <w:szCs w:val="44"/>
        </w:rPr>
        <w:t>Gather feedback from marketing professionals and potential users by having them interact with the prototype.</w:t>
      </w:r>
    </w:p>
    <w:p w14:paraId="225C6769" w14:textId="20802DF1" w:rsidR="00346DB9" w:rsidRPr="000B75D2" w:rsidRDefault="00346DB9" w:rsidP="00E5208F">
      <w:pPr>
        <w:pStyle w:val="ListParagraph"/>
        <w:numPr>
          <w:ilvl w:val="0"/>
          <w:numId w:val="15"/>
        </w:numPr>
        <w:rPr>
          <w:color w:val="000000" w:themeColor="text1"/>
          <w:sz w:val="44"/>
          <w:szCs w:val="44"/>
        </w:rPr>
      </w:pPr>
      <w:r w:rsidRPr="000B75D2">
        <w:rPr>
          <w:color w:val="000000" w:themeColor="text1"/>
          <w:sz w:val="44"/>
          <w:szCs w:val="44"/>
        </w:rPr>
        <w:t>Identify what works and what needs improvement.</w:t>
      </w:r>
    </w:p>
    <w:p w14:paraId="4DF7EC74" w14:textId="77777777" w:rsidR="00346DB9" w:rsidRPr="000B75D2" w:rsidRDefault="00346DB9" w:rsidP="005E5122">
      <w:pPr>
        <w:rPr>
          <w:color w:val="000000" w:themeColor="text1"/>
          <w:sz w:val="44"/>
          <w:szCs w:val="44"/>
        </w:rPr>
      </w:pPr>
    </w:p>
    <w:p w14:paraId="3B36F8A8" w14:textId="151D1D91" w:rsidR="00346DB9" w:rsidRPr="00A46287" w:rsidRDefault="00346DB9" w:rsidP="005E5122">
      <w:pPr>
        <w:rPr>
          <w:color w:val="7030A0"/>
          <w:sz w:val="48"/>
          <w:szCs w:val="48"/>
        </w:rPr>
      </w:pPr>
      <w:r w:rsidRPr="00A46287">
        <w:rPr>
          <w:color w:val="7030A0"/>
          <w:sz w:val="48"/>
          <w:szCs w:val="48"/>
        </w:rPr>
        <w:t>6. Refine</w:t>
      </w:r>
      <w:r w:rsidR="00000134" w:rsidRPr="00A46287">
        <w:rPr>
          <w:color w:val="7030A0"/>
          <w:sz w:val="48"/>
          <w:szCs w:val="48"/>
        </w:rPr>
        <w:t xml:space="preserve"> </w:t>
      </w:r>
      <w:r w:rsidRPr="00A46287">
        <w:rPr>
          <w:color w:val="7030A0"/>
          <w:sz w:val="48"/>
          <w:szCs w:val="48"/>
        </w:rPr>
        <w:t>:</w:t>
      </w:r>
    </w:p>
    <w:p w14:paraId="46EE08B1" w14:textId="20C7F9DD" w:rsidR="00346DB9" w:rsidRPr="000B75D2" w:rsidRDefault="00346DB9" w:rsidP="00E5208F">
      <w:pPr>
        <w:pStyle w:val="ListParagraph"/>
        <w:numPr>
          <w:ilvl w:val="0"/>
          <w:numId w:val="16"/>
        </w:numPr>
        <w:rPr>
          <w:color w:val="000000" w:themeColor="text1"/>
          <w:sz w:val="44"/>
          <w:szCs w:val="44"/>
        </w:rPr>
      </w:pPr>
      <w:r w:rsidRPr="000B75D2">
        <w:rPr>
          <w:color w:val="000000" w:themeColor="text1"/>
          <w:sz w:val="44"/>
          <w:szCs w:val="44"/>
        </w:rPr>
        <w:t>Iteratively improve the prototype based on user feedback and test it again.</w:t>
      </w:r>
    </w:p>
    <w:p w14:paraId="34D048F7" w14:textId="1C1F5B97" w:rsidR="00346DB9" w:rsidRPr="000B75D2" w:rsidRDefault="00346DB9" w:rsidP="00E5208F">
      <w:pPr>
        <w:pStyle w:val="ListParagraph"/>
        <w:numPr>
          <w:ilvl w:val="0"/>
          <w:numId w:val="16"/>
        </w:numPr>
        <w:rPr>
          <w:color w:val="000000" w:themeColor="text1"/>
          <w:sz w:val="44"/>
          <w:szCs w:val="44"/>
        </w:rPr>
      </w:pPr>
      <w:r w:rsidRPr="000B75D2">
        <w:rPr>
          <w:color w:val="000000" w:themeColor="text1"/>
          <w:sz w:val="44"/>
          <w:szCs w:val="44"/>
        </w:rPr>
        <w:t>Refinement may include enhancing accuracy, user interface, and features.</w:t>
      </w:r>
    </w:p>
    <w:p w14:paraId="358BFD54" w14:textId="77777777" w:rsidR="00346DB9" w:rsidRDefault="00346DB9" w:rsidP="005E5122">
      <w:pPr>
        <w:rPr>
          <w:color w:val="000000" w:themeColor="text1"/>
          <w:sz w:val="44"/>
          <w:szCs w:val="44"/>
        </w:rPr>
      </w:pPr>
    </w:p>
    <w:p w14:paraId="69C112B0" w14:textId="77777777" w:rsidR="006851E1" w:rsidRDefault="006851E1" w:rsidP="005E5122">
      <w:pPr>
        <w:rPr>
          <w:color w:val="000000" w:themeColor="text1"/>
          <w:sz w:val="44"/>
          <w:szCs w:val="44"/>
        </w:rPr>
      </w:pPr>
    </w:p>
    <w:p w14:paraId="4D372A27" w14:textId="77777777" w:rsidR="006851E1" w:rsidRPr="000B75D2" w:rsidRDefault="006851E1" w:rsidP="005E5122">
      <w:pPr>
        <w:rPr>
          <w:color w:val="000000" w:themeColor="text1"/>
          <w:sz w:val="44"/>
          <w:szCs w:val="44"/>
        </w:rPr>
      </w:pPr>
    </w:p>
    <w:p w14:paraId="568251F0" w14:textId="26BF5498" w:rsidR="00346DB9" w:rsidRPr="00A46287" w:rsidRDefault="00346DB9" w:rsidP="005E5122">
      <w:pPr>
        <w:rPr>
          <w:color w:val="7030A0"/>
          <w:sz w:val="48"/>
          <w:szCs w:val="48"/>
        </w:rPr>
      </w:pPr>
      <w:r w:rsidRPr="00A46287">
        <w:rPr>
          <w:color w:val="7030A0"/>
          <w:sz w:val="48"/>
          <w:szCs w:val="48"/>
        </w:rPr>
        <w:t>7. Implement</w:t>
      </w:r>
      <w:r w:rsidR="00000134" w:rsidRPr="00A46287">
        <w:rPr>
          <w:color w:val="7030A0"/>
          <w:sz w:val="48"/>
          <w:szCs w:val="48"/>
        </w:rPr>
        <w:t xml:space="preserve"> </w:t>
      </w:r>
      <w:r w:rsidRPr="00A46287">
        <w:rPr>
          <w:color w:val="7030A0"/>
          <w:sz w:val="48"/>
          <w:szCs w:val="48"/>
        </w:rPr>
        <w:t>:</w:t>
      </w:r>
    </w:p>
    <w:p w14:paraId="608E3688" w14:textId="76732760" w:rsidR="00346DB9" w:rsidRPr="000B75D2" w:rsidRDefault="00346DB9" w:rsidP="00E5208F">
      <w:pPr>
        <w:pStyle w:val="ListParagraph"/>
        <w:numPr>
          <w:ilvl w:val="0"/>
          <w:numId w:val="17"/>
        </w:numPr>
        <w:rPr>
          <w:color w:val="000000" w:themeColor="text1"/>
          <w:sz w:val="44"/>
          <w:szCs w:val="44"/>
        </w:rPr>
      </w:pPr>
      <w:r w:rsidRPr="000B75D2">
        <w:rPr>
          <w:color w:val="000000" w:themeColor="text1"/>
          <w:sz w:val="44"/>
          <w:szCs w:val="44"/>
        </w:rPr>
        <w:t>Once the prototype is refined and validated, move on to the development phase to create a functional sentiment analysis tool.</w:t>
      </w:r>
    </w:p>
    <w:p w14:paraId="4ACEF126" w14:textId="132C02EB" w:rsidR="00346DB9" w:rsidRPr="000B75D2" w:rsidRDefault="00346DB9" w:rsidP="00E5208F">
      <w:pPr>
        <w:pStyle w:val="ListParagraph"/>
        <w:numPr>
          <w:ilvl w:val="0"/>
          <w:numId w:val="17"/>
        </w:numPr>
        <w:rPr>
          <w:color w:val="000000" w:themeColor="text1"/>
          <w:sz w:val="44"/>
          <w:szCs w:val="44"/>
        </w:rPr>
      </w:pPr>
      <w:r w:rsidRPr="000B75D2">
        <w:rPr>
          <w:color w:val="000000" w:themeColor="text1"/>
          <w:sz w:val="44"/>
          <w:szCs w:val="44"/>
        </w:rPr>
        <w:t>Ensure it aligns with the design and user needs.</w:t>
      </w:r>
    </w:p>
    <w:p w14:paraId="00060E4F" w14:textId="77777777" w:rsidR="00346DB9" w:rsidRPr="000B75D2" w:rsidRDefault="00346DB9" w:rsidP="005E5122">
      <w:pPr>
        <w:rPr>
          <w:color w:val="000000" w:themeColor="text1"/>
          <w:sz w:val="44"/>
          <w:szCs w:val="44"/>
        </w:rPr>
      </w:pPr>
    </w:p>
    <w:p w14:paraId="035F9577" w14:textId="78E2901B" w:rsidR="00346DB9" w:rsidRPr="00A46287" w:rsidRDefault="00346DB9" w:rsidP="005E5122">
      <w:pPr>
        <w:rPr>
          <w:color w:val="7030A0"/>
          <w:sz w:val="48"/>
          <w:szCs w:val="48"/>
        </w:rPr>
      </w:pPr>
      <w:r w:rsidRPr="00A46287">
        <w:rPr>
          <w:color w:val="7030A0"/>
          <w:sz w:val="48"/>
          <w:szCs w:val="48"/>
        </w:rPr>
        <w:t>8. Launch</w:t>
      </w:r>
      <w:r w:rsidR="00000134" w:rsidRPr="00A46287">
        <w:rPr>
          <w:color w:val="7030A0"/>
          <w:sz w:val="48"/>
          <w:szCs w:val="48"/>
        </w:rPr>
        <w:t xml:space="preserve"> </w:t>
      </w:r>
      <w:r w:rsidRPr="00A46287">
        <w:rPr>
          <w:color w:val="7030A0"/>
          <w:sz w:val="48"/>
          <w:szCs w:val="48"/>
        </w:rPr>
        <w:t>:</w:t>
      </w:r>
    </w:p>
    <w:p w14:paraId="04F5A285" w14:textId="5B2D3DD7" w:rsidR="00346DB9" w:rsidRPr="000B75D2" w:rsidRDefault="00346DB9" w:rsidP="00E5208F">
      <w:pPr>
        <w:pStyle w:val="ListParagraph"/>
        <w:numPr>
          <w:ilvl w:val="0"/>
          <w:numId w:val="18"/>
        </w:numPr>
        <w:rPr>
          <w:color w:val="000000" w:themeColor="text1"/>
          <w:sz w:val="44"/>
          <w:szCs w:val="44"/>
        </w:rPr>
      </w:pPr>
      <w:r w:rsidRPr="000B75D2">
        <w:rPr>
          <w:color w:val="000000" w:themeColor="text1"/>
          <w:sz w:val="44"/>
          <w:szCs w:val="44"/>
        </w:rPr>
        <w:t>Deploy the sentiment analysis tool in a controlled environment or for a selected group of users.</w:t>
      </w:r>
    </w:p>
    <w:p w14:paraId="5E68707F" w14:textId="422643F8" w:rsidR="00346DB9" w:rsidRPr="000B75D2" w:rsidRDefault="00346DB9" w:rsidP="00E5208F">
      <w:pPr>
        <w:pStyle w:val="ListParagraph"/>
        <w:numPr>
          <w:ilvl w:val="0"/>
          <w:numId w:val="18"/>
        </w:numPr>
        <w:rPr>
          <w:color w:val="000000" w:themeColor="text1"/>
          <w:sz w:val="44"/>
          <w:szCs w:val="44"/>
        </w:rPr>
      </w:pPr>
      <w:r w:rsidRPr="000B75D2">
        <w:rPr>
          <w:color w:val="000000" w:themeColor="text1"/>
          <w:sz w:val="44"/>
          <w:szCs w:val="44"/>
        </w:rPr>
        <w:t>Monitor its performance and gather real-world feedback.</w:t>
      </w:r>
    </w:p>
    <w:p w14:paraId="67B097E9" w14:textId="77777777" w:rsidR="00346DB9" w:rsidRDefault="00346DB9" w:rsidP="005E5122">
      <w:pPr>
        <w:rPr>
          <w:color w:val="000000" w:themeColor="text1"/>
          <w:sz w:val="44"/>
          <w:szCs w:val="44"/>
        </w:rPr>
      </w:pPr>
    </w:p>
    <w:p w14:paraId="67B840D8" w14:textId="77777777" w:rsidR="006851E1" w:rsidRDefault="006851E1" w:rsidP="005E5122">
      <w:pPr>
        <w:rPr>
          <w:color w:val="000000" w:themeColor="text1"/>
          <w:sz w:val="44"/>
          <w:szCs w:val="44"/>
        </w:rPr>
      </w:pPr>
    </w:p>
    <w:p w14:paraId="6BC55212" w14:textId="77777777" w:rsidR="006851E1" w:rsidRPr="000B75D2" w:rsidRDefault="006851E1" w:rsidP="005E5122">
      <w:pPr>
        <w:rPr>
          <w:color w:val="000000" w:themeColor="text1"/>
          <w:sz w:val="44"/>
          <w:szCs w:val="44"/>
        </w:rPr>
      </w:pPr>
    </w:p>
    <w:p w14:paraId="7CC0C339" w14:textId="3D296A5F" w:rsidR="00346DB9" w:rsidRPr="00F1108D" w:rsidRDefault="00346DB9" w:rsidP="005E5122">
      <w:pPr>
        <w:rPr>
          <w:color w:val="7030A0"/>
          <w:sz w:val="48"/>
          <w:szCs w:val="48"/>
        </w:rPr>
      </w:pPr>
      <w:r w:rsidRPr="00F1108D">
        <w:rPr>
          <w:color w:val="7030A0"/>
          <w:sz w:val="48"/>
          <w:szCs w:val="48"/>
        </w:rPr>
        <w:t>9. Learn</w:t>
      </w:r>
      <w:r w:rsidR="00000134" w:rsidRPr="00F1108D">
        <w:rPr>
          <w:color w:val="7030A0"/>
          <w:sz w:val="48"/>
          <w:szCs w:val="48"/>
        </w:rPr>
        <w:t xml:space="preserve"> </w:t>
      </w:r>
      <w:r w:rsidRPr="00F1108D">
        <w:rPr>
          <w:color w:val="7030A0"/>
          <w:sz w:val="48"/>
          <w:szCs w:val="48"/>
        </w:rPr>
        <w:t>:</w:t>
      </w:r>
    </w:p>
    <w:p w14:paraId="0A0E4C09" w14:textId="493673D2" w:rsidR="00346DB9" w:rsidRPr="000B75D2" w:rsidRDefault="00346DB9" w:rsidP="00E5208F">
      <w:pPr>
        <w:pStyle w:val="ListParagraph"/>
        <w:numPr>
          <w:ilvl w:val="0"/>
          <w:numId w:val="19"/>
        </w:numPr>
        <w:rPr>
          <w:color w:val="000000" w:themeColor="text1"/>
          <w:sz w:val="44"/>
          <w:szCs w:val="44"/>
        </w:rPr>
      </w:pPr>
      <w:r w:rsidRPr="000B75D2">
        <w:rPr>
          <w:color w:val="000000" w:themeColor="text1"/>
          <w:sz w:val="44"/>
          <w:szCs w:val="44"/>
        </w:rPr>
        <w:t>Continuously collect data and insights from users and the tool’s performance in the field.</w:t>
      </w:r>
    </w:p>
    <w:p w14:paraId="61879F27" w14:textId="53983F63" w:rsidR="00346DB9" w:rsidRPr="000B75D2" w:rsidRDefault="00346DB9" w:rsidP="00E5208F">
      <w:pPr>
        <w:pStyle w:val="ListParagraph"/>
        <w:numPr>
          <w:ilvl w:val="0"/>
          <w:numId w:val="19"/>
        </w:numPr>
        <w:rPr>
          <w:color w:val="000000" w:themeColor="text1"/>
          <w:sz w:val="44"/>
          <w:szCs w:val="44"/>
        </w:rPr>
      </w:pPr>
      <w:r w:rsidRPr="000B75D2">
        <w:rPr>
          <w:color w:val="000000" w:themeColor="text1"/>
          <w:sz w:val="44"/>
          <w:szCs w:val="44"/>
        </w:rPr>
        <w:t>Adapt and update the tool as needed to keep it relevant and effective.</w:t>
      </w:r>
    </w:p>
    <w:p w14:paraId="2AF1899D" w14:textId="77777777" w:rsidR="00346DB9" w:rsidRPr="000B75D2" w:rsidRDefault="00346DB9" w:rsidP="005E5122">
      <w:pPr>
        <w:rPr>
          <w:color w:val="000000" w:themeColor="text1"/>
          <w:sz w:val="44"/>
          <w:szCs w:val="44"/>
        </w:rPr>
      </w:pPr>
    </w:p>
    <w:p w14:paraId="0F391BD6" w14:textId="4668CA65" w:rsidR="00346DB9" w:rsidRPr="00F1108D" w:rsidRDefault="00346DB9" w:rsidP="005E5122">
      <w:pPr>
        <w:rPr>
          <w:color w:val="7030A0"/>
          <w:sz w:val="48"/>
          <w:szCs w:val="48"/>
        </w:rPr>
      </w:pPr>
      <w:r w:rsidRPr="00F1108D">
        <w:rPr>
          <w:color w:val="7030A0"/>
          <w:sz w:val="48"/>
          <w:szCs w:val="48"/>
        </w:rPr>
        <w:t>10. Scale</w:t>
      </w:r>
      <w:r w:rsidR="00000134" w:rsidRPr="00F1108D">
        <w:rPr>
          <w:color w:val="7030A0"/>
          <w:sz w:val="48"/>
          <w:szCs w:val="48"/>
        </w:rPr>
        <w:t xml:space="preserve"> </w:t>
      </w:r>
      <w:r w:rsidRPr="00F1108D">
        <w:rPr>
          <w:color w:val="7030A0"/>
          <w:sz w:val="48"/>
          <w:szCs w:val="48"/>
        </w:rPr>
        <w:t>:</w:t>
      </w:r>
    </w:p>
    <w:p w14:paraId="1CEDA561" w14:textId="73D23F94" w:rsidR="00346DB9" w:rsidRPr="000B75D2" w:rsidRDefault="00346DB9" w:rsidP="00E5208F">
      <w:pPr>
        <w:pStyle w:val="ListParagraph"/>
        <w:numPr>
          <w:ilvl w:val="0"/>
          <w:numId w:val="20"/>
        </w:numPr>
        <w:rPr>
          <w:color w:val="000000" w:themeColor="text1"/>
          <w:sz w:val="40"/>
          <w:szCs w:val="40"/>
        </w:rPr>
      </w:pPr>
      <w:r w:rsidRPr="000B75D2">
        <w:rPr>
          <w:color w:val="000000" w:themeColor="text1"/>
          <w:sz w:val="44"/>
          <w:szCs w:val="44"/>
        </w:rPr>
        <w:t>If the sentiment analysis tool proves successful, consider expanding its use to a larger user base or across different marketing scenarios.</w:t>
      </w:r>
    </w:p>
    <w:p w14:paraId="63EE3C66" w14:textId="77777777" w:rsidR="00346DB9" w:rsidRPr="000B75D2" w:rsidRDefault="00346DB9" w:rsidP="005E5122">
      <w:pPr>
        <w:rPr>
          <w:color w:val="000000" w:themeColor="text1"/>
          <w:sz w:val="40"/>
          <w:szCs w:val="40"/>
        </w:rPr>
      </w:pPr>
    </w:p>
    <w:p w14:paraId="458FFDCE" w14:textId="421BE516" w:rsidR="00346DB9" w:rsidRPr="000B75D2" w:rsidRDefault="00346DB9" w:rsidP="005E5122">
      <w:pPr>
        <w:rPr>
          <w:color w:val="000000" w:themeColor="text1"/>
          <w:sz w:val="44"/>
          <w:szCs w:val="44"/>
        </w:rPr>
      </w:pPr>
      <w:r w:rsidRPr="000B75D2">
        <w:rPr>
          <w:color w:val="000000" w:themeColor="text1"/>
          <w:sz w:val="44"/>
          <w:szCs w:val="44"/>
        </w:rPr>
        <w:t>Throughout this process, it’s essential to maintain a user-centered approach, constantly iterating and refining the tool to ensure it meets the evolving needs of marketing professionals. Design thinking encourages flexibility and adaptability, which are crucial in the fast-paced world of marketing and sentiment analysis.</w:t>
      </w:r>
    </w:p>
    <w:p w14:paraId="637F273D" w14:textId="286D5147" w:rsidR="00FF42F8" w:rsidRPr="00344D73" w:rsidRDefault="00CA08B3">
      <w:pPr>
        <w:rPr>
          <w:color w:val="7A3130" w:themeColor="accent6" w:themeShade="BF"/>
          <w:sz w:val="56"/>
          <w:szCs w:val="56"/>
        </w:rPr>
      </w:pPr>
      <w:r w:rsidRPr="00344D73">
        <w:rPr>
          <w:color w:val="7A3130" w:themeColor="accent6" w:themeShade="BF"/>
          <w:sz w:val="56"/>
          <w:szCs w:val="56"/>
        </w:rPr>
        <w:t xml:space="preserve">Phase </w:t>
      </w:r>
      <w:r w:rsidR="00DF1911" w:rsidRPr="00344D73">
        <w:rPr>
          <w:color w:val="7A3130" w:themeColor="accent6" w:themeShade="BF"/>
          <w:sz w:val="56"/>
          <w:szCs w:val="56"/>
        </w:rPr>
        <w:t>Of Development:</w:t>
      </w:r>
    </w:p>
    <w:p w14:paraId="7A0E2205" w14:textId="64904BEC" w:rsidR="00E44E84" w:rsidRPr="004F59E3" w:rsidRDefault="00E44E84">
      <w:pPr>
        <w:rPr>
          <w:color w:val="568F59" w:themeColor="accent3"/>
          <w:sz w:val="44"/>
          <w:szCs w:val="44"/>
        </w:rPr>
      </w:pPr>
      <w:r w:rsidRPr="004F59E3">
        <w:rPr>
          <w:color w:val="568F59" w:themeColor="accent3"/>
          <w:sz w:val="44"/>
          <w:szCs w:val="44"/>
        </w:rPr>
        <w:t>Sentiment analysis for a marketing project typically involves several phases of development. Here’s an overview of the key steps:</w:t>
      </w:r>
    </w:p>
    <w:p w14:paraId="0B3C118E" w14:textId="77777777" w:rsidR="00E44E84" w:rsidRPr="000B75D2" w:rsidRDefault="00E44E84">
      <w:pPr>
        <w:rPr>
          <w:color w:val="000000" w:themeColor="text1"/>
          <w:sz w:val="44"/>
          <w:szCs w:val="44"/>
        </w:rPr>
      </w:pPr>
    </w:p>
    <w:p w14:paraId="1A7A321B" w14:textId="0253C3FE" w:rsidR="00E44E84" w:rsidRPr="004F59E3" w:rsidRDefault="00E44E84">
      <w:pPr>
        <w:rPr>
          <w:color w:val="7030A0"/>
          <w:sz w:val="48"/>
          <w:szCs w:val="48"/>
        </w:rPr>
      </w:pPr>
      <w:r w:rsidRPr="004F59E3">
        <w:rPr>
          <w:color w:val="7030A0"/>
          <w:sz w:val="48"/>
          <w:szCs w:val="48"/>
        </w:rPr>
        <w:t>1. Project Planning and Goal Definition</w:t>
      </w:r>
      <w:r w:rsidR="006148B1" w:rsidRPr="004F59E3">
        <w:rPr>
          <w:color w:val="7030A0"/>
          <w:sz w:val="48"/>
          <w:szCs w:val="48"/>
        </w:rPr>
        <w:t xml:space="preserve"> </w:t>
      </w:r>
      <w:r w:rsidRPr="004F59E3">
        <w:rPr>
          <w:color w:val="7030A0"/>
          <w:sz w:val="48"/>
          <w:szCs w:val="48"/>
        </w:rPr>
        <w:t>:</w:t>
      </w:r>
    </w:p>
    <w:p w14:paraId="5CE0EE27" w14:textId="08076FC6"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Define the objectives of  sentiment analysis project.</w:t>
      </w:r>
    </w:p>
    <w:p w14:paraId="3C1D3EC9" w14:textId="77777777" w:rsidR="00E44E84" w:rsidRPr="000B75D2" w:rsidRDefault="00E44E84">
      <w:pPr>
        <w:rPr>
          <w:color w:val="000000" w:themeColor="text1"/>
          <w:sz w:val="44"/>
          <w:szCs w:val="44"/>
        </w:rPr>
      </w:pPr>
    </w:p>
    <w:p w14:paraId="48FE7F15" w14:textId="7E2E0D7A" w:rsidR="00E44E84" w:rsidRPr="004F59E3" w:rsidRDefault="00E44E84">
      <w:pPr>
        <w:rPr>
          <w:color w:val="7030A0"/>
          <w:sz w:val="48"/>
          <w:szCs w:val="48"/>
        </w:rPr>
      </w:pPr>
      <w:r w:rsidRPr="004F59E3">
        <w:rPr>
          <w:color w:val="7030A0"/>
          <w:sz w:val="48"/>
          <w:szCs w:val="48"/>
        </w:rPr>
        <w:t>2. Data Collection</w:t>
      </w:r>
      <w:r w:rsidR="006148B1" w:rsidRPr="004F59E3">
        <w:rPr>
          <w:color w:val="7030A0"/>
          <w:sz w:val="48"/>
          <w:szCs w:val="48"/>
        </w:rPr>
        <w:t xml:space="preserve"> :</w:t>
      </w:r>
    </w:p>
    <w:p w14:paraId="665E2F34" w14:textId="494E25CE"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Gather data from various sources such as social media, customer reviews, surveys, and online forums. This data will serve as the basis for  analysis.</w:t>
      </w:r>
    </w:p>
    <w:p w14:paraId="4645D148" w14:textId="77777777" w:rsidR="00E44E84" w:rsidRPr="000B75D2" w:rsidRDefault="00E44E84">
      <w:pPr>
        <w:rPr>
          <w:color w:val="000000" w:themeColor="text1"/>
          <w:sz w:val="44"/>
          <w:szCs w:val="44"/>
        </w:rPr>
      </w:pPr>
    </w:p>
    <w:p w14:paraId="7F7A8680" w14:textId="75E2A776" w:rsidR="00E44E84" w:rsidRPr="004F59E3" w:rsidRDefault="00E44E84">
      <w:pPr>
        <w:rPr>
          <w:color w:val="7030A0"/>
          <w:sz w:val="48"/>
          <w:szCs w:val="48"/>
        </w:rPr>
      </w:pPr>
      <w:r w:rsidRPr="004F59E3">
        <w:rPr>
          <w:color w:val="7030A0"/>
          <w:sz w:val="48"/>
          <w:szCs w:val="48"/>
        </w:rPr>
        <w:t>3. Data Preprocessing</w:t>
      </w:r>
      <w:r w:rsidR="00037EA3" w:rsidRPr="004F59E3">
        <w:rPr>
          <w:color w:val="7030A0"/>
          <w:sz w:val="48"/>
          <w:szCs w:val="48"/>
        </w:rPr>
        <w:t xml:space="preserve"> </w:t>
      </w:r>
      <w:r w:rsidRPr="004F59E3">
        <w:rPr>
          <w:color w:val="7030A0"/>
          <w:sz w:val="48"/>
          <w:szCs w:val="48"/>
        </w:rPr>
        <w:t>:</w:t>
      </w:r>
    </w:p>
    <w:p w14:paraId="1A86EA6B" w14:textId="30547B2C"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Clean and prepare the data by removing noise, handling missing values, and standardizing text (e.g., lowercasing, removing punctuation).</w:t>
      </w:r>
    </w:p>
    <w:p w14:paraId="44DBBF65" w14:textId="77777777" w:rsidR="00E44E84" w:rsidRPr="000B75D2" w:rsidRDefault="00E44E84">
      <w:pPr>
        <w:rPr>
          <w:color w:val="000000" w:themeColor="text1"/>
          <w:sz w:val="44"/>
          <w:szCs w:val="44"/>
        </w:rPr>
      </w:pPr>
    </w:p>
    <w:p w14:paraId="3D4A6C32" w14:textId="612CDF1B" w:rsidR="00E44E84" w:rsidRPr="004F59E3" w:rsidRDefault="00E44E84">
      <w:pPr>
        <w:rPr>
          <w:color w:val="7030A0"/>
          <w:sz w:val="48"/>
          <w:szCs w:val="48"/>
        </w:rPr>
      </w:pPr>
      <w:r w:rsidRPr="004F59E3">
        <w:rPr>
          <w:color w:val="7030A0"/>
          <w:sz w:val="48"/>
          <w:szCs w:val="48"/>
        </w:rPr>
        <w:t>4. Text Tokenization</w:t>
      </w:r>
      <w:r w:rsidR="009F3BD0" w:rsidRPr="004F59E3">
        <w:rPr>
          <w:color w:val="7030A0"/>
          <w:sz w:val="48"/>
          <w:szCs w:val="48"/>
        </w:rPr>
        <w:t xml:space="preserve"> </w:t>
      </w:r>
      <w:r w:rsidRPr="004F59E3">
        <w:rPr>
          <w:color w:val="7030A0"/>
          <w:sz w:val="48"/>
          <w:szCs w:val="48"/>
        </w:rPr>
        <w:t>:</w:t>
      </w:r>
    </w:p>
    <w:p w14:paraId="6B258038" w14:textId="3EDF0C0E"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Break down the text into individual words or tokens. This step is essential for further analysis.</w:t>
      </w:r>
    </w:p>
    <w:p w14:paraId="18B4DE2E" w14:textId="77777777" w:rsidR="00E44E84" w:rsidRDefault="00E44E84">
      <w:pPr>
        <w:rPr>
          <w:color w:val="000000" w:themeColor="text1"/>
          <w:sz w:val="44"/>
          <w:szCs w:val="44"/>
        </w:rPr>
      </w:pPr>
    </w:p>
    <w:p w14:paraId="3B0E75CF" w14:textId="77777777" w:rsidR="006851E1" w:rsidRDefault="006851E1">
      <w:pPr>
        <w:rPr>
          <w:color w:val="000000" w:themeColor="text1"/>
          <w:sz w:val="44"/>
          <w:szCs w:val="44"/>
        </w:rPr>
      </w:pPr>
    </w:p>
    <w:p w14:paraId="528B5489" w14:textId="77777777" w:rsidR="006851E1" w:rsidRDefault="006851E1">
      <w:pPr>
        <w:rPr>
          <w:color w:val="000000" w:themeColor="text1"/>
          <w:sz w:val="44"/>
          <w:szCs w:val="44"/>
        </w:rPr>
      </w:pPr>
    </w:p>
    <w:p w14:paraId="46F316BA" w14:textId="77777777" w:rsidR="006851E1" w:rsidRPr="000B75D2" w:rsidRDefault="006851E1">
      <w:pPr>
        <w:rPr>
          <w:color w:val="000000" w:themeColor="text1"/>
          <w:sz w:val="44"/>
          <w:szCs w:val="44"/>
        </w:rPr>
      </w:pPr>
    </w:p>
    <w:p w14:paraId="6DBC4B85" w14:textId="3CE91D19" w:rsidR="00E44E84" w:rsidRPr="00982194" w:rsidRDefault="00E44E84">
      <w:pPr>
        <w:rPr>
          <w:color w:val="7030A0"/>
          <w:sz w:val="48"/>
          <w:szCs w:val="48"/>
        </w:rPr>
      </w:pPr>
      <w:r w:rsidRPr="00982194">
        <w:rPr>
          <w:color w:val="7030A0"/>
          <w:sz w:val="48"/>
          <w:szCs w:val="48"/>
        </w:rPr>
        <w:t>5. Sentiment Labeling</w:t>
      </w:r>
      <w:r w:rsidR="002B4F1C" w:rsidRPr="00982194">
        <w:rPr>
          <w:color w:val="7030A0"/>
          <w:sz w:val="48"/>
          <w:szCs w:val="48"/>
        </w:rPr>
        <w:t xml:space="preserve"> </w:t>
      </w:r>
      <w:r w:rsidRPr="00982194">
        <w:rPr>
          <w:color w:val="7030A0"/>
          <w:sz w:val="48"/>
          <w:szCs w:val="48"/>
        </w:rPr>
        <w:t>:</w:t>
      </w:r>
    </w:p>
    <w:p w14:paraId="6BAA3216" w14:textId="1A9EBAD4"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Manually or automatically label the data with sentiment labels (e.g., positive, negative, neutral).</w:t>
      </w:r>
    </w:p>
    <w:p w14:paraId="7B507119" w14:textId="77777777" w:rsidR="00E44E84" w:rsidRPr="000B75D2" w:rsidRDefault="00E44E84">
      <w:pPr>
        <w:rPr>
          <w:color w:val="000000" w:themeColor="text1"/>
          <w:sz w:val="44"/>
          <w:szCs w:val="44"/>
        </w:rPr>
      </w:pPr>
    </w:p>
    <w:p w14:paraId="580FB6B4" w14:textId="1771F11F" w:rsidR="00E44E84" w:rsidRPr="00982194" w:rsidRDefault="00E44E84">
      <w:pPr>
        <w:rPr>
          <w:color w:val="7030A0"/>
          <w:sz w:val="48"/>
          <w:szCs w:val="48"/>
        </w:rPr>
      </w:pPr>
      <w:r w:rsidRPr="00982194">
        <w:rPr>
          <w:color w:val="7030A0"/>
          <w:sz w:val="48"/>
          <w:szCs w:val="48"/>
        </w:rPr>
        <w:t>6. Feature Extraction</w:t>
      </w:r>
      <w:r w:rsidR="00E633C3" w:rsidRPr="00982194">
        <w:rPr>
          <w:color w:val="7030A0"/>
          <w:sz w:val="48"/>
          <w:szCs w:val="48"/>
        </w:rPr>
        <w:t xml:space="preserve"> </w:t>
      </w:r>
      <w:r w:rsidRPr="00982194">
        <w:rPr>
          <w:color w:val="7030A0"/>
          <w:sz w:val="48"/>
          <w:szCs w:val="48"/>
        </w:rPr>
        <w:t>:</w:t>
      </w:r>
    </w:p>
    <w:p w14:paraId="6DE10382" w14:textId="24B67907"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 xml:space="preserve">Convert text data into numerical features using techniques like TF-IDF (Term Frequency-Inverse Document Frequency) or word </w:t>
      </w:r>
      <w:proofErr w:type="spellStart"/>
      <w:r w:rsidRPr="000B75D2">
        <w:rPr>
          <w:color w:val="000000" w:themeColor="text1"/>
          <w:sz w:val="44"/>
          <w:szCs w:val="44"/>
        </w:rPr>
        <w:t>embeddings</w:t>
      </w:r>
      <w:proofErr w:type="spellEnd"/>
      <w:r w:rsidRPr="000B75D2">
        <w:rPr>
          <w:color w:val="000000" w:themeColor="text1"/>
          <w:sz w:val="44"/>
          <w:szCs w:val="44"/>
        </w:rPr>
        <w:t>.</w:t>
      </w:r>
    </w:p>
    <w:p w14:paraId="6C50968C" w14:textId="77777777" w:rsidR="00E44E84" w:rsidRPr="000B75D2" w:rsidRDefault="00E44E84">
      <w:pPr>
        <w:rPr>
          <w:color w:val="000000" w:themeColor="text1"/>
          <w:sz w:val="44"/>
          <w:szCs w:val="44"/>
        </w:rPr>
      </w:pPr>
    </w:p>
    <w:p w14:paraId="6AAC7085" w14:textId="433D9766" w:rsidR="00E44E84" w:rsidRPr="00982194" w:rsidRDefault="00E44E84">
      <w:pPr>
        <w:rPr>
          <w:color w:val="7030A0"/>
          <w:sz w:val="48"/>
          <w:szCs w:val="48"/>
        </w:rPr>
      </w:pPr>
      <w:r w:rsidRPr="00982194">
        <w:rPr>
          <w:color w:val="7030A0"/>
          <w:sz w:val="48"/>
          <w:szCs w:val="48"/>
        </w:rPr>
        <w:t>7. Model Selection</w:t>
      </w:r>
      <w:r w:rsidR="00EB30AF" w:rsidRPr="00982194">
        <w:rPr>
          <w:color w:val="7030A0"/>
          <w:sz w:val="48"/>
          <w:szCs w:val="48"/>
        </w:rPr>
        <w:t xml:space="preserve"> </w:t>
      </w:r>
      <w:r w:rsidRPr="00982194">
        <w:rPr>
          <w:color w:val="7030A0"/>
          <w:sz w:val="48"/>
          <w:szCs w:val="48"/>
        </w:rPr>
        <w:t>:</w:t>
      </w:r>
    </w:p>
    <w:p w14:paraId="74657B4D" w14:textId="06E8778F"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Choose the appropriate sentiment analysis model. Common choices include rule-based models, machine learning algorithms, or deep learning methods like recurrent neural networks (RNNs) or transformers.</w:t>
      </w:r>
    </w:p>
    <w:p w14:paraId="743822C5" w14:textId="77777777" w:rsidR="00E44E84" w:rsidRPr="000B75D2" w:rsidRDefault="00E44E84">
      <w:pPr>
        <w:rPr>
          <w:color w:val="000000" w:themeColor="text1"/>
          <w:sz w:val="44"/>
          <w:szCs w:val="44"/>
        </w:rPr>
      </w:pPr>
    </w:p>
    <w:p w14:paraId="289ACBB1" w14:textId="10908B63" w:rsidR="00E44E84" w:rsidRPr="00982194" w:rsidRDefault="00E44E84">
      <w:pPr>
        <w:rPr>
          <w:color w:val="7030A0"/>
          <w:sz w:val="48"/>
          <w:szCs w:val="48"/>
        </w:rPr>
      </w:pPr>
      <w:r w:rsidRPr="00982194">
        <w:rPr>
          <w:color w:val="7030A0"/>
          <w:sz w:val="48"/>
          <w:szCs w:val="48"/>
        </w:rPr>
        <w:t>8. Model Training</w:t>
      </w:r>
      <w:r w:rsidR="00265951" w:rsidRPr="00982194">
        <w:rPr>
          <w:color w:val="7030A0"/>
          <w:sz w:val="48"/>
          <w:szCs w:val="48"/>
        </w:rPr>
        <w:t xml:space="preserve"> </w:t>
      </w:r>
      <w:r w:rsidRPr="00982194">
        <w:rPr>
          <w:color w:val="7030A0"/>
          <w:sz w:val="48"/>
          <w:szCs w:val="48"/>
        </w:rPr>
        <w:t>:</w:t>
      </w:r>
    </w:p>
    <w:p w14:paraId="5584FCF9" w14:textId="5A9D33F7"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Train the selected model on the labeled dataset. This involves optimization and fine-tuning of model parameters.</w:t>
      </w:r>
    </w:p>
    <w:p w14:paraId="69E9B4B8" w14:textId="77777777" w:rsidR="00E44E84" w:rsidRPr="000B75D2" w:rsidRDefault="00E44E84">
      <w:pPr>
        <w:rPr>
          <w:color w:val="000000" w:themeColor="text1"/>
          <w:sz w:val="44"/>
          <w:szCs w:val="44"/>
        </w:rPr>
      </w:pPr>
    </w:p>
    <w:p w14:paraId="45C6F5FF" w14:textId="6C7120B2" w:rsidR="00E44E84" w:rsidRPr="00982194" w:rsidRDefault="00E44E84">
      <w:pPr>
        <w:rPr>
          <w:color w:val="7030A0"/>
          <w:sz w:val="48"/>
          <w:szCs w:val="48"/>
        </w:rPr>
      </w:pPr>
      <w:r w:rsidRPr="00982194">
        <w:rPr>
          <w:color w:val="7030A0"/>
          <w:sz w:val="48"/>
          <w:szCs w:val="48"/>
        </w:rPr>
        <w:t>9. Evaluation and Validation</w:t>
      </w:r>
      <w:r w:rsidR="00F81CE3" w:rsidRPr="00982194">
        <w:rPr>
          <w:color w:val="7030A0"/>
          <w:sz w:val="48"/>
          <w:szCs w:val="48"/>
        </w:rPr>
        <w:t xml:space="preserve"> </w:t>
      </w:r>
      <w:r w:rsidRPr="00982194">
        <w:rPr>
          <w:color w:val="7030A0"/>
          <w:sz w:val="48"/>
          <w:szCs w:val="48"/>
        </w:rPr>
        <w:t>:</w:t>
      </w:r>
    </w:p>
    <w:p w14:paraId="7CD81AD7" w14:textId="070C8A1A"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Assess the model’s performance using metrics like accuracy, precision, recall, and F1-score. Cross-validation can help ensure robustness.</w:t>
      </w:r>
    </w:p>
    <w:p w14:paraId="098A96D4" w14:textId="77777777" w:rsidR="00E44E84" w:rsidRPr="000B75D2" w:rsidRDefault="00E44E84">
      <w:pPr>
        <w:rPr>
          <w:color w:val="000000" w:themeColor="text1"/>
          <w:sz w:val="44"/>
          <w:szCs w:val="44"/>
        </w:rPr>
      </w:pPr>
    </w:p>
    <w:p w14:paraId="24C90C13" w14:textId="362F14F3" w:rsidR="00E44E84" w:rsidRPr="00982194" w:rsidRDefault="00E44E84">
      <w:pPr>
        <w:rPr>
          <w:color w:val="7030A0"/>
          <w:sz w:val="48"/>
          <w:szCs w:val="48"/>
        </w:rPr>
      </w:pPr>
      <w:r w:rsidRPr="00982194">
        <w:rPr>
          <w:color w:val="7030A0"/>
          <w:sz w:val="48"/>
          <w:szCs w:val="48"/>
        </w:rPr>
        <w:t>10. Deployment</w:t>
      </w:r>
      <w:r w:rsidR="00D70DAB" w:rsidRPr="00982194">
        <w:rPr>
          <w:color w:val="7030A0"/>
          <w:sz w:val="48"/>
          <w:szCs w:val="48"/>
        </w:rPr>
        <w:t xml:space="preserve"> </w:t>
      </w:r>
      <w:r w:rsidRPr="00982194">
        <w:rPr>
          <w:color w:val="7030A0"/>
          <w:sz w:val="48"/>
          <w:szCs w:val="48"/>
        </w:rPr>
        <w:t>:</w:t>
      </w:r>
    </w:p>
    <w:p w14:paraId="4FE0EC33" w14:textId="35771E7D"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Implement the sentiment analysis model into  marketing process. This could involve real-time monitoring of social media or feedback from customer reviews.</w:t>
      </w:r>
    </w:p>
    <w:p w14:paraId="02D23C52" w14:textId="77777777" w:rsidR="00E44E84" w:rsidRPr="000B75D2" w:rsidRDefault="00E44E84">
      <w:pPr>
        <w:rPr>
          <w:color w:val="000000" w:themeColor="text1"/>
          <w:sz w:val="44"/>
          <w:szCs w:val="44"/>
        </w:rPr>
      </w:pPr>
    </w:p>
    <w:p w14:paraId="5660B675" w14:textId="79A5E425" w:rsidR="00E44E84" w:rsidRPr="00982194" w:rsidRDefault="00E44E84">
      <w:pPr>
        <w:rPr>
          <w:color w:val="7030A0"/>
          <w:sz w:val="48"/>
          <w:szCs w:val="48"/>
        </w:rPr>
      </w:pPr>
      <w:r w:rsidRPr="00982194">
        <w:rPr>
          <w:color w:val="7030A0"/>
          <w:sz w:val="48"/>
          <w:szCs w:val="48"/>
        </w:rPr>
        <w:t>11. Feedback Loop</w:t>
      </w:r>
      <w:r w:rsidR="00D70DAB" w:rsidRPr="00982194">
        <w:rPr>
          <w:color w:val="7030A0"/>
          <w:sz w:val="48"/>
          <w:szCs w:val="48"/>
        </w:rPr>
        <w:t xml:space="preserve"> </w:t>
      </w:r>
      <w:r w:rsidRPr="00982194">
        <w:rPr>
          <w:color w:val="7030A0"/>
          <w:sz w:val="48"/>
          <w:szCs w:val="48"/>
        </w:rPr>
        <w:t>:</w:t>
      </w:r>
    </w:p>
    <w:p w14:paraId="574487D6" w14:textId="467DE648"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Continuously update and improve the model as more data becomes available and gain more insights from its results.</w:t>
      </w:r>
    </w:p>
    <w:p w14:paraId="7B1C0BB5" w14:textId="77777777" w:rsidR="00E44E84" w:rsidRPr="000B75D2" w:rsidRDefault="00E44E84">
      <w:pPr>
        <w:rPr>
          <w:color w:val="000000" w:themeColor="text1"/>
          <w:sz w:val="44"/>
          <w:szCs w:val="44"/>
        </w:rPr>
      </w:pPr>
    </w:p>
    <w:p w14:paraId="7DFA1F54" w14:textId="65C298F8" w:rsidR="00E44E84" w:rsidRPr="00982194" w:rsidRDefault="00E44E84">
      <w:pPr>
        <w:rPr>
          <w:color w:val="7030A0"/>
          <w:sz w:val="48"/>
          <w:szCs w:val="48"/>
        </w:rPr>
      </w:pPr>
      <w:r w:rsidRPr="00982194">
        <w:rPr>
          <w:color w:val="7030A0"/>
          <w:sz w:val="48"/>
          <w:szCs w:val="48"/>
        </w:rPr>
        <w:t>12. Visualization and Reporting</w:t>
      </w:r>
      <w:r w:rsidR="00D70DAB" w:rsidRPr="00982194">
        <w:rPr>
          <w:color w:val="7030A0"/>
          <w:sz w:val="48"/>
          <w:szCs w:val="48"/>
        </w:rPr>
        <w:t xml:space="preserve"> </w:t>
      </w:r>
      <w:r w:rsidRPr="00982194">
        <w:rPr>
          <w:color w:val="7030A0"/>
          <w:sz w:val="48"/>
          <w:szCs w:val="48"/>
        </w:rPr>
        <w:t>:</w:t>
      </w:r>
    </w:p>
    <w:p w14:paraId="7F90CE07" w14:textId="01799432" w:rsidR="00E44E84" w:rsidRPr="000B75D2" w:rsidRDefault="00E44E84" w:rsidP="005203D2">
      <w:pPr>
        <w:pStyle w:val="ListParagraph"/>
        <w:numPr>
          <w:ilvl w:val="0"/>
          <w:numId w:val="20"/>
        </w:numPr>
        <w:rPr>
          <w:color w:val="000000" w:themeColor="text1"/>
          <w:sz w:val="44"/>
          <w:szCs w:val="44"/>
        </w:rPr>
      </w:pPr>
      <w:r w:rsidRPr="000B75D2">
        <w:rPr>
          <w:color w:val="000000" w:themeColor="text1"/>
          <w:sz w:val="44"/>
          <w:szCs w:val="44"/>
        </w:rPr>
        <w:t>Create visualizations and reports to communicate the sentiment analysis results to stakeholders in an understandable and actionable manner.</w:t>
      </w:r>
    </w:p>
    <w:p w14:paraId="713CCDC3" w14:textId="77777777" w:rsidR="00E44E84" w:rsidRDefault="00E44E84">
      <w:pPr>
        <w:rPr>
          <w:color w:val="000000" w:themeColor="text1"/>
          <w:sz w:val="44"/>
          <w:szCs w:val="44"/>
        </w:rPr>
      </w:pPr>
    </w:p>
    <w:p w14:paraId="1A0DAD9B" w14:textId="77777777" w:rsidR="006851E1" w:rsidRDefault="006851E1">
      <w:pPr>
        <w:rPr>
          <w:color w:val="000000" w:themeColor="text1"/>
          <w:sz w:val="44"/>
          <w:szCs w:val="44"/>
        </w:rPr>
      </w:pPr>
    </w:p>
    <w:p w14:paraId="6CA82104" w14:textId="77777777" w:rsidR="006851E1" w:rsidRPr="000B75D2" w:rsidRDefault="006851E1">
      <w:pPr>
        <w:rPr>
          <w:color w:val="000000" w:themeColor="text1"/>
          <w:sz w:val="44"/>
          <w:szCs w:val="44"/>
        </w:rPr>
      </w:pPr>
    </w:p>
    <w:p w14:paraId="44AEAF58" w14:textId="18F72EA6" w:rsidR="00E44E84" w:rsidRPr="00982194" w:rsidRDefault="00E44E84">
      <w:pPr>
        <w:rPr>
          <w:color w:val="7030A0"/>
          <w:sz w:val="48"/>
          <w:szCs w:val="48"/>
        </w:rPr>
      </w:pPr>
      <w:r w:rsidRPr="00982194">
        <w:rPr>
          <w:color w:val="7030A0"/>
          <w:sz w:val="48"/>
          <w:szCs w:val="48"/>
        </w:rPr>
        <w:t>13. Adaptation</w:t>
      </w:r>
      <w:r w:rsidR="005203D2" w:rsidRPr="00982194">
        <w:rPr>
          <w:color w:val="7030A0"/>
          <w:sz w:val="48"/>
          <w:szCs w:val="48"/>
        </w:rPr>
        <w:t xml:space="preserve"> </w:t>
      </w:r>
      <w:r w:rsidRPr="00982194">
        <w:rPr>
          <w:color w:val="7030A0"/>
          <w:sz w:val="48"/>
          <w:szCs w:val="48"/>
        </w:rPr>
        <w:t>:</w:t>
      </w:r>
    </w:p>
    <w:p w14:paraId="7C89A665" w14:textId="03ADA4EF" w:rsidR="00E44E84" w:rsidRPr="000B75D2" w:rsidRDefault="00E44E84" w:rsidP="005203D2">
      <w:pPr>
        <w:pStyle w:val="ListParagraph"/>
        <w:numPr>
          <w:ilvl w:val="0"/>
          <w:numId w:val="20"/>
        </w:numPr>
        <w:rPr>
          <w:color w:val="000000" w:themeColor="text1"/>
          <w:sz w:val="44"/>
          <w:szCs w:val="44"/>
        </w:rPr>
      </w:pPr>
      <w:r w:rsidRPr="000B75D2">
        <w:rPr>
          <w:color w:val="000000" w:themeColor="text1"/>
          <w:sz w:val="44"/>
          <w:szCs w:val="44"/>
        </w:rPr>
        <w:t>Modify the project as necessary based on feedback and changing business needs.</w:t>
      </w:r>
    </w:p>
    <w:p w14:paraId="47C17251" w14:textId="77777777" w:rsidR="00E44E84" w:rsidRPr="000B75D2" w:rsidRDefault="00E44E84">
      <w:pPr>
        <w:rPr>
          <w:color w:val="000000" w:themeColor="text1"/>
          <w:sz w:val="44"/>
          <w:szCs w:val="44"/>
        </w:rPr>
      </w:pPr>
    </w:p>
    <w:p w14:paraId="634B7067" w14:textId="77777777" w:rsidR="00E44E84" w:rsidRPr="000B75D2" w:rsidRDefault="00E44E84">
      <w:pPr>
        <w:rPr>
          <w:color w:val="000000" w:themeColor="text1"/>
          <w:sz w:val="44"/>
          <w:szCs w:val="44"/>
        </w:rPr>
      </w:pPr>
      <w:r w:rsidRPr="000B75D2">
        <w:rPr>
          <w:color w:val="000000" w:themeColor="text1"/>
          <w:sz w:val="44"/>
          <w:szCs w:val="44"/>
        </w:rPr>
        <w:t>Each of these phases plays a crucial role in the development of a sentiment analysis system for marketing, helping businesses gain valuable insights into customer sentiment and feedback.</w:t>
      </w:r>
    </w:p>
    <w:p w14:paraId="3D710452" w14:textId="5A3A1871" w:rsidR="003222A9" w:rsidRPr="00344D73" w:rsidRDefault="00DE7BAF">
      <w:pPr>
        <w:rPr>
          <w:color w:val="A34240" w:themeColor="accent6"/>
          <w:sz w:val="56"/>
          <w:szCs w:val="56"/>
        </w:rPr>
      </w:pPr>
      <w:r w:rsidRPr="00344D73">
        <w:rPr>
          <w:color w:val="A34240" w:themeColor="accent6"/>
          <w:sz w:val="56"/>
          <w:szCs w:val="56"/>
        </w:rPr>
        <w:t>Dataset</w:t>
      </w:r>
      <w:r w:rsidR="00E57372" w:rsidRPr="00344D73">
        <w:rPr>
          <w:color w:val="A34240" w:themeColor="accent6"/>
          <w:sz w:val="56"/>
          <w:szCs w:val="56"/>
        </w:rPr>
        <w:t xml:space="preserve"> :</w:t>
      </w:r>
    </w:p>
    <w:p w14:paraId="33BF8319" w14:textId="2663DC21" w:rsidR="003222A9" w:rsidRPr="000B75D2" w:rsidRDefault="003222A9">
      <w:pPr>
        <w:rPr>
          <w:color w:val="000000" w:themeColor="text1"/>
          <w:sz w:val="44"/>
          <w:szCs w:val="44"/>
        </w:rPr>
      </w:pPr>
      <w:r w:rsidRPr="000B75D2">
        <w:rPr>
          <w:color w:val="000000" w:themeColor="text1"/>
          <w:sz w:val="44"/>
          <w:szCs w:val="44"/>
        </w:rPr>
        <w:t>This is a list of over 34,000 consumer reviews for Amazon products. The dataset includes basic product information, rating, review text, and more for each product.</w:t>
      </w:r>
    </w:p>
    <w:p w14:paraId="28F6213E" w14:textId="1A51C0BC" w:rsidR="003222A9" w:rsidRPr="000B75D2" w:rsidRDefault="003222A9">
      <w:pPr>
        <w:rPr>
          <w:color w:val="000000" w:themeColor="text1"/>
          <w:sz w:val="44"/>
          <w:szCs w:val="44"/>
        </w:rPr>
      </w:pPr>
      <w:r w:rsidRPr="000B75D2">
        <w:rPr>
          <w:color w:val="000000" w:themeColor="text1"/>
          <w:sz w:val="44"/>
          <w:szCs w:val="44"/>
        </w:rPr>
        <w:t xml:space="preserve">Note that this is a sample of a large dataset. </w:t>
      </w:r>
      <w:r w:rsidR="00B54C4F" w:rsidRPr="000B75D2">
        <w:rPr>
          <w:color w:val="000000" w:themeColor="text1"/>
          <w:sz w:val="44"/>
          <w:szCs w:val="44"/>
        </w:rPr>
        <w:t xml:space="preserve"> </w:t>
      </w:r>
    </w:p>
    <w:p w14:paraId="53891E00" w14:textId="0EF56033" w:rsidR="00E57372" w:rsidRPr="00AC1E4B" w:rsidRDefault="007273F0">
      <w:pPr>
        <w:rPr>
          <w:color w:val="A34240" w:themeColor="accent6"/>
          <w:sz w:val="56"/>
          <w:szCs w:val="56"/>
        </w:rPr>
      </w:pPr>
      <w:r w:rsidRPr="00AC1E4B">
        <w:rPr>
          <w:color w:val="A34240" w:themeColor="accent6"/>
          <w:sz w:val="56"/>
          <w:szCs w:val="56"/>
        </w:rPr>
        <w:t xml:space="preserve">Data Preprocessing </w:t>
      </w:r>
      <w:r w:rsidR="001D04C5" w:rsidRPr="00AC1E4B">
        <w:rPr>
          <w:color w:val="A34240" w:themeColor="accent6"/>
          <w:sz w:val="56"/>
          <w:szCs w:val="56"/>
        </w:rPr>
        <w:t>Steps :</w:t>
      </w:r>
    </w:p>
    <w:p w14:paraId="7E1BC67A" w14:textId="77777777" w:rsidR="00650AF6" w:rsidRPr="00DE370A" w:rsidRDefault="00650AF6">
      <w:pPr>
        <w:rPr>
          <w:color w:val="568F59" w:themeColor="accent3"/>
          <w:sz w:val="44"/>
          <w:szCs w:val="44"/>
        </w:rPr>
      </w:pPr>
      <w:r w:rsidRPr="00DE370A">
        <w:rPr>
          <w:color w:val="568F59" w:themeColor="accent3"/>
          <w:sz w:val="44"/>
          <w:szCs w:val="44"/>
        </w:rPr>
        <w:t>Data preprocessing is a crucial step in sentiment analysis for customer reviews. Here are some common preprocessing steps:</w:t>
      </w:r>
    </w:p>
    <w:p w14:paraId="0A9A254B" w14:textId="77777777" w:rsidR="00650AF6" w:rsidRPr="000B75D2" w:rsidRDefault="00650AF6">
      <w:pPr>
        <w:rPr>
          <w:color w:val="000000" w:themeColor="text1"/>
          <w:sz w:val="44"/>
          <w:szCs w:val="44"/>
        </w:rPr>
      </w:pPr>
    </w:p>
    <w:p w14:paraId="33FC8BA6" w14:textId="32678F79" w:rsidR="00B34EA1" w:rsidRPr="00DE370A" w:rsidRDefault="00650AF6" w:rsidP="00650AF6">
      <w:pPr>
        <w:pStyle w:val="ListParagraph"/>
        <w:numPr>
          <w:ilvl w:val="0"/>
          <w:numId w:val="21"/>
        </w:numPr>
        <w:rPr>
          <w:color w:val="7030A0"/>
          <w:sz w:val="48"/>
          <w:szCs w:val="48"/>
        </w:rPr>
      </w:pPr>
      <w:r w:rsidRPr="00DE370A">
        <w:rPr>
          <w:color w:val="7030A0"/>
          <w:sz w:val="48"/>
          <w:szCs w:val="48"/>
        </w:rPr>
        <w:t>Text Lowercasing</w:t>
      </w:r>
      <w:r w:rsidR="005C1412" w:rsidRPr="00DE370A">
        <w:rPr>
          <w:color w:val="7030A0"/>
          <w:sz w:val="48"/>
          <w:szCs w:val="48"/>
        </w:rPr>
        <w:t xml:space="preserve"> </w:t>
      </w:r>
      <w:r w:rsidRPr="00DE370A">
        <w:rPr>
          <w:color w:val="7030A0"/>
          <w:sz w:val="48"/>
          <w:szCs w:val="48"/>
        </w:rPr>
        <w:t>:</w:t>
      </w:r>
      <w:r w:rsidR="00B34EA1" w:rsidRPr="00DE370A">
        <w:rPr>
          <w:color w:val="7030A0"/>
          <w:sz w:val="48"/>
          <w:szCs w:val="48"/>
        </w:rPr>
        <w:t xml:space="preserve"> </w:t>
      </w:r>
    </w:p>
    <w:p w14:paraId="5695622C" w14:textId="6EBBC189" w:rsidR="00650AF6" w:rsidRPr="000B75D2" w:rsidRDefault="00650AF6" w:rsidP="00B34EA1">
      <w:pPr>
        <w:pStyle w:val="ListParagraph"/>
        <w:numPr>
          <w:ilvl w:val="0"/>
          <w:numId w:val="20"/>
        </w:numPr>
        <w:rPr>
          <w:color w:val="000000" w:themeColor="text1"/>
          <w:sz w:val="44"/>
          <w:szCs w:val="44"/>
        </w:rPr>
      </w:pPr>
      <w:r w:rsidRPr="000B75D2">
        <w:rPr>
          <w:color w:val="000000" w:themeColor="text1"/>
          <w:sz w:val="44"/>
          <w:szCs w:val="44"/>
        </w:rPr>
        <w:t>Convert all text to lowercase to ensure consistency and prevent the model from treating “Good” and “good” as different words.</w:t>
      </w:r>
    </w:p>
    <w:p w14:paraId="3BE4071A" w14:textId="77777777" w:rsidR="00650AF6" w:rsidRPr="000B75D2" w:rsidRDefault="00650AF6">
      <w:pPr>
        <w:rPr>
          <w:color w:val="000000" w:themeColor="text1"/>
          <w:sz w:val="44"/>
          <w:szCs w:val="44"/>
        </w:rPr>
      </w:pPr>
    </w:p>
    <w:p w14:paraId="753C2C28" w14:textId="77777777" w:rsidR="00D71EA0" w:rsidRPr="00DE370A" w:rsidRDefault="00650AF6" w:rsidP="00650AF6">
      <w:pPr>
        <w:pStyle w:val="ListParagraph"/>
        <w:numPr>
          <w:ilvl w:val="0"/>
          <w:numId w:val="21"/>
        </w:numPr>
        <w:rPr>
          <w:color w:val="7030A0"/>
          <w:sz w:val="44"/>
          <w:szCs w:val="44"/>
        </w:rPr>
      </w:pPr>
      <w:r w:rsidRPr="00DE370A">
        <w:rPr>
          <w:color w:val="7030A0"/>
          <w:sz w:val="48"/>
          <w:szCs w:val="48"/>
        </w:rPr>
        <w:t>Tokenization</w:t>
      </w:r>
      <w:r w:rsidR="00193FBF" w:rsidRPr="00DE370A">
        <w:rPr>
          <w:color w:val="7030A0"/>
          <w:sz w:val="48"/>
          <w:szCs w:val="48"/>
        </w:rPr>
        <w:t xml:space="preserve"> </w:t>
      </w:r>
      <w:r w:rsidRPr="00DE370A">
        <w:rPr>
          <w:color w:val="7030A0"/>
          <w:sz w:val="48"/>
          <w:szCs w:val="48"/>
        </w:rPr>
        <w:t>:</w:t>
      </w:r>
    </w:p>
    <w:p w14:paraId="35F15779" w14:textId="004BC11D" w:rsidR="00650AF6" w:rsidRPr="000B75D2" w:rsidRDefault="00650AF6" w:rsidP="00D71EA0">
      <w:pPr>
        <w:pStyle w:val="ListParagraph"/>
        <w:numPr>
          <w:ilvl w:val="0"/>
          <w:numId w:val="20"/>
        </w:numPr>
        <w:rPr>
          <w:color w:val="000000" w:themeColor="text1"/>
          <w:sz w:val="44"/>
          <w:szCs w:val="44"/>
        </w:rPr>
      </w:pPr>
      <w:r w:rsidRPr="000B75D2">
        <w:rPr>
          <w:color w:val="000000" w:themeColor="text1"/>
          <w:sz w:val="48"/>
          <w:szCs w:val="48"/>
        </w:rPr>
        <w:t>S</w:t>
      </w:r>
      <w:r w:rsidRPr="000B75D2">
        <w:rPr>
          <w:color w:val="000000" w:themeColor="text1"/>
          <w:sz w:val="44"/>
          <w:szCs w:val="44"/>
        </w:rPr>
        <w:t>plit the text into individual words or tokens. This is important for further analysis.</w:t>
      </w:r>
    </w:p>
    <w:p w14:paraId="2BA44D13" w14:textId="77777777" w:rsidR="00650AF6" w:rsidRDefault="00650AF6" w:rsidP="00650AF6">
      <w:pPr>
        <w:pStyle w:val="ListParagraph"/>
        <w:rPr>
          <w:color w:val="000000" w:themeColor="text1"/>
          <w:sz w:val="44"/>
          <w:szCs w:val="44"/>
        </w:rPr>
      </w:pPr>
    </w:p>
    <w:p w14:paraId="02B881F5" w14:textId="77777777" w:rsidR="006851E1" w:rsidRPr="000B75D2" w:rsidRDefault="006851E1" w:rsidP="00650AF6">
      <w:pPr>
        <w:pStyle w:val="ListParagraph"/>
        <w:rPr>
          <w:color w:val="000000" w:themeColor="text1"/>
          <w:sz w:val="44"/>
          <w:szCs w:val="44"/>
        </w:rPr>
      </w:pPr>
    </w:p>
    <w:p w14:paraId="06B58D6F" w14:textId="77777777" w:rsidR="00650AF6" w:rsidRPr="000B75D2" w:rsidRDefault="00650AF6">
      <w:pPr>
        <w:rPr>
          <w:color w:val="000000" w:themeColor="text1"/>
          <w:sz w:val="44"/>
          <w:szCs w:val="44"/>
        </w:rPr>
      </w:pPr>
    </w:p>
    <w:p w14:paraId="215A9EB9" w14:textId="77777777" w:rsidR="00D71EA0" w:rsidRPr="00DE370A" w:rsidRDefault="00650AF6" w:rsidP="00650AF6">
      <w:pPr>
        <w:pStyle w:val="ListParagraph"/>
        <w:numPr>
          <w:ilvl w:val="0"/>
          <w:numId w:val="21"/>
        </w:numPr>
        <w:rPr>
          <w:color w:val="7030A0"/>
          <w:sz w:val="48"/>
          <w:szCs w:val="48"/>
        </w:rPr>
      </w:pPr>
      <w:r w:rsidRPr="00DE370A">
        <w:rPr>
          <w:color w:val="7030A0"/>
          <w:sz w:val="48"/>
          <w:szCs w:val="48"/>
        </w:rPr>
        <w:t>Removing Punctuation</w:t>
      </w:r>
      <w:r w:rsidR="00D71EA0" w:rsidRPr="00DE370A">
        <w:rPr>
          <w:color w:val="7030A0"/>
          <w:sz w:val="48"/>
          <w:szCs w:val="48"/>
        </w:rPr>
        <w:t xml:space="preserve"> :</w:t>
      </w:r>
      <w:r w:rsidRPr="00DE370A">
        <w:rPr>
          <w:color w:val="7030A0"/>
          <w:sz w:val="48"/>
          <w:szCs w:val="48"/>
        </w:rPr>
        <w:t xml:space="preserve"> </w:t>
      </w:r>
      <w:r w:rsidR="00D71EA0" w:rsidRPr="00DE370A">
        <w:rPr>
          <w:color w:val="7030A0"/>
          <w:sz w:val="48"/>
          <w:szCs w:val="48"/>
        </w:rPr>
        <w:t xml:space="preserve"> </w:t>
      </w:r>
    </w:p>
    <w:p w14:paraId="7DFF91F2" w14:textId="4F483D0B" w:rsidR="00650AF6" w:rsidRPr="000B75D2" w:rsidRDefault="00650AF6" w:rsidP="00D71EA0">
      <w:pPr>
        <w:pStyle w:val="ListParagraph"/>
        <w:numPr>
          <w:ilvl w:val="0"/>
          <w:numId w:val="20"/>
        </w:numPr>
        <w:rPr>
          <w:color w:val="000000" w:themeColor="text1"/>
          <w:sz w:val="44"/>
          <w:szCs w:val="44"/>
        </w:rPr>
      </w:pPr>
      <w:r w:rsidRPr="000B75D2">
        <w:rPr>
          <w:color w:val="000000" w:themeColor="text1"/>
          <w:sz w:val="44"/>
          <w:szCs w:val="44"/>
        </w:rPr>
        <w:t>Eliminate punctuation marks, as they don’t usually convey sentiment information.</w:t>
      </w:r>
    </w:p>
    <w:p w14:paraId="508EDAB6" w14:textId="77777777" w:rsidR="00650AF6" w:rsidRPr="000B75D2" w:rsidRDefault="00650AF6">
      <w:pPr>
        <w:rPr>
          <w:color w:val="000000" w:themeColor="text1"/>
          <w:sz w:val="44"/>
          <w:szCs w:val="44"/>
        </w:rPr>
      </w:pPr>
    </w:p>
    <w:p w14:paraId="5CAB6E03" w14:textId="37801838" w:rsidR="004620B1" w:rsidRPr="00DE370A" w:rsidRDefault="00650AF6" w:rsidP="00650AF6">
      <w:pPr>
        <w:pStyle w:val="ListParagraph"/>
        <w:numPr>
          <w:ilvl w:val="0"/>
          <w:numId w:val="21"/>
        </w:numPr>
        <w:rPr>
          <w:color w:val="7030A0"/>
          <w:sz w:val="48"/>
          <w:szCs w:val="48"/>
        </w:rPr>
      </w:pPr>
      <w:r w:rsidRPr="00DE370A">
        <w:rPr>
          <w:color w:val="7030A0"/>
          <w:sz w:val="48"/>
          <w:szCs w:val="48"/>
        </w:rPr>
        <w:t>Stop Word Removal</w:t>
      </w:r>
      <w:r w:rsidR="00CE13D8" w:rsidRPr="00DE370A">
        <w:rPr>
          <w:color w:val="7030A0"/>
          <w:sz w:val="48"/>
          <w:szCs w:val="48"/>
        </w:rPr>
        <w:t xml:space="preserve"> </w:t>
      </w:r>
      <w:r w:rsidRPr="00DE370A">
        <w:rPr>
          <w:color w:val="7030A0"/>
          <w:sz w:val="48"/>
          <w:szCs w:val="48"/>
        </w:rPr>
        <w:t>:</w:t>
      </w:r>
    </w:p>
    <w:p w14:paraId="1369643E" w14:textId="62BF36F0" w:rsidR="00650AF6" w:rsidRPr="000B75D2" w:rsidRDefault="00650AF6" w:rsidP="004620B1">
      <w:pPr>
        <w:pStyle w:val="ListParagraph"/>
        <w:numPr>
          <w:ilvl w:val="0"/>
          <w:numId w:val="20"/>
        </w:numPr>
        <w:rPr>
          <w:color w:val="000000" w:themeColor="text1"/>
          <w:sz w:val="44"/>
          <w:szCs w:val="44"/>
        </w:rPr>
      </w:pPr>
      <w:r w:rsidRPr="000B75D2">
        <w:rPr>
          <w:color w:val="000000" w:themeColor="text1"/>
          <w:sz w:val="44"/>
          <w:szCs w:val="44"/>
        </w:rPr>
        <w:t>Remove common words like “</w:t>
      </w:r>
      <w:r w:rsidRPr="00E3739B">
        <w:rPr>
          <w:color w:val="FF0000"/>
          <w:sz w:val="44"/>
          <w:szCs w:val="44"/>
        </w:rPr>
        <w:t xml:space="preserve">and,” “the,” “is,” </w:t>
      </w:r>
      <w:r w:rsidRPr="000B75D2">
        <w:rPr>
          <w:color w:val="000000" w:themeColor="text1"/>
          <w:sz w:val="44"/>
          <w:szCs w:val="44"/>
        </w:rPr>
        <w:t>which don’t carry much sentiment information.</w:t>
      </w:r>
    </w:p>
    <w:p w14:paraId="77C428FC" w14:textId="77777777" w:rsidR="00650AF6" w:rsidRPr="000B75D2" w:rsidRDefault="00650AF6" w:rsidP="00650AF6">
      <w:pPr>
        <w:pStyle w:val="ListParagraph"/>
        <w:rPr>
          <w:color w:val="000000" w:themeColor="text1"/>
          <w:sz w:val="44"/>
          <w:szCs w:val="44"/>
        </w:rPr>
      </w:pPr>
    </w:p>
    <w:p w14:paraId="4D37561F" w14:textId="77777777" w:rsidR="00650AF6" w:rsidRPr="000B75D2" w:rsidRDefault="00650AF6">
      <w:pPr>
        <w:rPr>
          <w:color w:val="000000" w:themeColor="text1"/>
          <w:sz w:val="44"/>
          <w:szCs w:val="44"/>
        </w:rPr>
      </w:pPr>
    </w:p>
    <w:p w14:paraId="4148957F" w14:textId="50325F55" w:rsidR="004747BA" w:rsidRPr="00DE370A" w:rsidRDefault="00650AF6" w:rsidP="00650AF6">
      <w:pPr>
        <w:pStyle w:val="ListParagraph"/>
        <w:numPr>
          <w:ilvl w:val="0"/>
          <w:numId w:val="21"/>
        </w:numPr>
        <w:rPr>
          <w:color w:val="7030A0"/>
          <w:sz w:val="48"/>
          <w:szCs w:val="48"/>
        </w:rPr>
      </w:pPr>
      <w:r w:rsidRPr="00DE370A">
        <w:rPr>
          <w:color w:val="7030A0"/>
          <w:sz w:val="48"/>
          <w:szCs w:val="48"/>
        </w:rPr>
        <w:t>Removing HTML or Special Characters</w:t>
      </w:r>
      <w:r w:rsidR="00CE13D8" w:rsidRPr="00DE370A">
        <w:rPr>
          <w:color w:val="7030A0"/>
          <w:sz w:val="48"/>
          <w:szCs w:val="48"/>
        </w:rPr>
        <w:t xml:space="preserve"> </w:t>
      </w:r>
      <w:r w:rsidRPr="00DE370A">
        <w:rPr>
          <w:color w:val="7030A0"/>
          <w:sz w:val="48"/>
          <w:szCs w:val="48"/>
        </w:rPr>
        <w:t>:</w:t>
      </w:r>
    </w:p>
    <w:p w14:paraId="5EEFB48F" w14:textId="097DFC66" w:rsidR="00650AF6" w:rsidRPr="000B75D2" w:rsidRDefault="00650AF6" w:rsidP="00853C79">
      <w:pPr>
        <w:pStyle w:val="ListParagraph"/>
        <w:numPr>
          <w:ilvl w:val="0"/>
          <w:numId w:val="20"/>
        </w:numPr>
        <w:rPr>
          <w:color w:val="000000" w:themeColor="text1"/>
          <w:sz w:val="44"/>
          <w:szCs w:val="44"/>
        </w:rPr>
      </w:pPr>
      <w:r w:rsidRPr="000B75D2">
        <w:rPr>
          <w:color w:val="000000" w:themeColor="text1"/>
          <w:sz w:val="44"/>
          <w:szCs w:val="44"/>
        </w:rPr>
        <w:t>If your data contains HTML tags or special characters, clean them up.</w:t>
      </w:r>
    </w:p>
    <w:p w14:paraId="2CEEAEDD" w14:textId="77777777" w:rsidR="00650AF6" w:rsidRDefault="00650AF6">
      <w:pPr>
        <w:rPr>
          <w:color w:val="000000" w:themeColor="text1"/>
          <w:sz w:val="44"/>
          <w:szCs w:val="44"/>
        </w:rPr>
      </w:pPr>
    </w:p>
    <w:p w14:paraId="67D84EA9" w14:textId="77777777" w:rsidR="006851E1" w:rsidRPr="000B75D2" w:rsidRDefault="006851E1">
      <w:pPr>
        <w:rPr>
          <w:color w:val="000000" w:themeColor="text1"/>
          <w:sz w:val="44"/>
          <w:szCs w:val="44"/>
        </w:rPr>
      </w:pPr>
    </w:p>
    <w:p w14:paraId="5398C148" w14:textId="28794AAC" w:rsidR="00853C79" w:rsidRPr="00E3739B" w:rsidRDefault="00650AF6" w:rsidP="00650AF6">
      <w:pPr>
        <w:pStyle w:val="ListParagraph"/>
        <w:numPr>
          <w:ilvl w:val="0"/>
          <w:numId w:val="21"/>
        </w:numPr>
        <w:rPr>
          <w:color w:val="7030A0"/>
          <w:sz w:val="48"/>
          <w:szCs w:val="48"/>
        </w:rPr>
      </w:pPr>
      <w:r w:rsidRPr="00E3739B">
        <w:rPr>
          <w:color w:val="7030A0"/>
          <w:sz w:val="48"/>
          <w:szCs w:val="48"/>
        </w:rPr>
        <w:t>Handling Contractions</w:t>
      </w:r>
      <w:r w:rsidR="00CE13D8" w:rsidRPr="00E3739B">
        <w:rPr>
          <w:color w:val="7030A0"/>
          <w:sz w:val="48"/>
          <w:szCs w:val="48"/>
        </w:rPr>
        <w:t xml:space="preserve"> </w:t>
      </w:r>
      <w:r w:rsidRPr="00E3739B">
        <w:rPr>
          <w:color w:val="7030A0"/>
          <w:sz w:val="48"/>
          <w:szCs w:val="48"/>
        </w:rPr>
        <w:t>:</w:t>
      </w:r>
    </w:p>
    <w:p w14:paraId="5BB710C0" w14:textId="0A4956EE" w:rsidR="00650AF6" w:rsidRPr="000B75D2" w:rsidRDefault="00650AF6" w:rsidP="00853C79">
      <w:pPr>
        <w:pStyle w:val="ListParagraph"/>
        <w:numPr>
          <w:ilvl w:val="0"/>
          <w:numId w:val="20"/>
        </w:numPr>
        <w:rPr>
          <w:color w:val="000000" w:themeColor="text1"/>
          <w:sz w:val="44"/>
          <w:szCs w:val="44"/>
        </w:rPr>
      </w:pPr>
      <w:r w:rsidRPr="000B75D2">
        <w:rPr>
          <w:color w:val="000000" w:themeColor="text1"/>
          <w:sz w:val="44"/>
          <w:szCs w:val="44"/>
        </w:rPr>
        <w:t>Expand contractions like “</w:t>
      </w:r>
      <w:r w:rsidRPr="00C46C9D">
        <w:rPr>
          <w:color w:val="FF0000"/>
          <w:sz w:val="44"/>
          <w:szCs w:val="44"/>
        </w:rPr>
        <w:t>don’t</w:t>
      </w:r>
      <w:r w:rsidRPr="000B75D2">
        <w:rPr>
          <w:color w:val="000000" w:themeColor="text1"/>
          <w:sz w:val="44"/>
          <w:szCs w:val="44"/>
        </w:rPr>
        <w:t>” to “</w:t>
      </w:r>
      <w:r w:rsidRPr="00C46C9D">
        <w:rPr>
          <w:color w:val="FF0000"/>
          <w:sz w:val="44"/>
          <w:szCs w:val="44"/>
        </w:rPr>
        <w:t>do not</w:t>
      </w:r>
      <w:r w:rsidRPr="00C46C9D">
        <w:rPr>
          <w:color w:val="C00000"/>
          <w:sz w:val="44"/>
          <w:szCs w:val="44"/>
        </w:rPr>
        <w:t>”</w:t>
      </w:r>
      <w:r w:rsidRPr="000B75D2">
        <w:rPr>
          <w:color w:val="000000" w:themeColor="text1"/>
          <w:sz w:val="44"/>
          <w:szCs w:val="44"/>
        </w:rPr>
        <w:t xml:space="preserve"> to ensure consistent analysis.</w:t>
      </w:r>
    </w:p>
    <w:p w14:paraId="04DC1015" w14:textId="77777777" w:rsidR="00650AF6" w:rsidRPr="000B75D2" w:rsidRDefault="00650AF6" w:rsidP="00650AF6">
      <w:pPr>
        <w:pStyle w:val="ListParagraph"/>
        <w:rPr>
          <w:color w:val="000000" w:themeColor="text1"/>
          <w:sz w:val="44"/>
          <w:szCs w:val="44"/>
        </w:rPr>
      </w:pPr>
    </w:p>
    <w:p w14:paraId="190A85FF" w14:textId="77777777" w:rsidR="00650AF6" w:rsidRPr="000B75D2" w:rsidRDefault="00650AF6">
      <w:pPr>
        <w:rPr>
          <w:color w:val="000000" w:themeColor="text1"/>
          <w:sz w:val="44"/>
          <w:szCs w:val="44"/>
        </w:rPr>
      </w:pPr>
    </w:p>
    <w:p w14:paraId="57C42D0F" w14:textId="03BDEEA8" w:rsidR="00853C79" w:rsidRPr="00C46C9D" w:rsidRDefault="00650AF6" w:rsidP="00650AF6">
      <w:pPr>
        <w:pStyle w:val="ListParagraph"/>
        <w:numPr>
          <w:ilvl w:val="0"/>
          <w:numId w:val="21"/>
        </w:numPr>
        <w:rPr>
          <w:color w:val="7030A0"/>
          <w:sz w:val="48"/>
          <w:szCs w:val="48"/>
        </w:rPr>
      </w:pPr>
      <w:r w:rsidRPr="00C46C9D">
        <w:rPr>
          <w:color w:val="7030A0"/>
          <w:sz w:val="48"/>
          <w:szCs w:val="48"/>
        </w:rPr>
        <w:t>Handling Emoticons and Emoji</w:t>
      </w:r>
      <w:r w:rsidR="00CE13D8" w:rsidRPr="00C46C9D">
        <w:rPr>
          <w:color w:val="7030A0"/>
          <w:sz w:val="48"/>
          <w:szCs w:val="48"/>
        </w:rPr>
        <w:t xml:space="preserve"> </w:t>
      </w:r>
      <w:r w:rsidRPr="00C46C9D">
        <w:rPr>
          <w:color w:val="7030A0"/>
          <w:sz w:val="48"/>
          <w:szCs w:val="48"/>
        </w:rPr>
        <w:t>:</w:t>
      </w:r>
    </w:p>
    <w:p w14:paraId="43C33EDC" w14:textId="045BFB4B" w:rsidR="00650AF6" w:rsidRPr="000B75D2" w:rsidRDefault="00650AF6" w:rsidP="00853C79">
      <w:pPr>
        <w:pStyle w:val="ListParagraph"/>
        <w:numPr>
          <w:ilvl w:val="0"/>
          <w:numId w:val="20"/>
        </w:numPr>
        <w:rPr>
          <w:color w:val="000000" w:themeColor="text1"/>
          <w:sz w:val="44"/>
          <w:szCs w:val="44"/>
        </w:rPr>
      </w:pPr>
      <w:r w:rsidRPr="000B75D2">
        <w:rPr>
          <w:color w:val="000000" w:themeColor="text1"/>
          <w:sz w:val="44"/>
          <w:szCs w:val="44"/>
        </w:rPr>
        <w:t xml:space="preserve">Decide whether you want to keep emoticons or </w:t>
      </w:r>
      <w:proofErr w:type="spellStart"/>
      <w:r w:rsidRPr="000B75D2">
        <w:rPr>
          <w:color w:val="000000" w:themeColor="text1"/>
          <w:sz w:val="44"/>
          <w:szCs w:val="44"/>
        </w:rPr>
        <w:t>emojis</w:t>
      </w:r>
      <w:proofErr w:type="spellEnd"/>
      <w:r w:rsidRPr="000B75D2">
        <w:rPr>
          <w:color w:val="000000" w:themeColor="text1"/>
          <w:sz w:val="44"/>
          <w:szCs w:val="44"/>
        </w:rPr>
        <w:t>, or convert them to text equivalents.</w:t>
      </w:r>
    </w:p>
    <w:p w14:paraId="344F52BE" w14:textId="77777777" w:rsidR="00650AF6" w:rsidRPr="000B75D2" w:rsidRDefault="00650AF6">
      <w:pPr>
        <w:rPr>
          <w:color w:val="000000" w:themeColor="text1"/>
          <w:sz w:val="44"/>
          <w:szCs w:val="44"/>
        </w:rPr>
      </w:pPr>
    </w:p>
    <w:p w14:paraId="3E10F0F5" w14:textId="6D0F6C62" w:rsidR="00C46F70" w:rsidRPr="00C46C9D" w:rsidRDefault="00650AF6" w:rsidP="00650AF6">
      <w:pPr>
        <w:pStyle w:val="ListParagraph"/>
        <w:numPr>
          <w:ilvl w:val="0"/>
          <w:numId w:val="21"/>
        </w:numPr>
        <w:rPr>
          <w:color w:val="7030A0"/>
          <w:sz w:val="44"/>
          <w:szCs w:val="44"/>
        </w:rPr>
      </w:pPr>
      <w:r w:rsidRPr="00C46C9D">
        <w:rPr>
          <w:color w:val="7030A0"/>
          <w:sz w:val="48"/>
          <w:szCs w:val="48"/>
        </w:rPr>
        <w:t>Lemmatization or Stemming</w:t>
      </w:r>
      <w:r w:rsidR="00CE13D8" w:rsidRPr="00C46C9D">
        <w:rPr>
          <w:color w:val="7030A0"/>
          <w:sz w:val="48"/>
          <w:szCs w:val="48"/>
        </w:rPr>
        <w:t xml:space="preserve"> </w:t>
      </w:r>
      <w:r w:rsidRPr="00C46C9D">
        <w:rPr>
          <w:color w:val="7030A0"/>
          <w:sz w:val="48"/>
          <w:szCs w:val="48"/>
        </w:rPr>
        <w:t xml:space="preserve">: </w:t>
      </w:r>
    </w:p>
    <w:p w14:paraId="62260E2D" w14:textId="6AAB05F8" w:rsidR="00650AF6" w:rsidRPr="000B75D2" w:rsidRDefault="00650AF6" w:rsidP="00C46F70">
      <w:pPr>
        <w:pStyle w:val="ListParagraph"/>
        <w:numPr>
          <w:ilvl w:val="0"/>
          <w:numId w:val="20"/>
        </w:numPr>
        <w:rPr>
          <w:color w:val="000000" w:themeColor="text1"/>
          <w:sz w:val="44"/>
          <w:szCs w:val="44"/>
        </w:rPr>
      </w:pPr>
      <w:r w:rsidRPr="000B75D2">
        <w:rPr>
          <w:color w:val="000000" w:themeColor="text1"/>
          <w:sz w:val="44"/>
          <w:szCs w:val="44"/>
        </w:rPr>
        <w:t>Reduce words to their base form using lemmatization or stemming. For example, “running” becomes “run.”</w:t>
      </w:r>
    </w:p>
    <w:p w14:paraId="79206745" w14:textId="77777777" w:rsidR="00650AF6" w:rsidRDefault="00650AF6" w:rsidP="00650AF6">
      <w:pPr>
        <w:pStyle w:val="ListParagraph"/>
        <w:rPr>
          <w:color w:val="000000" w:themeColor="text1"/>
          <w:sz w:val="44"/>
          <w:szCs w:val="44"/>
        </w:rPr>
      </w:pPr>
    </w:p>
    <w:p w14:paraId="144EA9F2" w14:textId="77777777" w:rsidR="006851E1" w:rsidRPr="000B75D2" w:rsidRDefault="006851E1" w:rsidP="00650AF6">
      <w:pPr>
        <w:pStyle w:val="ListParagraph"/>
        <w:rPr>
          <w:color w:val="000000" w:themeColor="text1"/>
          <w:sz w:val="44"/>
          <w:szCs w:val="44"/>
        </w:rPr>
      </w:pPr>
    </w:p>
    <w:p w14:paraId="68FAB54D" w14:textId="77777777" w:rsidR="00650AF6" w:rsidRPr="000B75D2" w:rsidRDefault="00650AF6">
      <w:pPr>
        <w:rPr>
          <w:color w:val="000000" w:themeColor="text1"/>
          <w:sz w:val="44"/>
          <w:szCs w:val="44"/>
        </w:rPr>
      </w:pPr>
    </w:p>
    <w:p w14:paraId="54AC1447" w14:textId="73F08446" w:rsidR="00FC3E17" w:rsidRPr="00C46C9D" w:rsidRDefault="00650AF6" w:rsidP="00650AF6">
      <w:pPr>
        <w:pStyle w:val="ListParagraph"/>
        <w:numPr>
          <w:ilvl w:val="0"/>
          <w:numId w:val="21"/>
        </w:numPr>
        <w:rPr>
          <w:color w:val="7030A0"/>
          <w:sz w:val="44"/>
          <w:szCs w:val="44"/>
        </w:rPr>
      </w:pPr>
      <w:r w:rsidRPr="00C46C9D">
        <w:rPr>
          <w:color w:val="7030A0"/>
          <w:sz w:val="48"/>
          <w:szCs w:val="48"/>
        </w:rPr>
        <w:t>Removing Numbers</w:t>
      </w:r>
      <w:r w:rsidR="00CE13D8" w:rsidRPr="00C46C9D">
        <w:rPr>
          <w:color w:val="7030A0"/>
          <w:sz w:val="48"/>
          <w:szCs w:val="48"/>
        </w:rPr>
        <w:t xml:space="preserve"> </w:t>
      </w:r>
      <w:r w:rsidRPr="00C46C9D">
        <w:rPr>
          <w:color w:val="7030A0"/>
          <w:sz w:val="48"/>
          <w:szCs w:val="48"/>
        </w:rPr>
        <w:t>:</w:t>
      </w:r>
    </w:p>
    <w:p w14:paraId="750A4CD2" w14:textId="645CD004" w:rsidR="00650AF6" w:rsidRPr="000B75D2" w:rsidRDefault="00FC3E17" w:rsidP="00FC3E17">
      <w:pPr>
        <w:pStyle w:val="ListParagraph"/>
        <w:numPr>
          <w:ilvl w:val="0"/>
          <w:numId w:val="20"/>
        </w:numPr>
        <w:rPr>
          <w:color w:val="000000" w:themeColor="text1"/>
          <w:sz w:val="44"/>
          <w:szCs w:val="44"/>
        </w:rPr>
      </w:pPr>
      <w:r w:rsidRPr="000B75D2">
        <w:rPr>
          <w:color w:val="000000" w:themeColor="text1"/>
          <w:sz w:val="44"/>
          <w:szCs w:val="44"/>
        </w:rPr>
        <w:t>If</w:t>
      </w:r>
      <w:r w:rsidR="00650AF6" w:rsidRPr="000B75D2">
        <w:rPr>
          <w:color w:val="000000" w:themeColor="text1"/>
          <w:sz w:val="44"/>
          <w:szCs w:val="44"/>
        </w:rPr>
        <w:t xml:space="preserve"> numbers don’t convey sentiment in your context, you can remove them.</w:t>
      </w:r>
    </w:p>
    <w:p w14:paraId="27320C2D" w14:textId="77777777" w:rsidR="00650AF6" w:rsidRPr="000B75D2" w:rsidRDefault="00650AF6">
      <w:pPr>
        <w:rPr>
          <w:color w:val="000000" w:themeColor="text1"/>
          <w:sz w:val="44"/>
          <w:szCs w:val="44"/>
        </w:rPr>
      </w:pPr>
    </w:p>
    <w:p w14:paraId="2FC539A8" w14:textId="6BECE474" w:rsidR="00FC3E17" w:rsidRPr="00AC1E4B" w:rsidRDefault="00650AF6" w:rsidP="00650AF6">
      <w:pPr>
        <w:pStyle w:val="ListParagraph"/>
        <w:numPr>
          <w:ilvl w:val="0"/>
          <w:numId w:val="21"/>
        </w:numPr>
        <w:rPr>
          <w:color w:val="7030A0"/>
          <w:sz w:val="48"/>
          <w:szCs w:val="48"/>
        </w:rPr>
      </w:pPr>
      <w:r w:rsidRPr="00AC1E4B">
        <w:rPr>
          <w:color w:val="7030A0"/>
          <w:sz w:val="48"/>
          <w:szCs w:val="48"/>
        </w:rPr>
        <w:t>Handling Special Cases</w:t>
      </w:r>
      <w:r w:rsidR="00404F83" w:rsidRPr="00AC1E4B">
        <w:rPr>
          <w:color w:val="7030A0"/>
          <w:sz w:val="48"/>
          <w:szCs w:val="48"/>
        </w:rPr>
        <w:t xml:space="preserve"> </w:t>
      </w:r>
      <w:r w:rsidRPr="00AC1E4B">
        <w:rPr>
          <w:color w:val="7030A0"/>
          <w:sz w:val="48"/>
          <w:szCs w:val="48"/>
        </w:rPr>
        <w:t>:</w:t>
      </w:r>
    </w:p>
    <w:p w14:paraId="4609E5CD" w14:textId="5B721B3D" w:rsidR="00650AF6" w:rsidRPr="000B75D2" w:rsidRDefault="00650AF6" w:rsidP="008B67AD">
      <w:pPr>
        <w:pStyle w:val="ListParagraph"/>
        <w:numPr>
          <w:ilvl w:val="0"/>
          <w:numId w:val="20"/>
        </w:numPr>
        <w:rPr>
          <w:color w:val="000000" w:themeColor="text1"/>
          <w:sz w:val="44"/>
          <w:szCs w:val="44"/>
        </w:rPr>
      </w:pPr>
      <w:r w:rsidRPr="000B75D2">
        <w:rPr>
          <w:color w:val="000000" w:themeColor="text1"/>
          <w:sz w:val="44"/>
          <w:szCs w:val="44"/>
        </w:rPr>
        <w:t>Address domain-specific issues, such as handling product names or specific terminology.</w:t>
      </w:r>
    </w:p>
    <w:p w14:paraId="15C9CC88" w14:textId="77777777" w:rsidR="00650AF6" w:rsidRPr="000B75D2" w:rsidRDefault="00650AF6" w:rsidP="00650AF6">
      <w:pPr>
        <w:pStyle w:val="ListParagraph"/>
        <w:rPr>
          <w:color w:val="000000" w:themeColor="text1"/>
          <w:sz w:val="44"/>
          <w:szCs w:val="44"/>
        </w:rPr>
      </w:pPr>
    </w:p>
    <w:p w14:paraId="04C1BFF2" w14:textId="77777777" w:rsidR="00650AF6" w:rsidRPr="000B75D2" w:rsidRDefault="00650AF6">
      <w:pPr>
        <w:rPr>
          <w:color w:val="000000" w:themeColor="text1"/>
          <w:sz w:val="44"/>
          <w:szCs w:val="44"/>
        </w:rPr>
      </w:pPr>
    </w:p>
    <w:p w14:paraId="3A776E74" w14:textId="0A61FB28" w:rsidR="008B67AD" w:rsidRPr="00AC1E4B" w:rsidRDefault="00650AF6" w:rsidP="00650AF6">
      <w:pPr>
        <w:pStyle w:val="ListParagraph"/>
        <w:numPr>
          <w:ilvl w:val="0"/>
          <w:numId w:val="21"/>
        </w:numPr>
        <w:rPr>
          <w:color w:val="7030A0"/>
          <w:sz w:val="48"/>
          <w:szCs w:val="48"/>
        </w:rPr>
      </w:pPr>
      <w:r w:rsidRPr="00AC1E4B">
        <w:rPr>
          <w:color w:val="7030A0"/>
          <w:sz w:val="48"/>
          <w:szCs w:val="48"/>
        </w:rPr>
        <w:t>Dealing with Spelling Errors</w:t>
      </w:r>
      <w:r w:rsidR="00404F83" w:rsidRPr="00AC1E4B">
        <w:rPr>
          <w:color w:val="7030A0"/>
          <w:sz w:val="48"/>
          <w:szCs w:val="48"/>
        </w:rPr>
        <w:t xml:space="preserve"> </w:t>
      </w:r>
      <w:r w:rsidRPr="00AC1E4B">
        <w:rPr>
          <w:color w:val="7030A0"/>
          <w:sz w:val="48"/>
          <w:szCs w:val="48"/>
        </w:rPr>
        <w:t>:</w:t>
      </w:r>
    </w:p>
    <w:p w14:paraId="17ED4B8F" w14:textId="3436EEE4" w:rsidR="00650AF6" w:rsidRPr="000B75D2" w:rsidRDefault="00650AF6" w:rsidP="008B67AD">
      <w:pPr>
        <w:pStyle w:val="ListParagraph"/>
        <w:numPr>
          <w:ilvl w:val="0"/>
          <w:numId w:val="20"/>
        </w:numPr>
        <w:rPr>
          <w:color w:val="000000" w:themeColor="text1"/>
          <w:sz w:val="44"/>
          <w:szCs w:val="44"/>
        </w:rPr>
      </w:pPr>
      <w:r w:rsidRPr="000B75D2">
        <w:rPr>
          <w:color w:val="000000" w:themeColor="text1"/>
          <w:sz w:val="44"/>
          <w:szCs w:val="44"/>
        </w:rPr>
        <w:t>Correct spelling errors if they are common in your dataset. This can be done using spell-check libraries or techniques like edit distance.</w:t>
      </w:r>
    </w:p>
    <w:p w14:paraId="0578599C" w14:textId="77777777" w:rsidR="00650AF6" w:rsidRDefault="00650AF6">
      <w:pPr>
        <w:rPr>
          <w:color w:val="000000" w:themeColor="text1"/>
          <w:sz w:val="44"/>
          <w:szCs w:val="44"/>
        </w:rPr>
      </w:pPr>
    </w:p>
    <w:p w14:paraId="60334AAA" w14:textId="77777777" w:rsidR="006851E1" w:rsidRPr="000B75D2" w:rsidRDefault="006851E1">
      <w:pPr>
        <w:rPr>
          <w:color w:val="000000" w:themeColor="text1"/>
          <w:sz w:val="44"/>
          <w:szCs w:val="44"/>
        </w:rPr>
      </w:pPr>
    </w:p>
    <w:p w14:paraId="19BBDDC2" w14:textId="0BEFD243" w:rsidR="00DC13F0" w:rsidRPr="00AC1E4B" w:rsidRDefault="00650AF6" w:rsidP="00650AF6">
      <w:pPr>
        <w:pStyle w:val="ListParagraph"/>
        <w:numPr>
          <w:ilvl w:val="0"/>
          <w:numId w:val="21"/>
        </w:numPr>
        <w:rPr>
          <w:color w:val="7030A0"/>
          <w:sz w:val="48"/>
          <w:szCs w:val="48"/>
        </w:rPr>
      </w:pPr>
      <w:r w:rsidRPr="00AC1E4B">
        <w:rPr>
          <w:color w:val="7030A0"/>
          <w:sz w:val="48"/>
          <w:szCs w:val="48"/>
        </w:rPr>
        <w:t>Handling Negations</w:t>
      </w:r>
      <w:r w:rsidR="00404F83" w:rsidRPr="00AC1E4B">
        <w:rPr>
          <w:color w:val="7030A0"/>
          <w:sz w:val="48"/>
          <w:szCs w:val="48"/>
        </w:rPr>
        <w:t xml:space="preserve"> </w:t>
      </w:r>
      <w:r w:rsidRPr="00AC1E4B">
        <w:rPr>
          <w:color w:val="7030A0"/>
          <w:sz w:val="48"/>
          <w:szCs w:val="48"/>
        </w:rPr>
        <w:t>:</w:t>
      </w:r>
    </w:p>
    <w:p w14:paraId="75127309" w14:textId="420DF67F" w:rsidR="00650AF6" w:rsidRPr="000B75D2" w:rsidRDefault="00650AF6" w:rsidP="00DC13F0">
      <w:pPr>
        <w:pStyle w:val="ListParagraph"/>
        <w:numPr>
          <w:ilvl w:val="0"/>
          <w:numId w:val="20"/>
        </w:numPr>
        <w:rPr>
          <w:color w:val="000000" w:themeColor="text1"/>
          <w:sz w:val="44"/>
          <w:szCs w:val="44"/>
        </w:rPr>
      </w:pPr>
      <w:r w:rsidRPr="000B75D2">
        <w:rPr>
          <w:color w:val="000000" w:themeColor="text1"/>
          <w:sz w:val="44"/>
          <w:szCs w:val="44"/>
        </w:rPr>
        <w:t>Identify and mark negations, which can reverse the sentiment of the following words. For example, “not good” should be treated as negative.</w:t>
      </w:r>
    </w:p>
    <w:p w14:paraId="4E8F99E9" w14:textId="77777777" w:rsidR="00650AF6" w:rsidRPr="000B75D2" w:rsidRDefault="00650AF6" w:rsidP="00650AF6">
      <w:pPr>
        <w:pStyle w:val="ListParagraph"/>
        <w:rPr>
          <w:color w:val="000000" w:themeColor="text1"/>
          <w:sz w:val="44"/>
          <w:szCs w:val="44"/>
        </w:rPr>
      </w:pPr>
    </w:p>
    <w:p w14:paraId="5FD41767" w14:textId="77777777" w:rsidR="00650AF6" w:rsidRPr="000B75D2" w:rsidRDefault="00650AF6">
      <w:pPr>
        <w:rPr>
          <w:color w:val="000000" w:themeColor="text1"/>
          <w:sz w:val="44"/>
          <w:szCs w:val="44"/>
        </w:rPr>
      </w:pPr>
    </w:p>
    <w:p w14:paraId="4583373A" w14:textId="42E2A564" w:rsidR="00DC13F0" w:rsidRPr="00AC1E4B" w:rsidRDefault="00650AF6" w:rsidP="00650AF6">
      <w:pPr>
        <w:pStyle w:val="ListParagraph"/>
        <w:numPr>
          <w:ilvl w:val="0"/>
          <w:numId w:val="21"/>
        </w:numPr>
        <w:rPr>
          <w:color w:val="7030A0"/>
          <w:sz w:val="48"/>
          <w:szCs w:val="48"/>
        </w:rPr>
      </w:pPr>
      <w:r w:rsidRPr="00AC1E4B">
        <w:rPr>
          <w:color w:val="7030A0"/>
          <w:sz w:val="48"/>
          <w:szCs w:val="48"/>
        </w:rPr>
        <w:t>Removing Rare Words</w:t>
      </w:r>
      <w:r w:rsidR="00404F83" w:rsidRPr="00AC1E4B">
        <w:rPr>
          <w:color w:val="7030A0"/>
          <w:sz w:val="48"/>
          <w:szCs w:val="48"/>
        </w:rPr>
        <w:t xml:space="preserve"> </w:t>
      </w:r>
      <w:r w:rsidRPr="00AC1E4B">
        <w:rPr>
          <w:color w:val="7030A0"/>
          <w:sz w:val="48"/>
          <w:szCs w:val="48"/>
        </w:rPr>
        <w:t>:</w:t>
      </w:r>
    </w:p>
    <w:p w14:paraId="6692C346" w14:textId="75A8DE5E" w:rsidR="00650AF6" w:rsidRPr="000B75D2" w:rsidRDefault="00650AF6" w:rsidP="00DC13F0">
      <w:pPr>
        <w:pStyle w:val="ListParagraph"/>
        <w:numPr>
          <w:ilvl w:val="0"/>
          <w:numId w:val="20"/>
        </w:numPr>
        <w:rPr>
          <w:color w:val="000000" w:themeColor="text1"/>
          <w:sz w:val="44"/>
          <w:szCs w:val="44"/>
        </w:rPr>
      </w:pPr>
      <w:r w:rsidRPr="000B75D2">
        <w:rPr>
          <w:color w:val="000000" w:themeColor="text1"/>
          <w:sz w:val="44"/>
          <w:szCs w:val="44"/>
        </w:rPr>
        <w:t>Eliminate extremely rare words that might not contribute much to sentiment analysis and can cause overfitting.</w:t>
      </w:r>
    </w:p>
    <w:p w14:paraId="275A541C" w14:textId="77777777" w:rsidR="00650AF6" w:rsidRPr="000B75D2" w:rsidRDefault="00650AF6">
      <w:pPr>
        <w:rPr>
          <w:color w:val="000000" w:themeColor="text1"/>
          <w:sz w:val="44"/>
          <w:szCs w:val="44"/>
        </w:rPr>
      </w:pPr>
    </w:p>
    <w:p w14:paraId="7040320A" w14:textId="783275EB" w:rsidR="00DC13F0" w:rsidRPr="00AC1E4B" w:rsidRDefault="00650AF6" w:rsidP="00650AF6">
      <w:pPr>
        <w:pStyle w:val="ListParagraph"/>
        <w:numPr>
          <w:ilvl w:val="0"/>
          <w:numId w:val="21"/>
        </w:numPr>
        <w:rPr>
          <w:color w:val="7030A0"/>
          <w:sz w:val="48"/>
          <w:szCs w:val="48"/>
        </w:rPr>
      </w:pPr>
      <w:r w:rsidRPr="00AC1E4B">
        <w:rPr>
          <w:color w:val="7030A0"/>
          <w:sz w:val="48"/>
          <w:szCs w:val="48"/>
        </w:rPr>
        <w:t>Padding and Truncation</w:t>
      </w:r>
      <w:r w:rsidR="00404F83" w:rsidRPr="00AC1E4B">
        <w:rPr>
          <w:color w:val="7030A0"/>
          <w:sz w:val="48"/>
          <w:szCs w:val="48"/>
        </w:rPr>
        <w:t xml:space="preserve"> </w:t>
      </w:r>
      <w:r w:rsidRPr="00AC1E4B">
        <w:rPr>
          <w:color w:val="7030A0"/>
          <w:sz w:val="48"/>
          <w:szCs w:val="48"/>
        </w:rPr>
        <w:t>:</w:t>
      </w:r>
    </w:p>
    <w:p w14:paraId="4F597D6E" w14:textId="34927945" w:rsidR="00650AF6" w:rsidRPr="000B75D2" w:rsidRDefault="00650AF6" w:rsidP="00E232C5">
      <w:pPr>
        <w:pStyle w:val="ListParagraph"/>
        <w:numPr>
          <w:ilvl w:val="0"/>
          <w:numId w:val="20"/>
        </w:numPr>
        <w:rPr>
          <w:color w:val="000000" w:themeColor="text1"/>
          <w:sz w:val="44"/>
          <w:szCs w:val="44"/>
        </w:rPr>
      </w:pPr>
      <w:r w:rsidRPr="000B75D2">
        <w:rPr>
          <w:color w:val="000000" w:themeColor="text1"/>
          <w:sz w:val="44"/>
          <w:szCs w:val="44"/>
        </w:rPr>
        <w:t>If you are using deep learning models, ensure that text sequences have a consistent length. This may require padding or truncating sentences.</w:t>
      </w:r>
    </w:p>
    <w:p w14:paraId="3C1D4750" w14:textId="77777777" w:rsidR="00650AF6" w:rsidRPr="000B75D2" w:rsidRDefault="00650AF6" w:rsidP="00650AF6">
      <w:pPr>
        <w:pStyle w:val="ListParagraph"/>
        <w:rPr>
          <w:color w:val="000000" w:themeColor="text1"/>
          <w:sz w:val="44"/>
          <w:szCs w:val="44"/>
        </w:rPr>
      </w:pPr>
    </w:p>
    <w:p w14:paraId="372DB4D6" w14:textId="77777777" w:rsidR="00650AF6" w:rsidRPr="000B75D2" w:rsidRDefault="00650AF6">
      <w:pPr>
        <w:rPr>
          <w:color w:val="000000" w:themeColor="text1"/>
          <w:sz w:val="44"/>
          <w:szCs w:val="44"/>
        </w:rPr>
      </w:pPr>
    </w:p>
    <w:p w14:paraId="1AF84948" w14:textId="691C27DF" w:rsidR="00E232C5" w:rsidRPr="00AC1E4B" w:rsidRDefault="00650AF6" w:rsidP="00650AF6">
      <w:pPr>
        <w:pStyle w:val="ListParagraph"/>
        <w:numPr>
          <w:ilvl w:val="0"/>
          <w:numId w:val="21"/>
        </w:numPr>
        <w:rPr>
          <w:color w:val="7030A0"/>
          <w:sz w:val="48"/>
          <w:szCs w:val="48"/>
        </w:rPr>
      </w:pPr>
      <w:r w:rsidRPr="00AC1E4B">
        <w:rPr>
          <w:color w:val="7030A0"/>
          <w:sz w:val="48"/>
          <w:szCs w:val="48"/>
        </w:rPr>
        <w:t>Creating Feature Vectors</w:t>
      </w:r>
      <w:r w:rsidR="00404F83" w:rsidRPr="00AC1E4B">
        <w:rPr>
          <w:color w:val="7030A0"/>
          <w:sz w:val="48"/>
          <w:szCs w:val="48"/>
        </w:rPr>
        <w:t xml:space="preserve"> </w:t>
      </w:r>
      <w:r w:rsidRPr="00AC1E4B">
        <w:rPr>
          <w:color w:val="7030A0"/>
          <w:sz w:val="48"/>
          <w:szCs w:val="48"/>
        </w:rPr>
        <w:t>:</w:t>
      </w:r>
    </w:p>
    <w:p w14:paraId="6F7F4158" w14:textId="55F44E55" w:rsidR="00650AF6" w:rsidRPr="000B75D2" w:rsidRDefault="00650AF6" w:rsidP="00404F83">
      <w:pPr>
        <w:pStyle w:val="ListParagraph"/>
        <w:numPr>
          <w:ilvl w:val="0"/>
          <w:numId w:val="20"/>
        </w:numPr>
        <w:rPr>
          <w:color w:val="000000" w:themeColor="text1"/>
          <w:sz w:val="44"/>
          <w:szCs w:val="44"/>
        </w:rPr>
      </w:pPr>
      <w:r w:rsidRPr="000B75D2">
        <w:rPr>
          <w:color w:val="000000" w:themeColor="text1"/>
          <w:sz w:val="44"/>
          <w:szCs w:val="44"/>
        </w:rPr>
        <w:t xml:space="preserve">Convert the preprocessed text into numerical representations, such as TF-IDF or word </w:t>
      </w:r>
      <w:proofErr w:type="spellStart"/>
      <w:r w:rsidRPr="000B75D2">
        <w:rPr>
          <w:color w:val="000000" w:themeColor="text1"/>
          <w:sz w:val="44"/>
          <w:szCs w:val="44"/>
        </w:rPr>
        <w:t>embeddings</w:t>
      </w:r>
      <w:proofErr w:type="spellEnd"/>
      <w:r w:rsidRPr="000B75D2">
        <w:rPr>
          <w:color w:val="000000" w:themeColor="text1"/>
          <w:sz w:val="44"/>
          <w:szCs w:val="44"/>
        </w:rPr>
        <w:t>, which can be used as input to machine learning models.</w:t>
      </w:r>
    </w:p>
    <w:p w14:paraId="7FFAB15E" w14:textId="77777777" w:rsidR="00650AF6" w:rsidRPr="000B75D2" w:rsidRDefault="00650AF6">
      <w:pPr>
        <w:rPr>
          <w:color w:val="000000" w:themeColor="text1"/>
          <w:sz w:val="44"/>
          <w:szCs w:val="44"/>
        </w:rPr>
      </w:pPr>
    </w:p>
    <w:p w14:paraId="7F748E02" w14:textId="312B6706" w:rsidR="00404F83" w:rsidRPr="00AC1E4B" w:rsidRDefault="00650AF6" w:rsidP="00650AF6">
      <w:pPr>
        <w:pStyle w:val="ListParagraph"/>
        <w:numPr>
          <w:ilvl w:val="0"/>
          <w:numId w:val="21"/>
        </w:numPr>
        <w:rPr>
          <w:color w:val="7030A0"/>
          <w:sz w:val="48"/>
          <w:szCs w:val="48"/>
        </w:rPr>
      </w:pPr>
      <w:r w:rsidRPr="00AC1E4B">
        <w:rPr>
          <w:color w:val="7030A0"/>
          <w:sz w:val="48"/>
          <w:szCs w:val="48"/>
        </w:rPr>
        <w:t>Labeling</w:t>
      </w:r>
      <w:r w:rsidR="00404F83" w:rsidRPr="00AC1E4B">
        <w:rPr>
          <w:color w:val="7030A0"/>
          <w:sz w:val="48"/>
          <w:szCs w:val="48"/>
        </w:rPr>
        <w:t xml:space="preserve"> </w:t>
      </w:r>
      <w:r w:rsidRPr="00AC1E4B">
        <w:rPr>
          <w:color w:val="7030A0"/>
          <w:sz w:val="48"/>
          <w:szCs w:val="48"/>
        </w:rPr>
        <w:t>:</w:t>
      </w:r>
    </w:p>
    <w:p w14:paraId="4F7372A3" w14:textId="680769D9" w:rsidR="00650AF6" w:rsidRPr="000B75D2" w:rsidRDefault="00650AF6" w:rsidP="00404F83">
      <w:pPr>
        <w:pStyle w:val="ListParagraph"/>
        <w:numPr>
          <w:ilvl w:val="0"/>
          <w:numId w:val="20"/>
        </w:numPr>
        <w:rPr>
          <w:color w:val="000000" w:themeColor="text1"/>
          <w:sz w:val="44"/>
          <w:szCs w:val="44"/>
        </w:rPr>
      </w:pPr>
      <w:r w:rsidRPr="000B75D2">
        <w:rPr>
          <w:color w:val="000000" w:themeColor="text1"/>
          <w:sz w:val="44"/>
          <w:szCs w:val="44"/>
        </w:rPr>
        <w:t>Annotate the data with sentiment labels (positive, negative, neutral) for supervised learning.</w:t>
      </w:r>
    </w:p>
    <w:p w14:paraId="5F88746E" w14:textId="77777777" w:rsidR="00650AF6" w:rsidRPr="000B75D2" w:rsidRDefault="00650AF6" w:rsidP="00650AF6">
      <w:pPr>
        <w:pStyle w:val="ListParagraph"/>
        <w:rPr>
          <w:color w:val="000000" w:themeColor="text1"/>
          <w:sz w:val="44"/>
          <w:szCs w:val="44"/>
        </w:rPr>
      </w:pPr>
    </w:p>
    <w:p w14:paraId="1B01AB10" w14:textId="77777777" w:rsidR="00650AF6" w:rsidRPr="000B75D2" w:rsidRDefault="00650AF6">
      <w:pPr>
        <w:rPr>
          <w:color w:val="000000" w:themeColor="text1"/>
          <w:sz w:val="44"/>
          <w:szCs w:val="44"/>
        </w:rPr>
      </w:pPr>
    </w:p>
    <w:p w14:paraId="2A0C421B" w14:textId="1ABA1339" w:rsidR="00650AF6" w:rsidRPr="000B75D2" w:rsidRDefault="00650AF6">
      <w:pPr>
        <w:rPr>
          <w:color w:val="000000" w:themeColor="text1"/>
          <w:sz w:val="44"/>
          <w:szCs w:val="44"/>
        </w:rPr>
      </w:pPr>
      <w:r w:rsidRPr="000B75D2">
        <w:rPr>
          <w:color w:val="000000" w:themeColor="text1"/>
          <w:sz w:val="44"/>
          <w:szCs w:val="44"/>
        </w:rPr>
        <w:t>The specific preprocessing steps can vary depending on the nature of your data and the requirements of your sentiment analysis task. It’s important to customize these steps to suit your specific use case and dataset.</w:t>
      </w:r>
    </w:p>
    <w:p w14:paraId="2BFFACC4" w14:textId="645BB775" w:rsidR="00910A6C" w:rsidRPr="00AC1E4B" w:rsidRDefault="005C1412">
      <w:pPr>
        <w:rPr>
          <w:color w:val="A34240" w:themeColor="accent6"/>
          <w:sz w:val="56"/>
          <w:szCs w:val="56"/>
        </w:rPr>
      </w:pPr>
      <w:r w:rsidRPr="00AC1E4B">
        <w:rPr>
          <w:color w:val="A34240" w:themeColor="accent6"/>
          <w:sz w:val="56"/>
          <w:szCs w:val="56"/>
        </w:rPr>
        <w:t xml:space="preserve">Feature Extraction </w:t>
      </w:r>
      <w:r w:rsidR="009F5F4C" w:rsidRPr="00AC1E4B">
        <w:rPr>
          <w:color w:val="A34240" w:themeColor="accent6"/>
          <w:sz w:val="56"/>
          <w:szCs w:val="56"/>
        </w:rPr>
        <w:t>Techniques :</w:t>
      </w:r>
    </w:p>
    <w:p w14:paraId="6FA3D317" w14:textId="77777777" w:rsidR="00B42858" w:rsidRPr="00AC1E4B" w:rsidRDefault="00B42858">
      <w:pPr>
        <w:rPr>
          <w:color w:val="568F59" w:themeColor="accent3"/>
          <w:sz w:val="44"/>
          <w:szCs w:val="44"/>
        </w:rPr>
      </w:pPr>
      <w:r w:rsidRPr="00AC1E4B">
        <w:rPr>
          <w:color w:val="568F59" w:themeColor="accent3"/>
          <w:sz w:val="44"/>
          <w:szCs w:val="44"/>
        </w:rPr>
        <w:t>Feature extraction techniques play a crucial role in sentiment analysis for customer reviews. Here are some common techniques for extracting features from text data:</w:t>
      </w:r>
    </w:p>
    <w:p w14:paraId="7AE60DA4" w14:textId="77777777" w:rsidR="00B42858" w:rsidRPr="000B75D2" w:rsidRDefault="00B42858">
      <w:pPr>
        <w:rPr>
          <w:color w:val="000000" w:themeColor="text1"/>
          <w:sz w:val="52"/>
          <w:szCs w:val="52"/>
        </w:rPr>
      </w:pPr>
    </w:p>
    <w:p w14:paraId="214F8C35" w14:textId="2882E628" w:rsidR="0010525A" w:rsidRPr="00AC1E4B" w:rsidRDefault="00B42858" w:rsidP="00B42858">
      <w:pPr>
        <w:pStyle w:val="ListParagraph"/>
        <w:numPr>
          <w:ilvl w:val="0"/>
          <w:numId w:val="22"/>
        </w:numPr>
        <w:rPr>
          <w:color w:val="7030A0"/>
          <w:sz w:val="48"/>
          <w:szCs w:val="48"/>
        </w:rPr>
      </w:pPr>
      <w:r w:rsidRPr="00AC1E4B">
        <w:rPr>
          <w:color w:val="7030A0"/>
          <w:sz w:val="48"/>
          <w:szCs w:val="48"/>
        </w:rPr>
        <w:t>Bag of Words (</w:t>
      </w:r>
      <w:proofErr w:type="spellStart"/>
      <w:r w:rsidRPr="00AC1E4B">
        <w:rPr>
          <w:color w:val="7030A0"/>
          <w:sz w:val="48"/>
          <w:szCs w:val="48"/>
        </w:rPr>
        <w:t>BoW</w:t>
      </w:r>
      <w:proofErr w:type="spellEnd"/>
      <w:r w:rsidRPr="00AC1E4B">
        <w:rPr>
          <w:color w:val="7030A0"/>
          <w:sz w:val="48"/>
          <w:szCs w:val="48"/>
        </w:rPr>
        <w:t>)</w:t>
      </w:r>
      <w:r w:rsidR="00943F2B" w:rsidRPr="00AC1E4B">
        <w:rPr>
          <w:color w:val="7030A0"/>
          <w:sz w:val="48"/>
          <w:szCs w:val="48"/>
        </w:rPr>
        <w:t xml:space="preserve"> </w:t>
      </w:r>
      <w:r w:rsidR="001147D4" w:rsidRPr="00AC1E4B">
        <w:rPr>
          <w:color w:val="7030A0"/>
          <w:sz w:val="48"/>
          <w:szCs w:val="48"/>
        </w:rPr>
        <w:t xml:space="preserve"> </w:t>
      </w:r>
      <w:r w:rsidRPr="00AC1E4B">
        <w:rPr>
          <w:color w:val="7030A0"/>
          <w:sz w:val="48"/>
          <w:szCs w:val="48"/>
        </w:rPr>
        <w:t>:</w:t>
      </w:r>
    </w:p>
    <w:p w14:paraId="66A6492F" w14:textId="38D6BE4E" w:rsidR="00B42858" w:rsidRPr="000B75D2" w:rsidRDefault="00B42858" w:rsidP="0010525A">
      <w:pPr>
        <w:pStyle w:val="ListParagraph"/>
        <w:numPr>
          <w:ilvl w:val="0"/>
          <w:numId w:val="20"/>
        </w:numPr>
        <w:rPr>
          <w:color w:val="000000" w:themeColor="text1"/>
          <w:sz w:val="44"/>
          <w:szCs w:val="44"/>
        </w:rPr>
      </w:pPr>
      <w:proofErr w:type="spellStart"/>
      <w:r w:rsidRPr="000B75D2">
        <w:rPr>
          <w:color w:val="000000" w:themeColor="text1"/>
          <w:sz w:val="44"/>
          <w:szCs w:val="44"/>
        </w:rPr>
        <w:t>BoW</w:t>
      </w:r>
      <w:proofErr w:type="spellEnd"/>
      <w:r w:rsidRPr="000B75D2">
        <w:rPr>
          <w:color w:val="000000" w:themeColor="text1"/>
          <w:sz w:val="44"/>
          <w:szCs w:val="44"/>
        </w:rPr>
        <w:t xml:space="preserve"> represents text as a set of unique words in a document, along with their frequency of occurrence. It creates a high-dimensional vector for each document.</w:t>
      </w:r>
    </w:p>
    <w:p w14:paraId="14526C9D" w14:textId="77777777" w:rsidR="00B42858" w:rsidRPr="000B75D2" w:rsidRDefault="00B42858">
      <w:pPr>
        <w:rPr>
          <w:color w:val="000000" w:themeColor="text1"/>
          <w:sz w:val="52"/>
          <w:szCs w:val="52"/>
        </w:rPr>
      </w:pPr>
    </w:p>
    <w:p w14:paraId="70A124E4" w14:textId="65282E05" w:rsidR="0018788A" w:rsidRPr="00096B0F" w:rsidRDefault="00B42858" w:rsidP="00B42858">
      <w:pPr>
        <w:pStyle w:val="ListParagraph"/>
        <w:numPr>
          <w:ilvl w:val="0"/>
          <w:numId w:val="22"/>
        </w:numPr>
        <w:rPr>
          <w:color w:val="7030A0"/>
          <w:sz w:val="48"/>
          <w:szCs w:val="48"/>
        </w:rPr>
      </w:pPr>
      <w:r w:rsidRPr="00096B0F">
        <w:rPr>
          <w:color w:val="7030A0"/>
          <w:sz w:val="48"/>
          <w:szCs w:val="48"/>
        </w:rPr>
        <w:t>Term Frequency-Inverse Document Frequency (TF-IDF)</w:t>
      </w:r>
      <w:r w:rsidR="0018788A" w:rsidRPr="00096B0F">
        <w:rPr>
          <w:color w:val="7030A0"/>
          <w:sz w:val="48"/>
          <w:szCs w:val="48"/>
        </w:rPr>
        <w:t xml:space="preserve"> </w:t>
      </w:r>
      <w:r w:rsidRPr="00096B0F">
        <w:rPr>
          <w:color w:val="7030A0"/>
          <w:sz w:val="48"/>
          <w:szCs w:val="48"/>
        </w:rPr>
        <w:t>:</w:t>
      </w:r>
    </w:p>
    <w:p w14:paraId="391D8306" w14:textId="5DBE827F" w:rsidR="00B42858" w:rsidRPr="000B75D2" w:rsidRDefault="00B42858" w:rsidP="0018788A">
      <w:pPr>
        <w:pStyle w:val="ListParagraph"/>
        <w:numPr>
          <w:ilvl w:val="0"/>
          <w:numId w:val="20"/>
        </w:numPr>
        <w:rPr>
          <w:color w:val="000000" w:themeColor="text1"/>
          <w:sz w:val="44"/>
          <w:szCs w:val="44"/>
        </w:rPr>
      </w:pPr>
      <w:r w:rsidRPr="000B75D2">
        <w:rPr>
          <w:color w:val="000000" w:themeColor="text1"/>
          <w:sz w:val="44"/>
          <w:szCs w:val="44"/>
        </w:rPr>
        <w:t>TF-IDF measures the importance of a word in a document relative to a collection of documents. It assigns a weight to each term based on its frequency in the document and its rarity across the corpus.</w:t>
      </w:r>
    </w:p>
    <w:p w14:paraId="4233AF8C" w14:textId="77777777" w:rsidR="00B42858" w:rsidRPr="000B75D2" w:rsidRDefault="00B42858" w:rsidP="00B42858">
      <w:pPr>
        <w:pStyle w:val="ListParagraph"/>
        <w:rPr>
          <w:color w:val="000000" w:themeColor="text1"/>
          <w:sz w:val="44"/>
          <w:szCs w:val="44"/>
        </w:rPr>
      </w:pPr>
    </w:p>
    <w:p w14:paraId="3C385BAA" w14:textId="77777777" w:rsidR="00B42858" w:rsidRPr="000B75D2" w:rsidRDefault="00B42858">
      <w:pPr>
        <w:rPr>
          <w:color w:val="000000" w:themeColor="text1"/>
          <w:sz w:val="44"/>
          <w:szCs w:val="44"/>
        </w:rPr>
      </w:pPr>
    </w:p>
    <w:p w14:paraId="66BCBE3E" w14:textId="40C45450" w:rsidR="0018788A" w:rsidRPr="00096B0F" w:rsidRDefault="00B42858" w:rsidP="00B42858">
      <w:pPr>
        <w:pStyle w:val="ListParagraph"/>
        <w:numPr>
          <w:ilvl w:val="0"/>
          <w:numId w:val="22"/>
        </w:numPr>
        <w:rPr>
          <w:color w:val="7030A0"/>
          <w:sz w:val="48"/>
          <w:szCs w:val="48"/>
        </w:rPr>
      </w:pPr>
      <w:r w:rsidRPr="00096B0F">
        <w:rPr>
          <w:color w:val="7030A0"/>
          <w:sz w:val="48"/>
          <w:szCs w:val="48"/>
        </w:rPr>
        <w:t xml:space="preserve">Word </w:t>
      </w:r>
      <w:proofErr w:type="spellStart"/>
      <w:r w:rsidRPr="00096B0F">
        <w:rPr>
          <w:color w:val="7030A0"/>
          <w:sz w:val="48"/>
          <w:szCs w:val="48"/>
        </w:rPr>
        <w:t>Embeddings</w:t>
      </w:r>
      <w:proofErr w:type="spellEnd"/>
      <w:r w:rsidR="00943F2B" w:rsidRPr="00096B0F">
        <w:rPr>
          <w:color w:val="7030A0"/>
          <w:sz w:val="48"/>
          <w:szCs w:val="48"/>
        </w:rPr>
        <w:t xml:space="preserve"> </w:t>
      </w:r>
      <w:r w:rsidRPr="00096B0F">
        <w:rPr>
          <w:color w:val="7030A0"/>
          <w:sz w:val="48"/>
          <w:szCs w:val="48"/>
        </w:rPr>
        <w:t>:</w:t>
      </w:r>
    </w:p>
    <w:p w14:paraId="59216478" w14:textId="03E441CB" w:rsidR="00B42858" w:rsidRPr="000B75D2" w:rsidRDefault="00B42858" w:rsidP="005423F2">
      <w:pPr>
        <w:pStyle w:val="ListParagraph"/>
        <w:numPr>
          <w:ilvl w:val="0"/>
          <w:numId w:val="20"/>
        </w:numPr>
        <w:rPr>
          <w:color w:val="000000" w:themeColor="text1"/>
          <w:sz w:val="44"/>
          <w:szCs w:val="44"/>
        </w:rPr>
      </w:pPr>
      <w:r w:rsidRPr="000B75D2">
        <w:rPr>
          <w:color w:val="000000" w:themeColor="text1"/>
          <w:sz w:val="44"/>
          <w:szCs w:val="44"/>
        </w:rPr>
        <w:t xml:space="preserve">Word </w:t>
      </w:r>
      <w:proofErr w:type="spellStart"/>
      <w:r w:rsidRPr="000B75D2">
        <w:rPr>
          <w:color w:val="000000" w:themeColor="text1"/>
          <w:sz w:val="44"/>
          <w:szCs w:val="44"/>
        </w:rPr>
        <w:t>embeddings</w:t>
      </w:r>
      <w:proofErr w:type="spellEnd"/>
      <w:r w:rsidRPr="000B75D2">
        <w:rPr>
          <w:color w:val="000000" w:themeColor="text1"/>
          <w:sz w:val="44"/>
          <w:szCs w:val="44"/>
        </w:rPr>
        <w:t xml:space="preserve"> like Word2Vec, </w:t>
      </w:r>
      <w:proofErr w:type="spellStart"/>
      <w:r w:rsidRPr="000B75D2">
        <w:rPr>
          <w:color w:val="000000" w:themeColor="text1"/>
          <w:sz w:val="44"/>
          <w:szCs w:val="44"/>
        </w:rPr>
        <w:t>GloVe</w:t>
      </w:r>
      <w:proofErr w:type="spellEnd"/>
      <w:r w:rsidRPr="000B75D2">
        <w:rPr>
          <w:color w:val="000000" w:themeColor="text1"/>
          <w:sz w:val="44"/>
          <w:szCs w:val="44"/>
        </w:rPr>
        <w:t xml:space="preserve">, and </w:t>
      </w:r>
      <w:proofErr w:type="spellStart"/>
      <w:r w:rsidRPr="000B75D2">
        <w:rPr>
          <w:color w:val="000000" w:themeColor="text1"/>
          <w:sz w:val="44"/>
          <w:szCs w:val="44"/>
        </w:rPr>
        <w:t>FastText</w:t>
      </w:r>
      <w:proofErr w:type="spellEnd"/>
      <w:r w:rsidRPr="000B75D2">
        <w:rPr>
          <w:color w:val="000000" w:themeColor="text1"/>
          <w:sz w:val="44"/>
          <w:szCs w:val="44"/>
        </w:rPr>
        <w:t xml:space="preserve"> represent words as dense vectors in a continuous space. You can average or concatenate word vectors to create document-level representations.</w:t>
      </w:r>
    </w:p>
    <w:p w14:paraId="71183605" w14:textId="77777777" w:rsidR="00B42858" w:rsidRDefault="00B42858">
      <w:pPr>
        <w:rPr>
          <w:color w:val="000000" w:themeColor="text1"/>
          <w:sz w:val="44"/>
          <w:szCs w:val="44"/>
        </w:rPr>
      </w:pPr>
    </w:p>
    <w:p w14:paraId="4825D3C4" w14:textId="77777777" w:rsidR="006851E1" w:rsidRDefault="006851E1">
      <w:pPr>
        <w:rPr>
          <w:color w:val="000000" w:themeColor="text1"/>
          <w:sz w:val="44"/>
          <w:szCs w:val="44"/>
        </w:rPr>
      </w:pPr>
    </w:p>
    <w:p w14:paraId="3D889557" w14:textId="77777777" w:rsidR="006851E1" w:rsidRPr="000B75D2" w:rsidRDefault="006851E1">
      <w:pPr>
        <w:rPr>
          <w:color w:val="000000" w:themeColor="text1"/>
          <w:sz w:val="44"/>
          <w:szCs w:val="44"/>
        </w:rPr>
      </w:pPr>
    </w:p>
    <w:p w14:paraId="7881249A" w14:textId="46E35B5A" w:rsidR="00FB13A4" w:rsidRPr="00096B0F" w:rsidRDefault="00B42858" w:rsidP="00B42858">
      <w:pPr>
        <w:pStyle w:val="ListParagraph"/>
        <w:numPr>
          <w:ilvl w:val="0"/>
          <w:numId w:val="22"/>
        </w:numPr>
        <w:rPr>
          <w:color w:val="7030A0"/>
          <w:sz w:val="48"/>
          <w:szCs w:val="48"/>
        </w:rPr>
      </w:pPr>
      <w:r w:rsidRPr="00096B0F">
        <w:rPr>
          <w:color w:val="7030A0"/>
          <w:sz w:val="48"/>
          <w:szCs w:val="48"/>
        </w:rPr>
        <w:t>Doc2Vec (Paragraph Vectors)</w:t>
      </w:r>
      <w:r w:rsidR="00943F2B" w:rsidRPr="00096B0F">
        <w:rPr>
          <w:color w:val="7030A0"/>
          <w:sz w:val="48"/>
          <w:szCs w:val="48"/>
        </w:rPr>
        <w:t xml:space="preserve"> </w:t>
      </w:r>
      <w:r w:rsidRPr="00096B0F">
        <w:rPr>
          <w:color w:val="7030A0"/>
          <w:sz w:val="48"/>
          <w:szCs w:val="48"/>
        </w:rPr>
        <w:t>:</w:t>
      </w:r>
    </w:p>
    <w:p w14:paraId="48DD4345" w14:textId="06795A12" w:rsidR="00B42858" w:rsidRPr="000B75D2" w:rsidRDefault="00B42858" w:rsidP="0027422B">
      <w:pPr>
        <w:pStyle w:val="ListParagraph"/>
        <w:numPr>
          <w:ilvl w:val="0"/>
          <w:numId w:val="20"/>
        </w:numPr>
        <w:rPr>
          <w:color w:val="000000" w:themeColor="text1"/>
          <w:sz w:val="44"/>
          <w:szCs w:val="44"/>
        </w:rPr>
      </w:pPr>
      <w:r w:rsidRPr="000B75D2">
        <w:rPr>
          <w:color w:val="000000" w:themeColor="text1"/>
          <w:sz w:val="44"/>
          <w:szCs w:val="44"/>
        </w:rPr>
        <w:t xml:space="preserve">Doc2Vec extends Word2Vec to learn document-level </w:t>
      </w:r>
      <w:proofErr w:type="spellStart"/>
      <w:r w:rsidRPr="000B75D2">
        <w:rPr>
          <w:color w:val="000000" w:themeColor="text1"/>
          <w:sz w:val="44"/>
          <w:szCs w:val="44"/>
        </w:rPr>
        <w:t>embeddings</w:t>
      </w:r>
      <w:proofErr w:type="spellEnd"/>
      <w:r w:rsidRPr="000B75D2">
        <w:rPr>
          <w:color w:val="000000" w:themeColor="text1"/>
          <w:sz w:val="44"/>
          <w:szCs w:val="44"/>
        </w:rPr>
        <w:t>, allowing you to represent entire documents as continuous vectors.</w:t>
      </w:r>
    </w:p>
    <w:p w14:paraId="12FFBCFD" w14:textId="77777777" w:rsidR="00B42858" w:rsidRPr="000B75D2" w:rsidRDefault="00B42858" w:rsidP="00B42858">
      <w:pPr>
        <w:pStyle w:val="ListParagraph"/>
        <w:rPr>
          <w:color w:val="000000" w:themeColor="text1"/>
          <w:sz w:val="44"/>
          <w:szCs w:val="44"/>
        </w:rPr>
      </w:pPr>
    </w:p>
    <w:p w14:paraId="6B6A85A8" w14:textId="77777777" w:rsidR="00B42858" w:rsidRPr="000B75D2" w:rsidRDefault="00B42858">
      <w:pPr>
        <w:rPr>
          <w:color w:val="000000" w:themeColor="text1"/>
          <w:sz w:val="44"/>
          <w:szCs w:val="44"/>
        </w:rPr>
      </w:pPr>
    </w:p>
    <w:p w14:paraId="6E2D19A0" w14:textId="1B3460D1" w:rsidR="0027422B" w:rsidRPr="00096B0F" w:rsidRDefault="00B42858" w:rsidP="00B42858">
      <w:pPr>
        <w:pStyle w:val="ListParagraph"/>
        <w:numPr>
          <w:ilvl w:val="0"/>
          <w:numId w:val="22"/>
        </w:numPr>
        <w:rPr>
          <w:color w:val="7030A0"/>
          <w:sz w:val="48"/>
          <w:szCs w:val="48"/>
        </w:rPr>
      </w:pPr>
      <w:r w:rsidRPr="00096B0F">
        <w:rPr>
          <w:color w:val="7030A0"/>
          <w:sz w:val="48"/>
          <w:szCs w:val="48"/>
        </w:rPr>
        <w:t>N-grams</w:t>
      </w:r>
      <w:r w:rsidR="00943F2B" w:rsidRPr="00096B0F">
        <w:rPr>
          <w:color w:val="7030A0"/>
          <w:sz w:val="48"/>
          <w:szCs w:val="48"/>
        </w:rPr>
        <w:t xml:space="preserve"> </w:t>
      </w:r>
      <w:r w:rsidRPr="00096B0F">
        <w:rPr>
          <w:color w:val="7030A0"/>
          <w:sz w:val="48"/>
          <w:szCs w:val="48"/>
        </w:rPr>
        <w:t>:</w:t>
      </w:r>
    </w:p>
    <w:p w14:paraId="709664D5" w14:textId="3586F368" w:rsidR="00B42858" w:rsidRPr="000B75D2" w:rsidRDefault="00B42858" w:rsidP="0027422B">
      <w:pPr>
        <w:pStyle w:val="ListParagraph"/>
        <w:numPr>
          <w:ilvl w:val="0"/>
          <w:numId w:val="20"/>
        </w:numPr>
        <w:rPr>
          <w:color w:val="000000" w:themeColor="text1"/>
          <w:sz w:val="44"/>
          <w:szCs w:val="44"/>
        </w:rPr>
      </w:pPr>
      <w:r w:rsidRPr="000B75D2">
        <w:rPr>
          <w:color w:val="000000" w:themeColor="text1"/>
          <w:sz w:val="44"/>
          <w:szCs w:val="44"/>
        </w:rPr>
        <w:t>N-grams are sequences of N words. They capture local word order and context, which can be valuable for sentiment analysis.</w:t>
      </w:r>
    </w:p>
    <w:p w14:paraId="54A7214F" w14:textId="77777777" w:rsidR="00B42858" w:rsidRPr="000B75D2" w:rsidRDefault="00B42858">
      <w:pPr>
        <w:rPr>
          <w:color w:val="000000" w:themeColor="text1"/>
          <w:sz w:val="44"/>
          <w:szCs w:val="44"/>
        </w:rPr>
      </w:pPr>
    </w:p>
    <w:p w14:paraId="1CB307F4" w14:textId="4372F297" w:rsidR="0027422B" w:rsidRPr="00096B0F" w:rsidRDefault="00B42858" w:rsidP="00B42858">
      <w:pPr>
        <w:pStyle w:val="ListParagraph"/>
        <w:numPr>
          <w:ilvl w:val="0"/>
          <w:numId w:val="22"/>
        </w:numPr>
        <w:rPr>
          <w:color w:val="7030A0"/>
          <w:sz w:val="48"/>
          <w:szCs w:val="48"/>
        </w:rPr>
      </w:pPr>
      <w:r w:rsidRPr="00096B0F">
        <w:rPr>
          <w:color w:val="7030A0"/>
          <w:sz w:val="48"/>
          <w:szCs w:val="48"/>
        </w:rPr>
        <w:t>Word Frequency</w:t>
      </w:r>
      <w:r w:rsidR="00943F2B" w:rsidRPr="00096B0F">
        <w:rPr>
          <w:color w:val="7030A0"/>
          <w:sz w:val="48"/>
          <w:szCs w:val="48"/>
        </w:rPr>
        <w:t xml:space="preserve"> </w:t>
      </w:r>
      <w:r w:rsidRPr="00096B0F">
        <w:rPr>
          <w:color w:val="7030A0"/>
          <w:sz w:val="48"/>
          <w:szCs w:val="48"/>
        </w:rPr>
        <w:t>:</w:t>
      </w:r>
    </w:p>
    <w:p w14:paraId="2AB5BD20" w14:textId="4AA1F0B1" w:rsidR="00B42858" w:rsidRPr="000B75D2" w:rsidRDefault="00B42858" w:rsidP="005148EE">
      <w:pPr>
        <w:pStyle w:val="ListParagraph"/>
        <w:numPr>
          <w:ilvl w:val="0"/>
          <w:numId w:val="20"/>
        </w:numPr>
        <w:rPr>
          <w:color w:val="000000" w:themeColor="text1"/>
          <w:sz w:val="44"/>
          <w:szCs w:val="44"/>
        </w:rPr>
      </w:pPr>
      <w:r w:rsidRPr="000B75D2">
        <w:rPr>
          <w:color w:val="000000" w:themeColor="text1"/>
          <w:sz w:val="44"/>
          <w:szCs w:val="44"/>
        </w:rPr>
        <w:t>Count the frequency of specific words or phrases related to sentiment (e.g., positive words like “good,” negative words like “bad”).</w:t>
      </w:r>
    </w:p>
    <w:p w14:paraId="2A241DA3" w14:textId="77777777" w:rsidR="00B42858" w:rsidRPr="000B75D2" w:rsidRDefault="00B42858" w:rsidP="00B42858">
      <w:pPr>
        <w:pStyle w:val="ListParagraph"/>
        <w:rPr>
          <w:color w:val="000000" w:themeColor="text1"/>
          <w:sz w:val="44"/>
          <w:szCs w:val="44"/>
        </w:rPr>
      </w:pPr>
    </w:p>
    <w:p w14:paraId="19253DE8" w14:textId="77777777" w:rsidR="00B42858" w:rsidRPr="000B75D2" w:rsidRDefault="00B42858">
      <w:pPr>
        <w:rPr>
          <w:color w:val="000000" w:themeColor="text1"/>
          <w:sz w:val="44"/>
          <w:szCs w:val="44"/>
        </w:rPr>
      </w:pPr>
    </w:p>
    <w:p w14:paraId="177BE4CF" w14:textId="2BD15B54" w:rsidR="005148EE" w:rsidRPr="00096B0F" w:rsidRDefault="00B42858" w:rsidP="00B42858">
      <w:pPr>
        <w:pStyle w:val="ListParagraph"/>
        <w:numPr>
          <w:ilvl w:val="0"/>
          <w:numId w:val="22"/>
        </w:numPr>
        <w:rPr>
          <w:color w:val="7030A0"/>
          <w:sz w:val="48"/>
          <w:szCs w:val="48"/>
        </w:rPr>
      </w:pPr>
      <w:r w:rsidRPr="00096B0F">
        <w:rPr>
          <w:color w:val="7030A0"/>
          <w:sz w:val="48"/>
          <w:szCs w:val="48"/>
        </w:rPr>
        <w:t>Sentiment Lexicons</w:t>
      </w:r>
      <w:r w:rsidR="00943F2B" w:rsidRPr="00096B0F">
        <w:rPr>
          <w:color w:val="7030A0"/>
          <w:sz w:val="48"/>
          <w:szCs w:val="48"/>
        </w:rPr>
        <w:t xml:space="preserve"> </w:t>
      </w:r>
      <w:r w:rsidRPr="00096B0F">
        <w:rPr>
          <w:color w:val="7030A0"/>
          <w:sz w:val="48"/>
          <w:szCs w:val="48"/>
        </w:rPr>
        <w:t>:</w:t>
      </w:r>
    </w:p>
    <w:p w14:paraId="44C4B97C" w14:textId="3BC2617C" w:rsidR="00B42858" w:rsidRPr="000B75D2" w:rsidRDefault="00B42858" w:rsidP="0011236A">
      <w:pPr>
        <w:pStyle w:val="ListParagraph"/>
        <w:numPr>
          <w:ilvl w:val="0"/>
          <w:numId w:val="20"/>
        </w:numPr>
        <w:rPr>
          <w:color w:val="000000" w:themeColor="text1"/>
          <w:sz w:val="44"/>
          <w:szCs w:val="44"/>
        </w:rPr>
      </w:pPr>
      <w:r w:rsidRPr="000B75D2">
        <w:rPr>
          <w:color w:val="000000" w:themeColor="text1"/>
          <w:sz w:val="44"/>
          <w:szCs w:val="44"/>
        </w:rPr>
        <w:t>Utilize sentiment lexicons or dictionaries that provide lists of words with associated sentiment scores. You can compute sentiment scores for documents based on these lexicons.</w:t>
      </w:r>
    </w:p>
    <w:p w14:paraId="4A0C9978" w14:textId="77777777" w:rsidR="00B42858" w:rsidRPr="000B75D2" w:rsidRDefault="00B42858">
      <w:pPr>
        <w:rPr>
          <w:color w:val="000000" w:themeColor="text1"/>
          <w:sz w:val="44"/>
          <w:szCs w:val="44"/>
        </w:rPr>
      </w:pPr>
    </w:p>
    <w:p w14:paraId="6BEBFB0B" w14:textId="19A98281" w:rsidR="000E4FC6" w:rsidRPr="006B201A" w:rsidRDefault="00B42858" w:rsidP="00B42858">
      <w:pPr>
        <w:pStyle w:val="ListParagraph"/>
        <w:numPr>
          <w:ilvl w:val="0"/>
          <w:numId w:val="22"/>
        </w:numPr>
        <w:rPr>
          <w:color w:val="7030A0"/>
          <w:sz w:val="48"/>
          <w:szCs w:val="48"/>
        </w:rPr>
      </w:pPr>
      <w:r w:rsidRPr="006B201A">
        <w:rPr>
          <w:color w:val="7030A0"/>
          <w:sz w:val="48"/>
          <w:szCs w:val="48"/>
        </w:rPr>
        <w:t>Part-of-Speech (POS) Tags</w:t>
      </w:r>
      <w:r w:rsidR="00943F2B" w:rsidRPr="006B201A">
        <w:rPr>
          <w:color w:val="7030A0"/>
          <w:sz w:val="48"/>
          <w:szCs w:val="48"/>
        </w:rPr>
        <w:t xml:space="preserve"> </w:t>
      </w:r>
      <w:r w:rsidRPr="006B201A">
        <w:rPr>
          <w:color w:val="7030A0"/>
          <w:sz w:val="48"/>
          <w:szCs w:val="48"/>
        </w:rPr>
        <w:t>:</w:t>
      </w:r>
    </w:p>
    <w:p w14:paraId="60687F1C" w14:textId="450F02D2" w:rsidR="00B42858" w:rsidRPr="000B75D2" w:rsidRDefault="00B42858" w:rsidP="00533F9C">
      <w:pPr>
        <w:pStyle w:val="ListParagraph"/>
        <w:numPr>
          <w:ilvl w:val="0"/>
          <w:numId w:val="20"/>
        </w:numPr>
        <w:rPr>
          <w:color w:val="000000" w:themeColor="text1"/>
          <w:sz w:val="44"/>
          <w:szCs w:val="44"/>
        </w:rPr>
      </w:pPr>
      <w:r w:rsidRPr="000B75D2">
        <w:rPr>
          <w:color w:val="000000" w:themeColor="text1"/>
          <w:sz w:val="44"/>
          <w:szCs w:val="44"/>
        </w:rPr>
        <w:t>Extract features based on the distribution of POS tags in a document. Certain POS patterns may indicate sentiment.</w:t>
      </w:r>
    </w:p>
    <w:p w14:paraId="25372F26" w14:textId="77777777" w:rsidR="00B42858" w:rsidRDefault="00B42858" w:rsidP="00B42858">
      <w:pPr>
        <w:pStyle w:val="ListParagraph"/>
        <w:rPr>
          <w:color w:val="000000" w:themeColor="text1"/>
          <w:sz w:val="44"/>
          <w:szCs w:val="44"/>
        </w:rPr>
      </w:pPr>
    </w:p>
    <w:p w14:paraId="1CC5D778" w14:textId="77777777" w:rsidR="006851E1" w:rsidRPr="000B75D2" w:rsidRDefault="006851E1" w:rsidP="00B42858">
      <w:pPr>
        <w:pStyle w:val="ListParagraph"/>
        <w:rPr>
          <w:color w:val="000000" w:themeColor="text1"/>
          <w:sz w:val="44"/>
          <w:szCs w:val="44"/>
        </w:rPr>
      </w:pPr>
    </w:p>
    <w:p w14:paraId="23E1524E" w14:textId="77777777" w:rsidR="00B42858" w:rsidRPr="000B75D2" w:rsidRDefault="00B42858">
      <w:pPr>
        <w:rPr>
          <w:color w:val="000000" w:themeColor="text1"/>
          <w:sz w:val="44"/>
          <w:szCs w:val="44"/>
        </w:rPr>
      </w:pPr>
    </w:p>
    <w:p w14:paraId="12E93117" w14:textId="1700524D" w:rsidR="00533F9C" w:rsidRPr="006B201A" w:rsidRDefault="00B42858" w:rsidP="00B42858">
      <w:pPr>
        <w:pStyle w:val="ListParagraph"/>
        <w:numPr>
          <w:ilvl w:val="0"/>
          <w:numId w:val="22"/>
        </w:numPr>
        <w:rPr>
          <w:color w:val="7030A0"/>
          <w:sz w:val="48"/>
          <w:szCs w:val="48"/>
        </w:rPr>
      </w:pPr>
      <w:r w:rsidRPr="006B201A">
        <w:rPr>
          <w:color w:val="7030A0"/>
          <w:sz w:val="48"/>
          <w:szCs w:val="48"/>
        </w:rPr>
        <w:t>Dependency Parsing</w:t>
      </w:r>
      <w:r w:rsidR="00943F2B" w:rsidRPr="006B201A">
        <w:rPr>
          <w:color w:val="7030A0"/>
          <w:sz w:val="48"/>
          <w:szCs w:val="48"/>
        </w:rPr>
        <w:t xml:space="preserve"> </w:t>
      </w:r>
      <w:r w:rsidRPr="006B201A">
        <w:rPr>
          <w:color w:val="7030A0"/>
          <w:sz w:val="48"/>
          <w:szCs w:val="48"/>
        </w:rPr>
        <w:t>:</w:t>
      </w:r>
    </w:p>
    <w:p w14:paraId="161F3ADA" w14:textId="3BC79964" w:rsidR="00B42858" w:rsidRPr="000B75D2" w:rsidRDefault="00B42858" w:rsidP="005302A7">
      <w:pPr>
        <w:pStyle w:val="ListParagraph"/>
        <w:numPr>
          <w:ilvl w:val="0"/>
          <w:numId w:val="20"/>
        </w:numPr>
        <w:rPr>
          <w:color w:val="000000" w:themeColor="text1"/>
          <w:sz w:val="44"/>
          <w:szCs w:val="44"/>
        </w:rPr>
      </w:pPr>
      <w:r w:rsidRPr="000B75D2">
        <w:rPr>
          <w:color w:val="000000" w:themeColor="text1"/>
          <w:sz w:val="44"/>
          <w:szCs w:val="44"/>
        </w:rPr>
        <w:t>Analyze the grammatical structure of sentences using dependency parsing and extract features based on syntactic relationships between words.</w:t>
      </w:r>
    </w:p>
    <w:p w14:paraId="47217FBB" w14:textId="77777777" w:rsidR="00B42858" w:rsidRPr="000B75D2" w:rsidRDefault="00B42858">
      <w:pPr>
        <w:rPr>
          <w:color w:val="000000" w:themeColor="text1"/>
          <w:sz w:val="44"/>
          <w:szCs w:val="44"/>
        </w:rPr>
      </w:pPr>
    </w:p>
    <w:p w14:paraId="558F226F" w14:textId="026219BC" w:rsidR="00EB4DE7" w:rsidRPr="006B201A" w:rsidRDefault="00B42858" w:rsidP="00B42858">
      <w:pPr>
        <w:pStyle w:val="ListParagraph"/>
        <w:numPr>
          <w:ilvl w:val="0"/>
          <w:numId w:val="22"/>
        </w:numPr>
        <w:rPr>
          <w:color w:val="7030A0"/>
          <w:sz w:val="48"/>
          <w:szCs w:val="48"/>
        </w:rPr>
      </w:pPr>
      <w:r w:rsidRPr="006B201A">
        <w:rPr>
          <w:color w:val="7030A0"/>
          <w:sz w:val="48"/>
          <w:szCs w:val="48"/>
        </w:rPr>
        <w:t>Emotion Features</w:t>
      </w:r>
      <w:r w:rsidR="00943F2B" w:rsidRPr="006B201A">
        <w:rPr>
          <w:color w:val="7030A0"/>
          <w:sz w:val="48"/>
          <w:szCs w:val="48"/>
        </w:rPr>
        <w:t xml:space="preserve"> </w:t>
      </w:r>
      <w:r w:rsidRPr="006B201A">
        <w:rPr>
          <w:color w:val="7030A0"/>
          <w:sz w:val="48"/>
          <w:szCs w:val="48"/>
        </w:rPr>
        <w:t>:</w:t>
      </w:r>
      <w:r w:rsidR="00EB4DE7" w:rsidRPr="006B201A">
        <w:rPr>
          <w:color w:val="7030A0"/>
          <w:sz w:val="48"/>
          <w:szCs w:val="48"/>
        </w:rPr>
        <w:t xml:space="preserve"> </w:t>
      </w:r>
    </w:p>
    <w:p w14:paraId="6B2E0E29" w14:textId="39DFB0D1" w:rsidR="00B42858" w:rsidRPr="000B75D2" w:rsidRDefault="00B42858" w:rsidP="009C52D8">
      <w:pPr>
        <w:pStyle w:val="ListParagraph"/>
        <w:numPr>
          <w:ilvl w:val="0"/>
          <w:numId w:val="20"/>
        </w:numPr>
        <w:rPr>
          <w:color w:val="000000" w:themeColor="text1"/>
          <w:sz w:val="44"/>
          <w:szCs w:val="44"/>
        </w:rPr>
      </w:pPr>
      <w:r w:rsidRPr="000B75D2">
        <w:rPr>
          <w:color w:val="000000" w:themeColor="text1"/>
          <w:sz w:val="44"/>
          <w:szCs w:val="44"/>
        </w:rPr>
        <w:t>Extract features related to emotional content, such as the presence of emoticons, exclamation marks, or capitalization.</w:t>
      </w:r>
    </w:p>
    <w:p w14:paraId="5BBAFD30" w14:textId="77777777" w:rsidR="00B42858" w:rsidRPr="000B75D2" w:rsidRDefault="00B42858" w:rsidP="00B42858">
      <w:pPr>
        <w:pStyle w:val="ListParagraph"/>
        <w:rPr>
          <w:color w:val="000000" w:themeColor="text1"/>
          <w:sz w:val="44"/>
          <w:szCs w:val="44"/>
        </w:rPr>
      </w:pPr>
    </w:p>
    <w:p w14:paraId="60E223F1" w14:textId="77777777" w:rsidR="00B42858" w:rsidRPr="000B75D2" w:rsidRDefault="00B42858">
      <w:pPr>
        <w:rPr>
          <w:color w:val="000000" w:themeColor="text1"/>
          <w:sz w:val="44"/>
          <w:szCs w:val="44"/>
        </w:rPr>
      </w:pPr>
    </w:p>
    <w:p w14:paraId="64DAC995" w14:textId="0881F8E6" w:rsidR="009C52D8" w:rsidRPr="006B201A" w:rsidRDefault="00B42858" w:rsidP="00B42858">
      <w:pPr>
        <w:pStyle w:val="ListParagraph"/>
        <w:numPr>
          <w:ilvl w:val="0"/>
          <w:numId w:val="22"/>
        </w:numPr>
        <w:rPr>
          <w:color w:val="7030A0"/>
          <w:sz w:val="48"/>
          <w:szCs w:val="48"/>
        </w:rPr>
      </w:pPr>
      <w:r w:rsidRPr="006B201A">
        <w:rPr>
          <w:color w:val="7030A0"/>
          <w:sz w:val="48"/>
          <w:szCs w:val="48"/>
        </w:rPr>
        <w:t>Readability Metrics</w:t>
      </w:r>
      <w:r w:rsidR="00943F2B" w:rsidRPr="006B201A">
        <w:rPr>
          <w:color w:val="7030A0"/>
          <w:sz w:val="48"/>
          <w:szCs w:val="48"/>
        </w:rPr>
        <w:t xml:space="preserve"> </w:t>
      </w:r>
      <w:r w:rsidRPr="006B201A">
        <w:rPr>
          <w:color w:val="7030A0"/>
          <w:sz w:val="48"/>
          <w:szCs w:val="48"/>
        </w:rPr>
        <w:t>:</w:t>
      </w:r>
    </w:p>
    <w:p w14:paraId="5E89C7B7" w14:textId="1165D7DC" w:rsidR="00B42858" w:rsidRPr="000B75D2" w:rsidRDefault="00B42858" w:rsidP="009C52D8">
      <w:pPr>
        <w:pStyle w:val="ListParagraph"/>
        <w:numPr>
          <w:ilvl w:val="0"/>
          <w:numId w:val="20"/>
        </w:numPr>
        <w:rPr>
          <w:color w:val="000000" w:themeColor="text1"/>
          <w:sz w:val="44"/>
          <w:szCs w:val="44"/>
        </w:rPr>
      </w:pPr>
      <w:r w:rsidRPr="000B75D2">
        <w:rPr>
          <w:color w:val="000000" w:themeColor="text1"/>
          <w:sz w:val="44"/>
          <w:szCs w:val="44"/>
        </w:rPr>
        <w:t>Include readability features like Flesch-Kincaid Grade Level or Gunning Fog Index, as they can correlate with sentiment.</w:t>
      </w:r>
    </w:p>
    <w:p w14:paraId="66BF9849" w14:textId="77777777" w:rsidR="00B42858" w:rsidRPr="000B75D2" w:rsidRDefault="00B42858">
      <w:pPr>
        <w:rPr>
          <w:color w:val="000000" w:themeColor="text1"/>
          <w:sz w:val="44"/>
          <w:szCs w:val="44"/>
        </w:rPr>
      </w:pPr>
    </w:p>
    <w:p w14:paraId="7F4A603D" w14:textId="448400A9" w:rsidR="00651FC5" w:rsidRPr="006B201A" w:rsidRDefault="00B42858" w:rsidP="00B42858">
      <w:pPr>
        <w:pStyle w:val="ListParagraph"/>
        <w:numPr>
          <w:ilvl w:val="0"/>
          <w:numId w:val="22"/>
        </w:numPr>
        <w:rPr>
          <w:color w:val="7030A0"/>
          <w:sz w:val="48"/>
          <w:szCs w:val="48"/>
        </w:rPr>
      </w:pPr>
      <w:r w:rsidRPr="006B201A">
        <w:rPr>
          <w:color w:val="7030A0"/>
          <w:sz w:val="48"/>
          <w:szCs w:val="48"/>
        </w:rPr>
        <w:t>Topic Modeling</w:t>
      </w:r>
      <w:r w:rsidR="00212AAF" w:rsidRPr="006B201A">
        <w:rPr>
          <w:color w:val="7030A0"/>
          <w:sz w:val="48"/>
          <w:szCs w:val="48"/>
        </w:rPr>
        <w:t xml:space="preserve"> </w:t>
      </w:r>
      <w:r w:rsidRPr="006B201A">
        <w:rPr>
          <w:color w:val="7030A0"/>
          <w:sz w:val="48"/>
          <w:szCs w:val="48"/>
        </w:rPr>
        <w:t>:</w:t>
      </w:r>
    </w:p>
    <w:p w14:paraId="5F421C6F" w14:textId="7EFE5D33" w:rsidR="00B42858" w:rsidRPr="000B75D2" w:rsidRDefault="00B42858" w:rsidP="008B35B4">
      <w:pPr>
        <w:pStyle w:val="ListParagraph"/>
        <w:numPr>
          <w:ilvl w:val="0"/>
          <w:numId w:val="20"/>
        </w:numPr>
        <w:rPr>
          <w:color w:val="000000" w:themeColor="text1"/>
          <w:sz w:val="44"/>
          <w:szCs w:val="44"/>
        </w:rPr>
      </w:pPr>
      <w:r w:rsidRPr="000B75D2">
        <w:rPr>
          <w:color w:val="000000" w:themeColor="text1"/>
          <w:sz w:val="44"/>
          <w:szCs w:val="44"/>
        </w:rPr>
        <w:t xml:space="preserve">Use topic modeling techniques like Latent </w:t>
      </w:r>
      <w:proofErr w:type="spellStart"/>
      <w:r w:rsidRPr="000B75D2">
        <w:rPr>
          <w:color w:val="000000" w:themeColor="text1"/>
          <w:sz w:val="44"/>
          <w:szCs w:val="44"/>
        </w:rPr>
        <w:t>Dirichlet</w:t>
      </w:r>
      <w:proofErr w:type="spellEnd"/>
      <w:r w:rsidRPr="000B75D2">
        <w:rPr>
          <w:color w:val="000000" w:themeColor="text1"/>
          <w:sz w:val="44"/>
          <w:szCs w:val="44"/>
        </w:rPr>
        <w:t xml:space="preserve"> Allocation (LDA) to extract topics from reviews and incorporate them as features.</w:t>
      </w:r>
    </w:p>
    <w:p w14:paraId="08214432" w14:textId="77777777" w:rsidR="00B42858" w:rsidRPr="000B75D2" w:rsidRDefault="00B42858" w:rsidP="00B42858">
      <w:pPr>
        <w:pStyle w:val="ListParagraph"/>
        <w:rPr>
          <w:color w:val="000000" w:themeColor="text1"/>
          <w:sz w:val="44"/>
          <w:szCs w:val="44"/>
        </w:rPr>
      </w:pPr>
    </w:p>
    <w:p w14:paraId="0649A818" w14:textId="77777777" w:rsidR="00B42858" w:rsidRPr="000B75D2" w:rsidRDefault="00B42858">
      <w:pPr>
        <w:rPr>
          <w:color w:val="000000" w:themeColor="text1"/>
          <w:sz w:val="44"/>
          <w:szCs w:val="44"/>
        </w:rPr>
      </w:pPr>
    </w:p>
    <w:p w14:paraId="54271C48" w14:textId="171A3D92" w:rsidR="008B35B4" w:rsidRPr="006B201A" w:rsidRDefault="00B42858" w:rsidP="00B42858">
      <w:pPr>
        <w:pStyle w:val="ListParagraph"/>
        <w:numPr>
          <w:ilvl w:val="0"/>
          <w:numId w:val="22"/>
        </w:numPr>
        <w:rPr>
          <w:color w:val="7030A0"/>
          <w:sz w:val="48"/>
          <w:szCs w:val="48"/>
        </w:rPr>
      </w:pPr>
      <w:r w:rsidRPr="006B201A">
        <w:rPr>
          <w:color w:val="7030A0"/>
          <w:sz w:val="48"/>
          <w:szCs w:val="48"/>
        </w:rPr>
        <w:t>Sentence Length and Structure</w:t>
      </w:r>
      <w:r w:rsidR="00212AAF" w:rsidRPr="006B201A">
        <w:rPr>
          <w:color w:val="7030A0"/>
          <w:sz w:val="48"/>
          <w:szCs w:val="48"/>
        </w:rPr>
        <w:t xml:space="preserve"> </w:t>
      </w:r>
      <w:r w:rsidRPr="006B201A">
        <w:rPr>
          <w:color w:val="7030A0"/>
          <w:sz w:val="48"/>
          <w:szCs w:val="48"/>
        </w:rPr>
        <w:t xml:space="preserve">: </w:t>
      </w:r>
    </w:p>
    <w:p w14:paraId="52C2450F" w14:textId="2C55017E" w:rsidR="00B42858" w:rsidRPr="000B75D2" w:rsidRDefault="00B42858" w:rsidP="008B35B4">
      <w:pPr>
        <w:pStyle w:val="ListParagraph"/>
        <w:numPr>
          <w:ilvl w:val="0"/>
          <w:numId w:val="20"/>
        </w:numPr>
        <w:rPr>
          <w:color w:val="000000" w:themeColor="text1"/>
          <w:sz w:val="44"/>
          <w:szCs w:val="44"/>
        </w:rPr>
      </w:pPr>
      <w:r w:rsidRPr="000B75D2">
        <w:rPr>
          <w:color w:val="000000" w:themeColor="text1"/>
          <w:sz w:val="44"/>
          <w:szCs w:val="44"/>
        </w:rPr>
        <w:t>Features based on the length of sentences, paragraph structure, or rhetorical questions can provide additional context.</w:t>
      </w:r>
    </w:p>
    <w:p w14:paraId="01E02DF7" w14:textId="77777777" w:rsidR="00B42858" w:rsidRPr="000B75D2" w:rsidRDefault="00B42858">
      <w:pPr>
        <w:rPr>
          <w:color w:val="000000" w:themeColor="text1"/>
          <w:sz w:val="44"/>
          <w:szCs w:val="44"/>
        </w:rPr>
      </w:pPr>
    </w:p>
    <w:p w14:paraId="348F9557" w14:textId="64B8CC46" w:rsidR="00FB0EC3" w:rsidRPr="006B201A" w:rsidRDefault="00B42858" w:rsidP="00FB0EC3">
      <w:pPr>
        <w:pStyle w:val="ListParagraph"/>
        <w:numPr>
          <w:ilvl w:val="0"/>
          <w:numId w:val="22"/>
        </w:numPr>
        <w:rPr>
          <w:color w:val="7030A0"/>
          <w:sz w:val="48"/>
          <w:szCs w:val="48"/>
        </w:rPr>
      </w:pPr>
      <w:r w:rsidRPr="006B201A">
        <w:rPr>
          <w:color w:val="7030A0"/>
          <w:sz w:val="48"/>
          <w:szCs w:val="48"/>
        </w:rPr>
        <w:t>Named Entity Recognition (NER)</w:t>
      </w:r>
      <w:r w:rsidR="00212AAF" w:rsidRPr="006B201A">
        <w:rPr>
          <w:color w:val="7030A0"/>
          <w:sz w:val="48"/>
          <w:szCs w:val="48"/>
        </w:rPr>
        <w:t xml:space="preserve"> </w:t>
      </w:r>
      <w:r w:rsidRPr="006B201A">
        <w:rPr>
          <w:color w:val="7030A0"/>
          <w:sz w:val="48"/>
          <w:szCs w:val="48"/>
        </w:rPr>
        <w:t>:</w:t>
      </w:r>
    </w:p>
    <w:p w14:paraId="10500439" w14:textId="628572BD" w:rsidR="00B42858" w:rsidRPr="000B75D2" w:rsidRDefault="00B42858" w:rsidP="00FB0EC3">
      <w:pPr>
        <w:pStyle w:val="ListParagraph"/>
        <w:numPr>
          <w:ilvl w:val="0"/>
          <w:numId w:val="20"/>
        </w:numPr>
        <w:rPr>
          <w:color w:val="000000" w:themeColor="text1"/>
          <w:sz w:val="44"/>
          <w:szCs w:val="44"/>
        </w:rPr>
      </w:pPr>
      <w:r w:rsidRPr="000B75D2">
        <w:rPr>
          <w:color w:val="000000" w:themeColor="text1"/>
          <w:sz w:val="44"/>
          <w:szCs w:val="44"/>
        </w:rPr>
        <w:t>Extract named entities from the text and consider how they relate to sentiment.</w:t>
      </w:r>
    </w:p>
    <w:p w14:paraId="68BEA79E" w14:textId="77777777" w:rsidR="00B42858" w:rsidRPr="000B75D2" w:rsidRDefault="00B42858">
      <w:pPr>
        <w:rPr>
          <w:color w:val="000000" w:themeColor="text1"/>
          <w:sz w:val="44"/>
          <w:szCs w:val="44"/>
        </w:rPr>
      </w:pPr>
    </w:p>
    <w:p w14:paraId="75314FFB" w14:textId="77777777" w:rsidR="00B42858" w:rsidRPr="00344D73" w:rsidRDefault="00B42858">
      <w:pPr>
        <w:rPr>
          <w:color w:val="000000" w:themeColor="text1"/>
          <w:sz w:val="44"/>
          <w:szCs w:val="44"/>
        </w:rPr>
      </w:pPr>
      <w:r w:rsidRPr="00344D73">
        <w:rPr>
          <w:color w:val="000000" w:themeColor="text1"/>
          <w:sz w:val="44"/>
          <w:szCs w:val="44"/>
        </w:rPr>
        <w:t>The choice of feature extraction technique depends on your specific use case, the nature of your data, and the performance of different methods on your dataset. It's common to experiment with multiple techniques to determine which ones work best for sentiment analysis of customer reviews.</w:t>
      </w:r>
    </w:p>
    <w:p w14:paraId="4338B777" w14:textId="4B898E1F" w:rsidR="00574D8C" w:rsidRPr="005616E3" w:rsidRDefault="007508F2">
      <w:pPr>
        <w:rPr>
          <w:color w:val="A34240" w:themeColor="accent6"/>
          <w:sz w:val="56"/>
          <w:szCs w:val="56"/>
        </w:rPr>
      </w:pPr>
      <w:r w:rsidRPr="005616E3">
        <w:rPr>
          <w:color w:val="A34240" w:themeColor="accent6"/>
          <w:sz w:val="56"/>
          <w:szCs w:val="56"/>
        </w:rPr>
        <w:t>Machine Learning Algorithm</w:t>
      </w:r>
      <w:r w:rsidR="0053583D">
        <w:rPr>
          <w:color w:val="A34240" w:themeColor="accent6"/>
          <w:sz w:val="56"/>
          <w:szCs w:val="56"/>
        </w:rPr>
        <w:t xml:space="preserve"> </w:t>
      </w:r>
      <w:r w:rsidRPr="005616E3">
        <w:rPr>
          <w:color w:val="A34240" w:themeColor="accent6"/>
          <w:sz w:val="56"/>
          <w:szCs w:val="56"/>
        </w:rPr>
        <w:t>:</w:t>
      </w:r>
    </w:p>
    <w:p w14:paraId="55887FC3" w14:textId="64E536B7" w:rsidR="00E861E6" w:rsidRDefault="00E861E6">
      <w:pPr>
        <w:rPr>
          <w:color w:val="568F59" w:themeColor="accent3"/>
          <w:sz w:val="44"/>
          <w:szCs w:val="44"/>
        </w:rPr>
      </w:pPr>
      <w:r w:rsidRPr="005616E3">
        <w:rPr>
          <w:color w:val="568F59" w:themeColor="accent3"/>
          <w:sz w:val="44"/>
          <w:szCs w:val="44"/>
        </w:rPr>
        <w:t xml:space="preserve">Sentiment analysis for customer reviews can be approached using various machine learning algorithms. The choice of algorithm depends on the size of Your dataset, the complexity of the problem, and the level of accuracy you require. Here are some common machine learning algorithms used </w:t>
      </w:r>
      <w:r w:rsidR="005A4AA2">
        <w:rPr>
          <w:noProof/>
          <w:color w:val="568F59" w:themeColor="accent3"/>
          <w:sz w:val="44"/>
          <w:szCs w:val="44"/>
        </w:rPr>
        <w:drawing>
          <wp:anchor distT="0" distB="0" distL="114300" distR="114300" simplePos="0" relativeHeight="251661312" behindDoc="0" locked="0" layoutInCell="1" allowOverlap="1" wp14:anchorId="779C30FF" wp14:editId="3D1B5DCE">
            <wp:simplePos x="0" y="0"/>
            <wp:positionH relativeFrom="column">
              <wp:posOffset>-1905</wp:posOffset>
            </wp:positionH>
            <wp:positionV relativeFrom="paragraph">
              <wp:posOffset>1657985</wp:posOffset>
            </wp:positionV>
            <wp:extent cx="4986655" cy="318389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986655" cy="3183890"/>
                    </a:xfrm>
                    <a:prstGeom prst="rect">
                      <a:avLst/>
                    </a:prstGeom>
                  </pic:spPr>
                </pic:pic>
              </a:graphicData>
            </a:graphic>
            <wp14:sizeRelH relativeFrom="margin">
              <wp14:pctWidth>0</wp14:pctWidth>
            </wp14:sizeRelH>
            <wp14:sizeRelV relativeFrom="margin">
              <wp14:pctHeight>0</wp14:pctHeight>
            </wp14:sizeRelV>
          </wp:anchor>
        </w:drawing>
      </w:r>
      <w:r w:rsidRPr="005616E3">
        <w:rPr>
          <w:color w:val="568F59" w:themeColor="accent3"/>
          <w:sz w:val="44"/>
          <w:szCs w:val="44"/>
        </w:rPr>
        <w:t>for sentiment analysis:</w:t>
      </w:r>
    </w:p>
    <w:p w14:paraId="43A01178" w14:textId="53C26D3A" w:rsidR="002265A4" w:rsidRPr="005616E3" w:rsidRDefault="002265A4">
      <w:pPr>
        <w:rPr>
          <w:color w:val="568F59" w:themeColor="accent3"/>
          <w:sz w:val="44"/>
          <w:szCs w:val="44"/>
        </w:rPr>
      </w:pPr>
    </w:p>
    <w:p w14:paraId="709A45A3" w14:textId="77777777" w:rsidR="00E861E6" w:rsidRPr="000B75D2" w:rsidRDefault="00E861E6">
      <w:pPr>
        <w:rPr>
          <w:color w:val="000000" w:themeColor="text1"/>
          <w:sz w:val="44"/>
          <w:szCs w:val="44"/>
        </w:rPr>
      </w:pPr>
    </w:p>
    <w:p w14:paraId="598BC008" w14:textId="6DF783D6" w:rsidR="00CB36F9" w:rsidRPr="005616E3" w:rsidRDefault="00E861E6" w:rsidP="00E861E6">
      <w:pPr>
        <w:pStyle w:val="ListParagraph"/>
        <w:numPr>
          <w:ilvl w:val="0"/>
          <w:numId w:val="23"/>
        </w:numPr>
        <w:rPr>
          <w:color w:val="7030A0"/>
          <w:sz w:val="48"/>
          <w:szCs w:val="48"/>
        </w:rPr>
      </w:pPr>
      <w:r w:rsidRPr="005616E3">
        <w:rPr>
          <w:color w:val="7030A0"/>
          <w:sz w:val="48"/>
          <w:szCs w:val="48"/>
        </w:rPr>
        <w:t>Naïve Bayes</w:t>
      </w:r>
      <w:r w:rsidR="0053583D">
        <w:rPr>
          <w:color w:val="7030A0"/>
          <w:sz w:val="48"/>
          <w:szCs w:val="48"/>
        </w:rPr>
        <w:t xml:space="preserve"> </w:t>
      </w:r>
      <w:r w:rsidRPr="005616E3">
        <w:rPr>
          <w:color w:val="7030A0"/>
          <w:sz w:val="48"/>
          <w:szCs w:val="48"/>
        </w:rPr>
        <w:t>:</w:t>
      </w:r>
    </w:p>
    <w:p w14:paraId="696E6A56" w14:textId="7029AB3A" w:rsidR="00E861E6" w:rsidRPr="000B75D2" w:rsidRDefault="00E861E6" w:rsidP="00CB36F9">
      <w:pPr>
        <w:pStyle w:val="ListParagraph"/>
        <w:numPr>
          <w:ilvl w:val="0"/>
          <w:numId w:val="20"/>
        </w:numPr>
        <w:rPr>
          <w:color w:val="000000" w:themeColor="text1"/>
          <w:sz w:val="44"/>
          <w:szCs w:val="44"/>
        </w:rPr>
      </w:pPr>
      <w:r w:rsidRPr="000B75D2">
        <w:rPr>
          <w:color w:val="000000" w:themeColor="text1"/>
          <w:sz w:val="44"/>
          <w:szCs w:val="44"/>
        </w:rPr>
        <w:t>Naïve Bayes classifiers are simple and efficient. They work well for text classification tasks like sentiment analysis, especially when you have limited data.</w:t>
      </w:r>
    </w:p>
    <w:p w14:paraId="4BF24347" w14:textId="77777777" w:rsidR="00E861E6" w:rsidRPr="000B75D2" w:rsidRDefault="00E861E6">
      <w:pPr>
        <w:rPr>
          <w:color w:val="000000" w:themeColor="text1"/>
          <w:sz w:val="44"/>
          <w:szCs w:val="44"/>
        </w:rPr>
      </w:pPr>
    </w:p>
    <w:p w14:paraId="71AD2932" w14:textId="258B598F" w:rsidR="00033AB5" w:rsidRPr="005616E3" w:rsidRDefault="00E861E6" w:rsidP="00E861E6">
      <w:pPr>
        <w:pStyle w:val="ListParagraph"/>
        <w:numPr>
          <w:ilvl w:val="0"/>
          <w:numId w:val="23"/>
        </w:numPr>
        <w:rPr>
          <w:color w:val="7030A0"/>
          <w:sz w:val="48"/>
          <w:szCs w:val="48"/>
        </w:rPr>
      </w:pPr>
      <w:r w:rsidRPr="005616E3">
        <w:rPr>
          <w:color w:val="7030A0"/>
          <w:sz w:val="48"/>
          <w:szCs w:val="48"/>
        </w:rPr>
        <w:t>Support Vector Machines (SVM)</w:t>
      </w:r>
      <w:r w:rsidR="0053583D">
        <w:rPr>
          <w:color w:val="7030A0"/>
          <w:sz w:val="48"/>
          <w:szCs w:val="48"/>
        </w:rPr>
        <w:t xml:space="preserve"> </w:t>
      </w:r>
      <w:r w:rsidRPr="005616E3">
        <w:rPr>
          <w:color w:val="7030A0"/>
          <w:sz w:val="48"/>
          <w:szCs w:val="48"/>
        </w:rPr>
        <w:t>:</w:t>
      </w:r>
    </w:p>
    <w:p w14:paraId="280BD30F" w14:textId="5752F0D2" w:rsidR="00E861E6" w:rsidRPr="000B75D2" w:rsidRDefault="00E861E6" w:rsidP="0011716D">
      <w:pPr>
        <w:pStyle w:val="ListParagraph"/>
        <w:numPr>
          <w:ilvl w:val="0"/>
          <w:numId w:val="20"/>
        </w:numPr>
        <w:rPr>
          <w:color w:val="000000" w:themeColor="text1"/>
          <w:sz w:val="44"/>
          <w:szCs w:val="44"/>
        </w:rPr>
      </w:pPr>
      <w:r w:rsidRPr="000B75D2">
        <w:rPr>
          <w:color w:val="000000" w:themeColor="text1"/>
          <w:sz w:val="44"/>
          <w:szCs w:val="44"/>
        </w:rPr>
        <w:t xml:space="preserve">SVMs can effectively separate data points into different sentiment classes by finding the best </w:t>
      </w:r>
      <w:proofErr w:type="spellStart"/>
      <w:r w:rsidRPr="000B75D2">
        <w:rPr>
          <w:color w:val="000000" w:themeColor="text1"/>
          <w:sz w:val="44"/>
          <w:szCs w:val="44"/>
        </w:rPr>
        <w:t>hyperplane</w:t>
      </w:r>
      <w:proofErr w:type="spellEnd"/>
      <w:r w:rsidRPr="000B75D2">
        <w:rPr>
          <w:color w:val="000000" w:themeColor="text1"/>
          <w:sz w:val="44"/>
          <w:szCs w:val="44"/>
        </w:rPr>
        <w:t>. They work well for both binary and multiclass sentiment analysis.</w:t>
      </w:r>
    </w:p>
    <w:p w14:paraId="48C6D21B" w14:textId="77777777" w:rsidR="00E861E6" w:rsidRPr="000B75D2" w:rsidRDefault="00E861E6" w:rsidP="00E861E6">
      <w:pPr>
        <w:pStyle w:val="ListParagraph"/>
        <w:rPr>
          <w:color w:val="000000" w:themeColor="text1"/>
          <w:sz w:val="44"/>
          <w:szCs w:val="44"/>
        </w:rPr>
      </w:pPr>
    </w:p>
    <w:p w14:paraId="68ACBF3D" w14:textId="77777777" w:rsidR="00E861E6" w:rsidRPr="000B75D2" w:rsidRDefault="00E861E6">
      <w:pPr>
        <w:rPr>
          <w:color w:val="000000" w:themeColor="text1"/>
          <w:sz w:val="44"/>
          <w:szCs w:val="44"/>
        </w:rPr>
      </w:pPr>
    </w:p>
    <w:p w14:paraId="5B816B0D" w14:textId="635741FC" w:rsidR="0011716D" w:rsidRPr="005616E3" w:rsidRDefault="00E861E6" w:rsidP="00E861E6">
      <w:pPr>
        <w:pStyle w:val="ListParagraph"/>
        <w:numPr>
          <w:ilvl w:val="0"/>
          <w:numId w:val="23"/>
        </w:numPr>
        <w:rPr>
          <w:color w:val="7030A0"/>
          <w:sz w:val="44"/>
          <w:szCs w:val="44"/>
        </w:rPr>
      </w:pPr>
      <w:r w:rsidRPr="005616E3">
        <w:rPr>
          <w:color w:val="7030A0"/>
          <w:sz w:val="48"/>
          <w:szCs w:val="48"/>
        </w:rPr>
        <w:t>Logistic Regression</w:t>
      </w:r>
      <w:r w:rsidR="0053583D">
        <w:rPr>
          <w:color w:val="7030A0"/>
          <w:sz w:val="48"/>
          <w:szCs w:val="48"/>
        </w:rPr>
        <w:t xml:space="preserve"> </w:t>
      </w:r>
      <w:r w:rsidRPr="005616E3">
        <w:rPr>
          <w:color w:val="7030A0"/>
          <w:sz w:val="48"/>
          <w:szCs w:val="48"/>
        </w:rPr>
        <w:t xml:space="preserve">: </w:t>
      </w:r>
    </w:p>
    <w:p w14:paraId="46316A5D" w14:textId="3DAE1C53" w:rsidR="00E861E6" w:rsidRPr="000B75D2" w:rsidRDefault="00E861E6" w:rsidP="0011716D">
      <w:pPr>
        <w:pStyle w:val="ListParagraph"/>
        <w:numPr>
          <w:ilvl w:val="0"/>
          <w:numId w:val="20"/>
        </w:numPr>
        <w:rPr>
          <w:color w:val="000000" w:themeColor="text1"/>
          <w:sz w:val="44"/>
          <w:szCs w:val="44"/>
        </w:rPr>
      </w:pPr>
      <w:r w:rsidRPr="000B75D2">
        <w:rPr>
          <w:color w:val="000000" w:themeColor="text1"/>
          <w:sz w:val="48"/>
          <w:szCs w:val="48"/>
        </w:rPr>
        <w:t>L</w:t>
      </w:r>
      <w:r w:rsidRPr="000B75D2">
        <w:rPr>
          <w:color w:val="000000" w:themeColor="text1"/>
          <w:sz w:val="44"/>
          <w:szCs w:val="44"/>
        </w:rPr>
        <w:t>ogistic regression is a simple and interpretable algorithm for binary sentiment classification. It's a good choice for baseline models.</w:t>
      </w:r>
    </w:p>
    <w:p w14:paraId="70CA5E81" w14:textId="77777777" w:rsidR="00E861E6" w:rsidRPr="000B75D2" w:rsidRDefault="00E861E6">
      <w:pPr>
        <w:rPr>
          <w:color w:val="000000" w:themeColor="text1"/>
          <w:sz w:val="44"/>
          <w:szCs w:val="44"/>
        </w:rPr>
      </w:pPr>
    </w:p>
    <w:p w14:paraId="0ED91330" w14:textId="6C7BC591" w:rsidR="00391005" w:rsidRPr="005616E3" w:rsidRDefault="00E861E6" w:rsidP="00E861E6">
      <w:pPr>
        <w:pStyle w:val="ListParagraph"/>
        <w:numPr>
          <w:ilvl w:val="0"/>
          <w:numId w:val="23"/>
        </w:numPr>
        <w:rPr>
          <w:color w:val="7030A0"/>
          <w:sz w:val="44"/>
          <w:szCs w:val="44"/>
        </w:rPr>
      </w:pPr>
      <w:r w:rsidRPr="005616E3">
        <w:rPr>
          <w:color w:val="7030A0"/>
          <w:sz w:val="44"/>
          <w:szCs w:val="44"/>
        </w:rPr>
        <w:t>Random Forest</w:t>
      </w:r>
      <w:r w:rsidR="0053583D">
        <w:rPr>
          <w:color w:val="7030A0"/>
          <w:sz w:val="44"/>
          <w:szCs w:val="44"/>
        </w:rPr>
        <w:t xml:space="preserve"> </w:t>
      </w:r>
      <w:r w:rsidRPr="005616E3">
        <w:rPr>
          <w:color w:val="7030A0"/>
          <w:sz w:val="44"/>
          <w:szCs w:val="44"/>
        </w:rPr>
        <w:t>:</w:t>
      </w:r>
    </w:p>
    <w:p w14:paraId="1E986A36" w14:textId="7BC34FCB" w:rsidR="00E861E6" w:rsidRPr="000B75D2" w:rsidRDefault="00E861E6" w:rsidP="00391005">
      <w:pPr>
        <w:pStyle w:val="ListParagraph"/>
        <w:ind w:left="1080"/>
        <w:rPr>
          <w:color w:val="000000" w:themeColor="text1"/>
          <w:sz w:val="44"/>
          <w:szCs w:val="44"/>
        </w:rPr>
      </w:pPr>
      <w:r w:rsidRPr="000B75D2">
        <w:rPr>
          <w:color w:val="000000" w:themeColor="text1"/>
          <w:sz w:val="44"/>
          <w:szCs w:val="44"/>
        </w:rPr>
        <w:t xml:space="preserve"> Random forests are ensemble learning models that combine multiple decision trees. They can handle feature importance and perform well in sentiment analysis tasks.</w:t>
      </w:r>
    </w:p>
    <w:p w14:paraId="5DCF9AAA" w14:textId="77777777" w:rsidR="00E861E6" w:rsidRPr="000B75D2" w:rsidRDefault="00E861E6" w:rsidP="00E861E6">
      <w:pPr>
        <w:pStyle w:val="ListParagraph"/>
        <w:rPr>
          <w:color w:val="000000" w:themeColor="text1"/>
          <w:sz w:val="44"/>
          <w:szCs w:val="44"/>
        </w:rPr>
      </w:pPr>
    </w:p>
    <w:p w14:paraId="582F49F2" w14:textId="77777777" w:rsidR="00E861E6" w:rsidRPr="000B75D2" w:rsidRDefault="00E861E6">
      <w:pPr>
        <w:rPr>
          <w:color w:val="000000" w:themeColor="text1"/>
          <w:sz w:val="44"/>
          <w:szCs w:val="44"/>
        </w:rPr>
      </w:pPr>
    </w:p>
    <w:p w14:paraId="5047C321" w14:textId="71CDA3B3" w:rsidR="005616E3" w:rsidRPr="005616E3" w:rsidRDefault="00E861E6" w:rsidP="00E861E6">
      <w:pPr>
        <w:pStyle w:val="ListParagraph"/>
        <w:numPr>
          <w:ilvl w:val="0"/>
          <w:numId w:val="23"/>
        </w:numPr>
        <w:rPr>
          <w:color w:val="7030A0"/>
          <w:sz w:val="44"/>
          <w:szCs w:val="44"/>
        </w:rPr>
      </w:pPr>
      <w:r w:rsidRPr="005616E3">
        <w:rPr>
          <w:color w:val="7030A0"/>
          <w:sz w:val="44"/>
          <w:szCs w:val="44"/>
        </w:rPr>
        <w:t>Gradient Boosting Algorithms</w:t>
      </w:r>
      <w:r w:rsidR="005616E3" w:rsidRPr="005616E3">
        <w:rPr>
          <w:color w:val="7030A0"/>
          <w:sz w:val="44"/>
          <w:szCs w:val="44"/>
        </w:rPr>
        <w:t xml:space="preserve"> </w:t>
      </w:r>
      <w:r w:rsidRPr="005616E3">
        <w:rPr>
          <w:color w:val="7030A0"/>
          <w:sz w:val="44"/>
          <w:szCs w:val="44"/>
        </w:rPr>
        <w:t>:</w:t>
      </w:r>
    </w:p>
    <w:p w14:paraId="2934A8D3" w14:textId="00622590" w:rsidR="00E861E6" w:rsidRPr="000B75D2" w:rsidRDefault="00E861E6" w:rsidP="005616E3">
      <w:pPr>
        <w:pStyle w:val="ListParagraph"/>
        <w:numPr>
          <w:ilvl w:val="0"/>
          <w:numId w:val="20"/>
        </w:numPr>
        <w:rPr>
          <w:color w:val="000000" w:themeColor="text1"/>
          <w:sz w:val="44"/>
          <w:szCs w:val="44"/>
        </w:rPr>
      </w:pPr>
      <w:r w:rsidRPr="000B75D2">
        <w:rPr>
          <w:color w:val="000000" w:themeColor="text1"/>
          <w:sz w:val="44"/>
          <w:szCs w:val="44"/>
        </w:rPr>
        <w:t xml:space="preserve">Algorithms like </w:t>
      </w:r>
      <w:proofErr w:type="spellStart"/>
      <w:r w:rsidRPr="000B75D2">
        <w:rPr>
          <w:color w:val="000000" w:themeColor="text1"/>
          <w:sz w:val="44"/>
          <w:szCs w:val="44"/>
        </w:rPr>
        <w:t>XGBoost</w:t>
      </w:r>
      <w:proofErr w:type="spellEnd"/>
      <w:r w:rsidRPr="000B75D2">
        <w:rPr>
          <w:color w:val="000000" w:themeColor="text1"/>
          <w:sz w:val="44"/>
          <w:szCs w:val="44"/>
        </w:rPr>
        <w:t xml:space="preserve">, </w:t>
      </w:r>
      <w:proofErr w:type="spellStart"/>
      <w:r w:rsidRPr="000B75D2">
        <w:rPr>
          <w:color w:val="000000" w:themeColor="text1"/>
          <w:sz w:val="44"/>
          <w:szCs w:val="44"/>
        </w:rPr>
        <w:t>LightGBM</w:t>
      </w:r>
      <w:proofErr w:type="spellEnd"/>
      <w:r w:rsidRPr="000B75D2">
        <w:rPr>
          <w:color w:val="000000" w:themeColor="text1"/>
          <w:sz w:val="44"/>
          <w:szCs w:val="44"/>
        </w:rPr>
        <w:t xml:space="preserve">, and </w:t>
      </w:r>
      <w:proofErr w:type="spellStart"/>
      <w:r w:rsidRPr="000B75D2">
        <w:rPr>
          <w:color w:val="000000" w:themeColor="text1"/>
          <w:sz w:val="44"/>
          <w:szCs w:val="44"/>
        </w:rPr>
        <w:t>CatBoost</w:t>
      </w:r>
      <w:proofErr w:type="spellEnd"/>
      <w:r w:rsidRPr="000B75D2">
        <w:rPr>
          <w:color w:val="000000" w:themeColor="text1"/>
          <w:sz w:val="44"/>
          <w:szCs w:val="44"/>
        </w:rPr>
        <w:t xml:space="preserve"> are known for their high performance and feature selection capabilities. They are especially effective when dealing with unbalanced datasets.</w:t>
      </w:r>
    </w:p>
    <w:p w14:paraId="643D6D4F" w14:textId="77777777" w:rsidR="00E861E6" w:rsidRPr="000B75D2" w:rsidRDefault="00E861E6">
      <w:pPr>
        <w:rPr>
          <w:color w:val="000000" w:themeColor="text1"/>
          <w:sz w:val="44"/>
          <w:szCs w:val="44"/>
        </w:rPr>
      </w:pPr>
    </w:p>
    <w:p w14:paraId="6E92F7A2" w14:textId="022166DC" w:rsidR="005616E3" w:rsidRPr="003B1F44" w:rsidRDefault="00E861E6" w:rsidP="00E861E6">
      <w:pPr>
        <w:pStyle w:val="ListParagraph"/>
        <w:numPr>
          <w:ilvl w:val="0"/>
          <w:numId w:val="23"/>
        </w:numPr>
        <w:rPr>
          <w:color w:val="7030A0"/>
          <w:sz w:val="44"/>
          <w:szCs w:val="44"/>
        </w:rPr>
      </w:pPr>
      <w:r w:rsidRPr="003B1F44">
        <w:rPr>
          <w:color w:val="7030A0"/>
          <w:sz w:val="44"/>
          <w:szCs w:val="44"/>
        </w:rPr>
        <w:t>Neural Networks (Deep Learning)</w:t>
      </w:r>
      <w:r w:rsidR="00E67526">
        <w:rPr>
          <w:color w:val="7030A0"/>
          <w:sz w:val="44"/>
          <w:szCs w:val="44"/>
        </w:rPr>
        <w:t xml:space="preserve"> </w:t>
      </w:r>
      <w:r w:rsidRPr="003B1F44">
        <w:rPr>
          <w:color w:val="7030A0"/>
          <w:sz w:val="44"/>
          <w:szCs w:val="44"/>
        </w:rPr>
        <w:t>:</w:t>
      </w:r>
    </w:p>
    <w:p w14:paraId="2397548E" w14:textId="728A7072" w:rsidR="00E861E6" w:rsidRPr="000B75D2" w:rsidRDefault="00E861E6" w:rsidP="003B1F44">
      <w:pPr>
        <w:pStyle w:val="ListParagraph"/>
        <w:numPr>
          <w:ilvl w:val="0"/>
          <w:numId w:val="20"/>
        </w:numPr>
        <w:rPr>
          <w:color w:val="000000" w:themeColor="text1"/>
          <w:sz w:val="44"/>
          <w:szCs w:val="44"/>
        </w:rPr>
      </w:pPr>
      <w:r w:rsidRPr="000B75D2">
        <w:rPr>
          <w:color w:val="000000" w:themeColor="text1"/>
          <w:sz w:val="44"/>
          <w:szCs w:val="44"/>
        </w:rPr>
        <w:t>Deep learning models like Convolutional Neural Networks (CNNs) and Recurrent Neural Networks (RNNs) can capture complex patterns in text data. Long Short-Term Memory (LSTM) and Gated Recurrent Unit (GRU) are common choices for RNNs.</w:t>
      </w:r>
    </w:p>
    <w:p w14:paraId="6B0325D5" w14:textId="77777777" w:rsidR="00E861E6" w:rsidRPr="000B75D2" w:rsidRDefault="00E861E6" w:rsidP="00E861E6">
      <w:pPr>
        <w:pStyle w:val="ListParagraph"/>
        <w:rPr>
          <w:color w:val="000000" w:themeColor="text1"/>
          <w:sz w:val="44"/>
          <w:szCs w:val="44"/>
        </w:rPr>
      </w:pPr>
    </w:p>
    <w:p w14:paraId="7F9391CA" w14:textId="77777777" w:rsidR="00E861E6" w:rsidRPr="000B75D2" w:rsidRDefault="00E861E6">
      <w:pPr>
        <w:rPr>
          <w:color w:val="000000" w:themeColor="text1"/>
          <w:sz w:val="44"/>
          <w:szCs w:val="44"/>
        </w:rPr>
      </w:pPr>
    </w:p>
    <w:p w14:paraId="7D7D65F8" w14:textId="6727EFA4" w:rsidR="003B1F44" w:rsidRPr="003B1F44" w:rsidRDefault="00E861E6" w:rsidP="00E861E6">
      <w:pPr>
        <w:pStyle w:val="ListParagraph"/>
        <w:numPr>
          <w:ilvl w:val="0"/>
          <w:numId w:val="23"/>
        </w:numPr>
        <w:rPr>
          <w:color w:val="7030A0"/>
          <w:sz w:val="44"/>
          <w:szCs w:val="44"/>
        </w:rPr>
      </w:pPr>
      <w:r w:rsidRPr="003B1F44">
        <w:rPr>
          <w:color w:val="7030A0"/>
          <w:sz w:val="44"/>
          <w:szCs w:val="44"/>
        </w:rPr>
        <w:t>Bidirectional LSTMs</w:t>
      </w:r>
      <w:r w:rsidR="00E67526">
        <w:rPr>
          <w:color w:val="7030A0"/>
          <w:sz w:val="44"/>
          <w:szCs w:val="44"/>
        </w:rPr>
        <w:t xml:space="preserve"> </w:t>
      </w:r>
      <w:r w:rsidRPr="003B1F44">
        <w:rPr>
          <w:color w:val="7030A0"/>
          <w:sz w:val="44"/>
          <w:szCs w:val="44"/>
        </w:rPr>
        <w:t>:</w:t>
      </w:r>
    </w:p>
    <w:p w14:paraId="5B4CFA27" w14:textId="0315FC51" w:rsidR="00E861E6" w:rsidRPr="000B75D2" w:rsidRDefault="00E861E6" w:rsidP="003B1F44">
      <w:pPr>
        <w:pStyle w:val="ListParagraph"/>
        <w:numPr>
          <w:ilvl w:val="0"/>
          <w:numId w:val="20"/>
        </w:numPr>
        <w:rPr>
          <w:color w:val="000000" w:themeColor="text1"/>
          <w:sz w:val="44"/>
          <w:szCs w:val="44"/>
        </w:rPr>
      </w:pPr>
      <w:r w:rsidRPr="000B75D2">
        <w:rPr>
          <w:color w:val="000000" w:themeColor="text1"/>
          <w:sz w:val="44"/>
          <w:szCs w:val="44"/>
        </w:rPr>
        <w:t>These neural networks are effective for capturing context from both directions in a text sequence, which can be important for sentiment analysis.</w:t>
      </w:r>
    </w:p>
    <w:p w14:paraId="3325891A" w14:textId="77777777" w:rsidR="00E861E6" w:rsidRPr="000B75D2" w:rsidRDefault="00E861E6">
      <w:pPr>
        <w:rPr>
          <w:color w:val="000000" w:themeColor="text1"/>
          <w:sz w:val="44"/>
          <w:szCs w:val="44"/>
        </w:rPr>
      </w:pPr>
    </w:p>
    <w:p w14:paraId="0BC97E38" w14:textId="47D23AD6" w:rsidR="003B1F44" w:rsidRPr="003B1F44" w:rsidRDefault="00E861E6" w:rsidP="00E861E6">
      <w:pPr>
        <w:pStyle w:val="ListParagraph"/>
        <w:numPr>
          <w:ilvl w:val="0"/>
          <w:numId w:val="23"/>
        </w:numPr>
        <w:rPr>
          <w:color w:val="7030A0"/>
          <w:sz w:val="44"/>
          <w:szCs w:val="44"/>
        </w:rPr>
      </w:pPr>
      <w:r w:rsidRPr="003B1F44">
        <w:rPr>
          <w:color w:val="7030A0"/>
          <w:sz w:val="44"/>
          <w:szCs w:val="44"/>
        </w:rPr>
        <w:t>Transformer-based Models</w:t>
      </w:r>
      <w:r w:rsidR="00E67526">
        <w:rPr>
          <w:color w:val="7030A0"/>
          <w:sz w:val="44"/>
          <w:szCs w:val="44"/>
        </w:rPr>
        <w:t xml:space="preserve"> </w:t>
      </w:r>
      <w:r w:rsidRPr="003B1F44">
        <w:rPr>
          <w:color w:val="7030A0"/>
          <w:sz w:val="44"/>
          <w:szCs w:val="44"/>
        </w:rPr>
        <w:t>:</w:t>
      </w:r>
    </w:p>
    <w:p w14:paraId="4209899B" w14:textId="78CD4B26" w:rsidR="00E861E6" w:rsidRPr="000B75D2" w:rsidRDefault="00E861E6" w:rsidP="003B1F44">
      <w:pPr>
        <w:pStyle w:val="ListParagraph"/>
        <w:numPr>
          <w:ilvl w:val="0"/>
          <w:numId w:val="20"/>
        </w:numPr>
        <w:rPr>
          <w:color w:val="000000" w:themeColor="text1"/>
          <w:sz w:val="44"/>
          <w:szCs w:val="44"/>
        </w:rPr>
      </w:pPr>
      <w:r w:rsidRPr="000B75D2">
        <w:rPr>
          <w:color w:val="000000" w:themeColor="text1"/>
          <w:sz w:val="44"/>
          <w:szCs w:val="44"/>
        </w:rPr>
        <w:t>Models like BERT, GPT-3, and their variants have achieved state-of-the-art results in various NLP tasks, including sentiment analysis. Fine-tuning these pre-trained models is a common approach.</w:t>
      </w:r>
    </w:p>
    <w:p w14:paraId="3C944569" w14:textId="77777777" w:rsidR="00E861E6" w:rsidRPr="000B75D2" w:rsidRDefault="00E861E6" w:rsidP="00E861E6">
      <w:pPr>
        <w:pStyle w:val="ListParagraph"/>
        <w:rPr>
          <w:color w:val="000000" w:themeColor="text1"/>
          <w:sz w:val="44"/>
          <w:szCs w:val="44"/>
        </w:rPr>
      </w:pPr>
    </w:p>
    <w:p w14:paraId="02F0CD03" w14:textId="77777777" w:rsidR="00E861E6" w:rsidRPr="000B75D2" w:rsidRDefault="00E861E6">
      <w:pPr>
        <w:rPr>
          <w:color w:val="000000" w:themeColor="text1"/>
          <w:sz w:val="44"/>
          <w:szCs w:val="44"/>
        </w:rPr>
      </w:pPr>
    </w:p>
    <w:p w14:paraId="78136DAC" w14:textId="73F98E3A" w:rsidR="003B1F44" w:rsidRPr="003B1F44" w:rsidRDefault="00E861E6" w:rsidP="00E861E6">
      <w:pPr>
        <w:pStyle w:val="ListParagraph"/>
        <w:numPr>
          <w:ilvl w:val="0"/>
          <w:numId w:val="23"/>
        </w:numPr>
        <w:rPr>
          <w:color w:val="7030A0"/>
          <w:sz w:val="44"/>
          <w:szCs w:val="44"/>
        </w:rPr>
      </w:pPr>
      <w:r w:rsidRPr="003B1F44">
        <w:rPr>
          <w:color w:val="7030A0"/>
          <w:sz w:val="44"/>
          <w:szCs w:val="44"/>
        </w:rPr>
        <w:t>Ensemble Methods</w:t>
      </w:r>
      <w:r w:rsidR="00E67526">
        <w:rPr>
          <w:color w:val="7030A0"/>
          <w:sz w:val="44"/>
          <w:szCs w:val="44"/>
        </w:rPr>
        <w:t xml:space="preserve"> </w:t>
      </w:r>
      <w:r w:rsidRPr="003B1F44">
        <w:rPr>
          <w:color w:val="7030A0"/>
          <w:sz w:val="44"/>
          <w:szCs w:val="44"/>
        </w:rPr>
        <w:t>:</w:t>
      </w:r>
    </w:p>
    <w:p w14:paraId="6AF5AD6D" w14:textId="0D8FEC77" w:rsidR="00E861E6" w:rsidRPr="000B75D2" w:rsidRDefault="00E861E6" w:rsidP="003B1F44">
      <w:pPr>
        <w:pStyle w:val="ListParagraph"/>
        <w:numPr>
          <w:ilvl w:val="0"/>
          <w:numId w:val="20"/>
        </w:numPr>
        <w:rPr>
          <w:color w:val="000000" w:themeColor="text1"/>
          <w:sz w:val="44"/>
          <w:szCs w:val="44"/>
        </w:rPr>
      </w:pPr>
      <w:r w:rsidRPr="000B75D2">
        <w:rPr>
          <w:color w:val="000000" w:themeColor="text1"/>
          <w:sz w:val="44"/>
          <w:szCs w:val="44"/>
        </w:rPr>
        <w:t xml:space="preserve">Combine predictions from multiple models to improve accuracy. Bagging and boosting methods can be used for </w:t>
      </w:r>
      <w:proofErr w:type="spellStart"/>
      <w:r w:rsidRPr="000B75D2">
        <w:rPr>
          <w:color w:val="000000" w:themeColor="text1"/>
          <w:sz w:val="44"/>
          <w:szCs w:val="44"/>
        </w:rPr>
        <w:t>ensembling</w:t>
      </w:r>
      <w:proofErr w:type="spellEnd"/>
      <w:r w:rsidRPr="000B75D2">
        <w:rPr>
          <w:color w:val="000000" w:themeColor="text1"/>
          <w:sz w:val="44"/>
          <w:szCs w:val="44"/>
        </w:rPr>
        <w:t>.</w:t>
      </w:r>
    </w:p>
    <w:p w14:paraId="6E0B176C" w14:textId="77777777" w:rsidR="00E861E6" w:rsidRPr="000B75D2" w:rsidRDefault="00E861E6">
      <w:pPr>
        <w:rPr>
          <w:color w:val="000000" w:themeColor="text1"/>
          <w:sz w:val="44"/>
          <w:szCs w:val="44"/>
        </w:rPr>
      </w:pPr>
    </w:p>
    <w:p w14:paraId="2F7F5D50" w14:textId="72A6618F" w:rsidR="003B1F44" w:rsidRPr="00F22A31" w:rsidRDefault="00E861E6" w:rsidP="00E861E6">
      <w:pPr>
        <w:pStyle w:val="ListParagraph"/>
        <w:numPr>
          <w:ilvl w:val="0"/>
          <w:numId w:val="23"/>
        </w:numPr>
        <w:rPr>
          <w:color w:val="7030A0"/>
          <w:sz w:val="44"/>
          <w:szCs w:val="44"/>
        </w:rPr>
      </w:pPr>
      <w:r w:rsidRPr="00F22A31">
        <w:rPr>
          <w:color w:val="7030A0"/>
          <w:sz w:val="44"/>
          <w:szCs w:val="44"/>
        </w:rPr>
        <w:t>Recurrent Convolutional Neural Networks (RCNN)</w:t>
      </w:r>
      <w:r w:rsidR="00E67526">
        <w:rPr>
          <w:color w:val="7030A0"/>
          <w:sz w:val="44"/>
          <w:szCs w:val="44"/>
        </w:rPr>
        <w:t xml:space="preserve"> </w:t>
      </w:r>
      <w:r w:rsidRPr="00F22A31">
        <w:rPr>
          <w:color w:val="7030A0"/>
          <w:sz w:val="44"/>
          <w:szCs w:val="44"/>
        </w:rPr>
        <w:t>:</w:t>
      </w:r>
    </w:p>
    <w:p w14:paraId="3A8E7F7F" w14:textId="3AC6B11D" w:rsidR="00E861E6" w:rsidRPr="000B75D2" w:rsidRDefault="00E861E6" w:rsidP="003B1F44">
      <w:pPr>
        <w:pStyle w:val="ListParagraph"/>
        <w:numPr>
          <w:ilvl w:val="0"/>
          <w:numId w:val="20"/>
        </w:numPr>
        <w:rPr>
          <w:color w:val="000000" w:themeColor="text1"/>
          <w:sz w:val="44"/>
          <w:szCs w:val="44"/>
        </w:rPr>
      </w:pPr>
      <w:r w:rsidRPr="000B75D2">
        <w:rPr>
          <w:color w:val="000000" w:themeColor="text1"/>
          <w:sz w:val="44"/>
          <w:szCs w:val="44"/>
        </w:rPr>
        <w:t>These models combine aspects of both CNNs and RNNs and can be effective for sentiment analysis tasks.</w:t>
      </w:r>
    </w:p>
    <w:p w14:paraId="23B1A379" w14:textId="77777777" w:rsidR="00E861E6" w:rsidRPr="000B75D2" w:rsidRDefault="00E861E6" w:rsidP="00E861E6">
      <w:pPr>
        <w:pStyle w:val="ListParagraph"/>
        <w:rPr>
          <w:color w:val="000000" w:themeColor="text1"/>
          <w:sz w:val="44"/>
          <w:szCs w:val="44"/>
        </w:rPr>
      </w:pPr>
    </w:p>
    <w:p w14:paraId="07BE0F52" w14:textId="77777777" w:rsidR="00E861E6" w:rsidRPr="000B75D2" w:rsidRDefault="00E861E6">
      <w:pPr>
        <w:rPr>
          <w:color w:val="000000" w:themeColor="text1"/>
          <w:sz w:val="44"/>
          <w:szCs w:val="44"/>
        </w:rPr>
      </w:pPr>
    </w:p>
    <w:p w14:paraId="0CC062E4" w14:textId="6162773F" w:rsidR="00F22A31" w:rsidRPr="003360AD" w:rsidRDefault="00E861E6" w:rsidP="00E861E6">
      <w:pPr>
        <w:pStyle w:val="ListParagraph"/>
        <w:numPr>
          <w:ilvl w:val="0"/>
          <w:numId w:val="23"/>
        </w:numPr>
        <w:rPr>
          <w:color w:val="7030A0"/>
          <w:sz w:val="48"/>
          <w:szCs w:val="48"/>
        </w:rPr>
      </w:pPr>
      <w:r w:rsidRPr="003360AD">
        <w:rPr>
          <w:color w:val="7030A0"/>
          <w:sz w:val="48"/>
          <w:szCs w:val="48"/>
        </w:rPr>
        <w:t>Semi-Supervised and Self-Supervised Learning</w:t>
      </w:r>
      <w:r w:rsidR="00F22A31" w:rsidRPr="003360AD">
        <w:rPr>
          <w:color w:val="7030A0"/>
          <w:sz w:val="48"/>
          <w:szCs w:val="48"/>
        </w:rPr>
        <w:t xml:space="preserve"> </w:t>
      </w:r>
      <w:r w:rsidRPr="003360AD">
        <w:rPr>
          <w:color w:val="7030A0"/>
          <w:sz w:val="48"/>
          <w:szCs w:val="48"/>
        </w:rPr>
        <w:t>:</w:t>
      </w:r>
    </w:p>
    <w:p w14:paraId="215E6AA6" w14:textId="78D7B057" w:rsidR="00E861E6" w:rsidRPr="000B75D2" w:rsidRDefault="00E861E6" w:rsidP="00F22A31">
      <w:pPr>
        <w:pStyle w:val="ListParagraph"/>
        <w:numPr>
          <w:ilvl w:val="0"/>
          <w:numId w:val="20"/>
        </w:numPr>
        <w:rPr>
          <w:color w:val="000000" w:themeColor="text1"/>
          <w:sz w:val="44"/>
          <w:szCs w:val="44"/>
        </w:rPr>
      </w:pPr>
      <w:r w:rsidRPr="003360AD">
        <w:rPr>
          <w:color w:val="000000" w:themeColor="text1"/>
          <w:sz w:val="48"/>
          <w:szCs w:val="48"/>
        </w:rPr>
        <w:t>If you have lim</w:t>
      </w:r>
      <w:r w:rsidRPr="000B75D2">
        <w:rPr>
          <w:color w:val="000000" w:themeColor="text1"/>
          <w:sz w:val="44"/>
          <w:szCs w:val="44"/>
        </w:rPr>
        <w:t>ited labeled data, consider leveraging semi-supervised or self-supervised learning techniques to make the most of your available data.</w:t>
      </w:r>
    </w:p>
    <w:p w14:paraId="3E2E1C13" w14:textId="77777777" w:rsidR="00E861E6" w:rsidRPr="000B75D2" w:rsidRDefault="00E861E6">
      <w:pPr>
        <w:rPr>
          <w:color w:val="000000" w:themeColor="text1"/>
          <w:sz w:val="44"/>
          <w:szCs w:val="44"/>
        </w:rPr>
      </w:pPr>
    </w:p>
    <w:p w14:paraId="734B43BE" w14:textId="556D6903" w:rsidR="00F22A31" w:rsidRPr="003360AD" w:rsidRDefault="00E861E6" w:rsidP="00E861E6">
      <w:pPr>
        <w:pStyle w:val="ListParagraph"/>
        <w:numPr>
          <w:ilvl w:val="0"/>
          <w:numId w:val="23"/>
        </w:numPr>
        <w:rPr>
          <w:color w:val="7030A0"/>
          <w:sz w:val="48"/>
          <w:szCs w:val="48"/>
        </w:rPr>
      </w:pPr>
      <w:r w:rsidRPr="003360AD">
        <w:rPr>
          <w:color w:val="7030A0"/>
          <w:sz w:val="48"/>
          <w:szCs w:val="48"/>
        </w:rPr>
        <w:t>Hybrid Approaches</w:t>
      </w:r>
      <w:r w:rsidR="00F22A31" w:rsidRPr="003360AD">
        <w:rPr>
          <w:color w:val="7030A0"/>
          <w:sz w:val="48"/>
          <w:szCs w:val="48"/>
        </w:rPr>
        <w:t xml:space="preserve"> </w:t>
      </w:r>
      <w:r w:rsidRPr="003360AD">
        <w:rPr>
          <w:color w:val="7030A0"/>
          <w:sz w:val="48"/>
          <w:szCs w:val="48"/>
        </w:rPr>
        <w:t>:</w:t>
      </w:r>
    </w:p>
    <w:p w14:paraId="09F7E078" w14:textId="4EE64754" w:rsidR="00E861E6" w:rsidRPr="000B75D2" w:rsidRDefault="00E861E6" w:rsidP="00F22A31">
      <w:pPr>
        <w:pStyle w:val="ListParagraph"/>
        <w:numPr>
          <w:ilvl w:val="0"/>
          <w:numId w:val="20"/>
        </w:numPr>
        <w:rPr>
          <w:color w:val="000000" w:themeColor="text1"/>
          <w:sz w:val="44"/>
          <w:szCs w:val="44"/>
        </w:rPr>
      </w:pPr>
      <w:r w:rsidRPr="000B75D2">
        <w:rPr>
          <w:color w:val="000000" w:themeColor="text1"/>
          <w:sz w:val="44"/>
          <w:szCs w:val="44"/>
        </w:rPr>
        <w:t>Combine traditional machine learning algorithms with deep learning models to leverage the strengths of both.</w:t>
      </w:r>
    </w:p>
    <w:p w14:paraId="5B890170" w14:textId="77777777" w:rsidR="00E861E6" w:rsidRPr="000B75D2" w:rsidRDefault="00E861E6" w:rsidP="00E861E6">
      <w:pPr>
        <w:pStyle w:val="ListParagraph"/>
        <w:rPr>
          <w:color w:val="000000" w:themeColor="text1"/>
          <w:sz w:val="44"/>
          <w:szCs w:val="44"/>
        </w:rPr>
      </w:pPr>
    </w:p>
    <w:p w14:paraId="056B0DBA" w14:textId="77777777" w:rsidR="00E861E6" w:rsidRPr="000B75D2" w:rsidRDefault="00E861E6">
      <w:pPr>
        <w:rPr>
          <w:color w:val="000000" w:themeColor="text1"/>
          <w:sz w:val="44"/>
          <w:szCs w:val="44"/>
        </w:rPr>
      </w:pPr>
    </w:p>
    <w:p w14:paraId="76FA3989" w14:textId="1DC13568" w:rsidR="00E861E6" w:rsidRDefault="00E861E6">
      <w:pPr>
        <w:rPr>
          <w:color w:val="000000" w:themeColor="text1"/>
          <w:sz w:val="44"/>
          <w:szCs w:val="44"/>
        </w:rPr>
      </w:pPr>
      <w:r w:rsidRPr="000B75D2">
        <w:rPr>
          <w:color w:val="000000" w:themeColor="text1"/>
          <w:sz w:val="44"/>
          <w:szCs w:val="44"/>
        </w:rPr>
        <w:t xml:space="preserve">The choice of algorithm also depends on the specific characteristics of your customer review dataset, such as data size, domain, and label distribution. It’s often a good practice to experiment with different algorithms and fine-tune </w:t>
      </w:r>
      <w:proofErr w:type="spellStart"/>
      <w:r w:rsidRPr="000B75D2">
        <w:rPr>
          <w:color w:val="000000" w:themeColor="text1"/>
          <w:sz w:val="44"/>
          <w:szCs w:val="44"/>
        </w:rPr>
        <w:t>hyperparameters</w:t>
      </w:r>
      <w:proofErr w:type="spellEnd"/>
      <w:r w:rsidRPr="000B75D2">
        <w:rPr>
          <w:color w:val="000000" w:themeColor="text1"/>
          <w:sz w:val="44"/>
          <w:szCs w:val="44"/>
        </w:rPr>
        <w:t xml:space="preserve"> to achieve the best results for your particular sentiment analysis task.</w:t>
      </w:r>
    </w:p>
    <w:p w14:paraId="723775DF" w14:textId="3A7A335D" w:rsidR="00CF2AFD" w:rsidRDefault="001E122D">
      <w:pPr>
        <w:rPr>
          <w:color w:val="A34240" w:themeColor="accent6"/>
          <w:sz w:val="56"/>
          <w:szCs w:val="56"/>
        </w:rPr>
      </w:pPr>
      <w:r w:rsidRPr="001E122D">
        <w:rPr>
          <w:color w:val="A34240" w:themeColor="accent6"/>
          <w:sz w:val="56"/>
          <w:szCs w:val="56"/>
        </w:rPr>
        <w:t>Model training :</w:t>
      </w:r>
    </w:p>
    <w:p w14:paraId="144031F1" w14:textId="72A5DD63" w:rsidR="000A1922" w:rsidRPr="006F034A" w:rsidRDefault="000A1922">
      <w:pPr>
        <w:rPr>
          <w:color w:val="568F59" w:themeColor="accent3"/>
          <w:sz w:val="44"/>
          <w:szCs w:val="44"/>
        </w:rPr>
      </w:pPr>
      <w:r w:rsidRPr="003360AD">
        <w:rPr>
          <w:color w:val="568F59" w:themeColor="accent3"/>
          <w:sz w:val="44"/>
          <w:szCs w:val="44"/>
        </w:rPr>
        <w:t>Training a sentiment analysis model for customer reviews involves a combination of data collection, data preprocessing, model selection, training, and evaluation. Here's a more detailed step-by-step guide:</w:t>
      </w:r>
    </w:p>
    <w:p w14:paraId="7DC89542" w14:textId="77777777" w:rsidR="000A1922" w:rsidRDefault="000A1922">
      <w:pPr>
        <w:rPr>
          <w:color w:val="A34240" w:themeColor="accent6"/>
          <w:sz w:val="56"/>
          <w:szCs w:val="56"/>
        </w:rPr>
      </w:pPr>
    </w:p>
    <w:p w14:paraId="1312F359" w14:textId="2F8B598C" w:rsidR="000A1922" w:rsidRPr="003360AD" w:rsidRDefault="000A1922" w:rsidP="000A1922">
      <w:pPr>
        <w:pStyle w:val="ListParagraph"/>
        <w:numPr>
          <w:ilvl w:val="0"/>
          <w:numId w:val="24"/>
        </w:numPr>
        <w:rPr>
          <w:color w:val="7030A0"/>
          <w:sz w:val="48"/>
          <w:szCs w:val="48"/>
        </w:rPr>
      </w:pPr>
      <w:r w:rsidRPr="003360AD">
        <w:rPr>
          <w:color w:val="7030A0"/>
          <w:sz w:val="48"/>
          <w:szCs w:val="48"/>
        </w:rPr>
        <w:t>Data Collection :</w:t>
      </w:r>
    </w:p>
    <w:p w14:paraId="407521A2" w14:textId="09777030" w:rsidR="000A1922" w:rsidRPr="008F1C98" w:rsidRDefault="000A1922" w:rsidP="008F1C98">
      <w:pPr>
        <w:pStyle w:val="ListParagraph"/>
        <w:numPr>
          <w:ilvl w:val="0"/>
          <w:numId w:val="20"/>
        </w:numPr>
        <w:rPr>
          <w:color w:val="A34240" w:themeColor="accent6"/>
          <w:sz w:val="44"/>
          <w:szCs w:val="44"/>
        </w:rPr>
      </w:pPr>
      <w:r w:rsidRPr="008F1C98">
        <w:rPr>
          <w:color w:val="A34240" w:themeColor="accent6"/>
          <w:sz w:val="44"/>
          <w:szCs w:val="44"/>
        </w:rPr>
        <w:t>Collect a dataset of customer reviews that includes both the text of the review and the corresponding sentiment labels (e.g., positive, negative, neutral). You can gather data from various sources like review websites, social media, or purchase datasets if available.</w:t>
      </w:r>
    </w:p>
    <w:p w14:paraId="68982C39" w14:textId="77777777" w:rsidR="000A1922" w:rsidRPr="003360AD" w:rsidRDefault="000A1922">
      <w:pPr>
        <w:rPr>
          <w:color w:val="A34240" w:themeColor="accent6"/>
          <w:sz w:val="44"/>
          <w:szCs w:val="44"/>
        </w:rPr>
      </w:pPr>
    </w:p>
    <w:p w14:paraId="30E587E2" w14:textId="34F2FB2C" w:rsidR="000A1922" w:rsidRDefault="000A1922" w:rsidP="000A1922">
      <w:pPr>
        <w:pStyle w:val="ListParagraph"/>
        <w:numPr>
          <w:ilvl w:val="0"/>
          <w:numId w:val="24"/>
        </w:numPr>
        <w:rPr>
          <w:color w:val="7030A0"/>
          <w:sz w:val="48"/>
          <w:szCs w:val="48"/>
        </w:rPr>
      </w:pPr>
      <w:r w:rsidRPr="00E44472">
        <w:rPr>
          <w:color w:val="7030A0"/>
          <w:sz w:val="48"/>
          <w:szCs w:val="48"/>
        </w:rPr>
        <w:t>Data Preprocessing :</w:t>
      </w:r>
    </w:p>
    <w:p w14:paraId="535C04AE" w14:textId="77777777" w:rsidR="00E44472" w:rsidRPr="00E44472" w:rsidRDefault="00E44472" w:rsidP="00E44472">
      <w:pPr>
        <w:pStyle w:val="ListParagraph"/>
        <w:ind w:left="1080"/>
        <w:rPr>
          <w:color w:val="7030A0"/>
          <w:sz w:val="48"/>
          <w:szCs w:val="48"/>
        </w:rPr>
      </w:pPr>
    </w:p>
    <w:p w14:paraId="73A5FE12" w14:textId="22C312D3" w:rsidR="006F034A" w:rsidRPr="006B4424" w:rsidRDefault="000A1922" w:rsidP="006B4424">
      <w:pPr>
        <w:pStyle w:val="ListParagraph"/>
        <w:numPr>
          <w:ilvl w:val="0"/>
          <w:numId w:val="27"/>
        </w:numPr>
        <w:rPr>
          <w:color w:val="000000" w:themeColor="text1"/>
          <w:sz w:val="44"/>
          <w:szCs w:val="44"/>
        </w:rPr>
      </w:pPr>
      <w:r w:rsidRPr="00BC3815">
        <w:rPr>
          <w:color w:val="408296" w:themeColor="accent5"/>
          <w:sz w:val="48"/>
          <w:szCs w:val="48"/>
        </w:rPr>
        <w:t xml:space="preserve">Text Cleaning: </w:t>
      </w:r>
      <w:r w:rsidRPr="001743DB">
        <w:rPr>
          <w:color w:val="000000" w:themeColor="text1"/>
          <w:sz w:val="44"/>
          <w:szCs w:val="44"/>
        </w:rPr>
        <w:t>Remove any irrelevant information, HTML tags, special characters, and noise from the text.</w:t>
      </w:r>
    </w:p>
    <w:p w14:paraId="397F3C5E" w14:textId="580A9EAF" w:rsidR="000A1922" w:rsidRPr="006B4424" w:rsidRDefault="000A1922" w:rsidP="006B4424">
      <w:pPr>
        <w:pStyle w:val="ListParagraph"/>
        <w:numPr>
          <w:ilvl w:val="0"/>
          <w:numId w:val="27"/>
        </w:numPr>
        <w:rPr>
          <w:color w:val="000000" w:themeColor="text1"/>
          <w:sz w:val="44"/>
          <w:szCs w:val="44"/>
        </w:rPr>
      </w:pPr>
      <w:r w:rsidRPr="00622462">
        <w:rPr>
          <w:color w:val="408296" w:themeColor="accent5"/>
          <w:sz w:val="48"/>
          <w:szCs w:val="48"/>
        </w:rPr>
        <w:t xml:space="preserve">Tokenization: </w:t>
      </w:r>
      <w:r w:rsidRPr="001743DB">
        <w:rPr>
          <w:color w:val="000000" w:themeColor="text1"/>
          <w:sz w:val="44"/>
          <w:szCs w:val="44"/>
        </w:rPr>
        <w:t xml:space="preserve">Split the text into words or </w:t>
      </w:r>
      <w:proofErr w:type="spellStart"/>
      <w:r w:rsidRPr="001743DB">
        <w:rPr>
          <w:color w:val="000000" w:themeColor="text1"/>
          <w:sz w:val="44"/>
          <w:szCs w:val="44"/>
        </w:rPr>
        <w:t>subword</w:t>
      </w:r>
      <w:proofErr w:type="spellEnd"/>
      <w:r w:rsidRPr="001743DB">
        <w:rPr>
          <w:color w:val="000000" w:themeColor="text1"/>
          <w:sz w:val="44"/>
          <w:szCs w:val="44"/>
        </w:rPr>
        <w:t xml:space="preserve"> tokens to create a list of tokens.</w:t>
      </w:r>
    </w:p>
    <w:p w14:paraId="49FE3DB9" w14:textId="1DCCD104" w:rsidR="000A1922" w:rsidRPr="006B4424" w:rsidRDefault="000A1922" w:rsidP="006B4424">
      <w:pPr>
        <w:pStyle w:val="ListParagraph"/>
        <w:numPr>
          <w:ilvl w:val="0"/>
          <w:numId w:val="27"/>
        </w:numPr>
        <w:rPr>
          <w:color w:val="000000" w:themeColor="text1"/>
          <w:sz w:val="44"/>
          <w:szCs w:val="44"/>
        </w:rPr>
      </w:pPr>
      <w:r w:rsidRPr="00E92CA6">
        <w:rPr>
          <w:color w:val="408296" w:themeColor="accent5"/>
          <w:sz w:val="48"/>
          <w:szCs w:val="48"/>
        </w:rPr>
        <w:t xml:space="preserve">Lowercasing: </w:t>
      </w:r>
      <w:r w:rsidRPr="00E92CA6">
        <w:rPr>
          <w:color w:val="000000" w:themeColor="text1"/>
          <w:sz w:val="44"/>
          <w:szCs w:val="44"/>
        </w:rPr>
        <w:t>Convert all text to lowercase for consistency.</w:t>
      </w:r>
    </w:p>
    <w:p w14:paraId="4C9E3188" w14:textId="183A6ED1" w:rsidR="000A1922" w:rsidRPr="006B4424" w:rsidRDefault="000A1922" w:rsidP="006B4424">
      <w:pPr>
        <w:pStyle w:val="ListParagraph"/>
        <w:numPr>
          <w:ilvl w:val="0"/>
          <w:numId w:val="27"/>
        </w:numPr>
        <w:rPr>
          <w:color w:val="000000" w:themeColor="text1"/>
          <w:sz w:val="44"/>
          <w:szCs w:val="44"/>
        </w:rPr>
      </w:pPr>
      <w:proofErr w:type="spellStart"/>
      <w:r w:rsidRPr="00B6007D">
        <w:rPr>
          <w:color w:val="408296" w:themeColor="accent5"/>
          <w:sz w:val="48"/>
          <w:szCs w:val="48"/>
        </w:rPr>
        <w:t>Stopword</w:t>
      </w:r>
      <w:proofErr w:type="spellEnd"/>
      <w:r w:rsidRPr="00B6007D">
        <w:rPr>
          <w:color w:val="408296" w:themeColor="accent5"/>
          <w:sz w:val="48"/>
          <w:szCs w:val="48"/>
        </w:rPr>
        <w:t xml:space="preserve"> Removal:</w:t>
      </w:r>
      <w:r w:rsidRPr="00B6007D">
        <w:rPr>
          <w:color w:val="A34240" w:themeColor="accent6"/>
          <w:sz w:val="56"/>
          <w:szCs w:val="56"/>
        </w:rPr>
        <w:t xml:space="preserve"> </w:t>
      </w:r>
      <w:r w:rsidRPr="00B6007D">
        <w:rPr>
          <w:color w:val="000000" w:themeColor="text1"/>
          <w:sz w:val="44"/>
          <w:szCs w:val="44"/>
        </w:rPr>
        <w:t>Eliminate common words (</w:t>
      </w:r>
      <w:proofErr w:type="spellStart"/>
      <w:r w:rsidRPr="00B6007D">
        <w:rPr>
          <w:color w:val="000000" w:themeColor="text1"/>
          <w:sz w:val="44"/>
          <w:szCs w:val="44"/>
        </w:rPr>
        <w:t>stopwords</w:t>
      </w:r>
      <w:proofErr w:type="spellEnd"/>
      <w:r w:rsidRPr="00B6007D">
        <w:rPr>
          <w:color w:val="000000" w:themeColor="text1"/>
          <w:sz w:val="44"/>
          <w:szCs w:val="44"/>
        </w:rPr>
        <w:t>) that do not carry significant sentiment information.</w:t>
      </w:r>
    </w:p>
    <w:p w14:paraId="6BDF10A3" w14:textId="36138145" w:rsidR="000A1922" w:rsidRPr="008D0B52" w:rsidRDefault="000A1922" w:rsidP="00B6007D">
      <w:pPr>
        <w:pStyle w:val="ListParagraph"/>
        <w:numPr>
          <w:ilvl w:val="0"/>
          <w:numId w:val="27"/>
        </w:numPr>
        <w:rPr>
          <w:color w:val="000000" w:themeColor="text1"/>
          <w:sz w:val="44"/>
          <w:szCs w:val="44"/>
        </w:rPr>
      </w:pPr>
      <w:r w:rsidRPr="008D0B52">
        <w:rPr>
          <w:color w:val="408296" w:themeColor="accent5"/>
          <w:sz w:val="56"/>
          <w:szCs w:val="56"/>
        </w:rPr>
        <w:t xml:space="preserve">Lemmatization or Stemming: </w:t>
      </w:r>
      <w:r w:rsidRPr="008D0B52">
        <w:rPr>
          <w:color w:val="000000" w:themeColor="text1"/>
          <w:sz w:val="44"/>
          <w:szCs w:val="44"/>
        </w:rPr>
        <w:t>Reduce words to their base form (e.g., “running” to “run”) to further simplify the text.</w:t>
      </w:r>
    </w:p>
    <w:p w14:paraId="6149B38A" w14:textId="77777777" w:rsidR="000A1922" w:rsidRDefault="000A1922">
      <w:pPr>
        <w:rPr>
          <w:color w:val="A34240" w:themeColor="accent6"/>
          <w:sz w:val="56"/>
          <w:szCs w:val="56"/>
        </w:rPr>
      </w:pPr>
    </w:p>
    <w:p w14:paraId="1D1383B3" w14:textId="36B5DE68" w:rsidR="00AA5F19" w:rsidRPr="006B4424" w:rsidRDefault="000A1922" w:rsidP="006B4424">
      <w:pPr>
        <w:pStyle w:val="ListParagraph"/>
        <w:numPr>
          <w:ilvl w:val="0"/>
          <w:numId w:val="24"/>
        </w:numPr>
        <w:rPr>
          <w:color w:val="7030A0"/>
          <w:sz w:val="52"/>
          <w:szCs w:val="52"/>
        </w:rPr>
      </w:pPr>
      <w:r w:rsidRPr="00640457">
        <w:rPr>
          <w:color w:val="7030A0"/>
          <w:sz w:val="52"/>
          <w:szCs w:val="52"/>
        </w:rPr>
        <w:t>Data Labeling :</w:t>
      </w:r>
    </w:p>
    <w:p w14:paraId="411D17B3" w14:textId="72419BB3" w:rsidR="000A1922" w:rsidRPr="00640457" w:rsidRDefault="000A1922" w:rsidP="000A1922">
      <w:pPr>
        <w:pStyle w:val="ListParagraph"/>
        <w:numPr>
          <w:ilvl w:val="1"/>
          <w:numId w:val="24"/>
        </w:numPr>
        <w:rPr>
          <w:color w:val="000000" w:themeColor="text1"/>
          <w:sz w:val="44"/>
          <w:szCs w:val="44"/>
        </w:rPr>
      </w:pPr>
      <w:r w:rsidRPr="00640457">
        <w:rPr>
          <w:color w:val="000000" w:themeColor="text1"/>
          <w:sz w:val="44"/>
          <w:szCs w:val="44"/>
        </w:rPr>
        <w:t>Annotate your dataset with sentiment labels (e.g., positive, negative, neutral) based on the review content. You can also use binary sentiment labels (</w:t>
      </w:r>
      <w:r w:rsidRPr="00AA5F19">
        <w:rPr>
          <w:color w:val="C00000"/>
          <w:sz w:val="44"/>
          <w:szCs w:val="44"/>
        </w:rPr>
        <w:t>positive/negative</w:t>
      </w:r>
      <w:r w:rsidRPr="00640457">
        <w:rPr>
          <w:color w:val="000000" w:themeColor="text1"/>
          <w:sz w:val="44"/>
          <w:szCs w:val="44"/>
        </w:rPr>
        <w:t>) for a simplified model.</w:t>
      </w:r>
    </w:p>
    <w:p w14:paraId="080938B0" w14:textId="77777777" w:rsidR="000A1922" w:rsidRDefault="000A1922">
      <w:pPr>
        <w:rPr>
          <w:color w:val="A34240" w:themeColor="accent6"/>
          <w:sz w:val="56"/>
          <w:szCs w:val="56"/>
        </w:rPr>
      </w:pPr>
    </w:p>
    <w:p w14:paraId="2A8D54FE" w14:textId="07C3E721" w:rsidR="000A1922" w:rsidRPr="006E786C" w:rsidRDefault="000A1922" w:rsidP="006E786C">
      <w:pPr>
        <w:pStyle w:val="ListParagraph"/>
        <w:numPr>
          <w:ilvl w:val="0"/>
          <w:numId w:val="24"/>
        </w:numPr>
        <w:rPr>
          <w:color w:val="A34240" w:themeColor="accent6"/>
          <w:sz w:val="52"/>
          <w:szCs w:val="52"/>
        </w:rPr>
      </w:pPr>
      <w:r w:rsidRPr="00425E18">
        <w:rPr>
          <w:color w:val="A34240" w:themeColor="accent6"/>
          <w:sz w:val="52"/>
          <w:szCs w:val="52"/>
        </w:rPr>
        <w:t>Data Split :</w:t>
      </w:r>
    </w:p>
    <w:p w14:paraId="0B025AA2" w14:textId="69F31058" w:rsidR="000A1922" w:rsidRPr="00425E18" w:rsidRDefault="000A1922" w:rsidP="000A1922">
      <w:pPr>
        <w:pStyle w:val="ListParagraph"/>
        <w:numPr>
          <w:ilvl w:val="1"/>
          <w:numId w:val="24"/>
        </w:numPr>
        <w:rPr>
          <w:color w:val="000000" w:themeColor="text1"/>
          <w:sz w:val="44"/>
          <w:szCs w:val="44"/>
        </w:rPr>
      </w:pPr>
      <w:r w:rsidRPr="00425E18">
        <w:rPr>
          <w:color w:val="000000" w:themeColor="text1"/>
          <w:sz w:val="44"/>
          <w:szCs w:val="44"/>
        </w:rPr>
        <w:t xml:space="preserve">Divide your dataset into three parts: a training set, a validation set, and a test set. Common splits are </w:t>
      </w:r>
      <w:r w:rsidRPr="00425E18">
        <w:rPr>
          <w:color w:val="C00000"/>
          <w:sz w:val="44"/>
          <w:szCs w:val="44"/>
        </w:rPr>
        <w:t>70%</w:t>
      </w:r>
      <w:r w:rsidRPr="00425E18">
        <w:rPr>
          <w:color w:val="000000" w:themeColor="text1"/>
          <w:sz w:val="44"/>
          <w:szCs w:val="44"/>
        </w:rPr>
        <w:t xml:space="preserve"> for training, </w:t>
      </w:r>
      <w:r w:rsidRPr="00425E18">
        <w:rPr>
          <w:color w:val="C00000"/>
          <w:sz w:val="44"/>
          <w:szCs w:val="44"/>
        </w:rPr>
        <w:t>15%</w:t>
      </w:r>
      <w:r w:rsidRPr="00425E18">
        <w:rPr>
          <w:color w:val="000000" w:themeColor="text1"/>
          <w:sz w:val="44"/>
          <w:szCs w:val="44"/>
        </w:rPr>
        <w:t xml:space="preserve"> for validation, and </w:t>
      </w:r>
      <w:r w:rsidRPr="00425E18">
        <w:rPr>
          <w:color w:val="C00000"/>
          <w:sz w:val="44"/>
          <w:szCs w:val="44"/>
        </w:rPr>
        <w:t xml:space="preserve">15% </w:t>
      </w:r>
      <w:r w:rsidRPr="00425E18">
        <w:rPr>
          <w:color w:val="000000" w:themeColor="text1"/>
          <w:sz w:val="44"/>
          <w:szCs w:val="44"/>
        </w:rPr>
        <w:t>for testing.</w:t>
      </w:r>
    </w:p>
    <w:p w14:paraId="37A59586" w14:textId="77777777" w:rsidR="000A1922" w:rsidRDefault="000A1922">
      <w:pPr>
        <w:rPr>
          <w:color w:val="A34240" w:themeColor="accent6"/>
          <w:sz w:val="56"/>
          <w:szCs w:val="56"/>
        </w:rPr>
      </w:pPr>
    </w:p>
    <w:p w14:paraId="5F392AF5" w14:textId="4E06CACC" w:rsidR="009B54C8" w:rsidRPr="006E786C" w:rsidRDefault="000A1922" w:rsidP="009B54C8">
      <w:pPr>
        <w:pStyle w:val="ListParagraph"/>
        <w:numPr>
          <w:ilvl w:val="0"/>
          <w:numId w:val="24"/>
        </w:numPr>
        <w:rPr>
          <w:color w:val="A34240" w:themeColor="accent6"/>
          <w:sz w:val="52"/>
          <w:szCs w:val="52"/>
        </w:rPr>
      </w:pPr>
      <w:r w:rsidRPr="00425E18">
        <w:rPr>
          <w:color w:val="A34240" w:themeColor="accent6"/>
          <w:sz w:val="52"/>
          <w:szCs w:val="52"/>
        </w:rPr>
        <w:t>Feature Representation :</w:t>
      </w:r>
    </w:p>
    <w:p w14:paraId="029FB06E" w14:textId="417B67C8" w:rsidR="000A1922" w:rsidRPr="006E786C" w:rsidRDefault="009B54C8">
      <w:pPr>
        <w:rPr>
          <w:color w:val="568F59" w:themeColor="accent3"/>
          <w:sz w:val="56"/>
          <w:szCs w:val="56"/>
        </w:rPr>
      </w:pPr>
      <w:r>
        <w:rPr>
          <w:color w:val="A34240" w:themeColor="accent6"/>
          <w:sz w:val="56"/>
          <w:szCs w:val="56"/>
        </w:rPr>
        <w:t xml:space="preserve">       </w:t>
      </w:r>
      <w:r w:rsidR="000A1922" w:rsidRPr="009B54C8">
        <w:rPr>
          <w:color w:val="568F59" w:themeColor="accent3"/>
          <w:sz w:val="56"/>
          <w:szCs w:val="56"/>
        </w:rPr>
        <w:t>Convert text data into numerical vectors. Common methods include:</w:t>
      </w:r>
    </w:p>
    <w:p w14:paraId="0C36F20F" w14:textId="29CFF44A" w:rsidR="000A1922" w:rsidRPr="006E786C" w:rsidRDefault="000A1922" w:rsidP="006E786C">
      <w:pPr>
        <w:pStyle w:val="ListParagraph"/>
        <w:numPr>
          <w:ilvl w:val="0"/>
          <w:numId w:val="29"/>
        </w:numPr>
        <w:rPr>
          <w:color w:val="000000" w:themeColor="text1"/>
          <w:sz w:val="44"/>
          <w:szCs w:val="44"/>
        </w:rPr>
      </w:pPr>
      <w:r w:rsidRPr="001B176E">
        <w:rPr>
          <w:color w:val="408296" w:themeColor="accent5"/>
          <w:sz w:val="52"/>
          <w:szCs w:val="52"/>
        </w:rPr>
        <w:t>TF-IDF (Term Frequency-Inverse Document Frequency) :</w:t>
      </w:r>
      <w:r w:rsidRPr="001B176E">
        <w:rPr>
          <w:color w:val="A34240" w:themeColor="accent6"/>
          <w:sz w:val="52"/>
          <w:szCs w:val="52"/>
        </w:rPr>
        <w:t xml:space="preserve"> </w:t>
      </w:r>
      <w:r w:rsidRPr="001B176E">
        <w:rPr>
          <w:color w:val="000000" w:themeColor="text1"/>
          <w:sz w:val="44"/>
          <w:szCs w:val="44"/>
        </w:rPr>
        <w:t>Represents the importance of words in the context of the document.</w:t>
      </w:r>
    </w:p>
    <w:p w14:paraId="5C0DB0A4" w14:textId="277A420D" w:rsidR="000A1922" w:rsidRPr="006E786C" w:rsidRDefault="000A1922" w:rsidP="006E786C">
      <w:pPr>
        <w:pStyle w:val="ListParagraph"/>
        <w:numPr>
          <w:ilvl w:val="0"/>
          <w:numId w:val="29"/>
        </w:numPr>
        <w:rPr>
          <w:color w:val="000000" w:themeColor="text1"/>
          <w:sz w:val="44"/>
          <w:szCs w:val="44"/>
        </w:rPr>
      </w:pPr>
      <w:r w:rsidRPr="008A5D20">
        <w:rPr>
          <w:color w:val="408296" w:themeColor="accent5"/>
          <w:sz w:val="52"/>
          <w:szCs w:val="52"/>
        </w:rPr>
        <w:t xml:space="preserve">Word </w:t>
      </w:r>
      <w:proofErr w:type="spellStart"/>
      <w:r w:rsidRPr="008A5D20">
        <w:rPr>
          <w:color w:val="408296" w:themeColor="accent5"/>
          <w:sz w:val="52"/>
          <w:szCs w:val="52"/>
        </w:rPr>
        <w:t>Embeddings</w:t>
      </w:r>
      <w:proofErr w:type="spellEnd"/>
      <w:r w:rsidRPr="008A5D20">
        <w:rPr>
          <w:color w:val="408296" w:themeColor="accent5"/>
          <w:sz w:val="52"/>
          <w:szCs w:val="52"/>
        </w:rPr>
        <w:t xml:space="preserve"> : </w:t>
      </w:r>
      <w:r w:rsidRPr="008A5D20">
        <w:rPr>
          <w:color w:val="408296" w:themeColor="accent5"/>
          <w:sz w:val="44"/>
          <w:szCs w:val="44"/>
        </w:rPr>
        <w:t>U</w:t>
      </w:r>
      <w:r w:rsidRPr="008A5D20">
        <w:rPr>
          <w:color w:val="000000" w:themeColor="text1"/>
          <w:sz w:val="44"/>
          <w:szCs w:val="44"/>
        </w:rPr>
        <w:t xml:space="preserve">se pre-trained word </w:t>
      </w:r>
      <w:proofErr w:type="spellStart"/>
      <w:r w:rsidRPr="008A5D20">
        <w:rPr>
          <w:color w:val="000000" w:themeColor="text1"/>
          <w:sz w:val="44"/>
          <w:szCs w:val="44"/>
        </w:rPr>
        <w:t>embeddings</w:t>
      </w:r>
      <w:proofErr w:type="spellEnd"/>
      <w:r w:rsidRPr="008A5D20">
        <w:rPr>
          <w:color w:val="000000" w:themeColor="text1"/>
          <w:sz w:val="44"/>
          <w:szCs w:val="44"/>
        </w:rPr>
        <w:t xml:space="preserve"> like Word2Vec, </w:t>
      </w:r>
      <w:proofErr w:type="spellStart"/>
      <w:r w:rsidRPr="008A5D20">
        <w:rPr>
          <w:color w:val="000000" w:themeColor="text1"/>
          <w:sz w:val="44"/>
          <w:szCs w:val="44"/>
        </w:rPr>
        <w:t>GloVe</w:t>
      </w:r>
      <w:proofErr w:type="spellEnd"/>
      <w:r w:rsidRPr="008A5D20">
        <w:rPr>
          <w:color w:val="000000" w:themeColor="text1"/>
          <w:sz w:val="44"/>
          <w:szCs w:val="44"/>
        </w:rPr>
        <w:t xml:space="preserve">, or </w:t>
      </w:r>
      <w:proofErr w:type="spellStart"/>
      <w:r w:rsidRPr="008A5D20">
        <w:rPr>
          <w:color w:val="000000" w:themeColor="text1"/>
          <w:sz w:val="44"/>
          <w:szCs w:val="44"/>
        </w:rPr>
        <w:t>FastText</w:t>
      </w:r>
      <w:proofErr w:type="spellEnd"/>
      <w:r w:rsidRPr="008A5D20">
        <w:rPr>
          <w:color w:val="000000" w:themeColor="text1"/>
          <w:sz w:val="44"/>
          <w:szCs w:val="44"/>
        </w:rPr>
        <w:t xml:space="preserve"> to represent words as dense vectors.</w:t>
      </w:r>
    </w:p>
    <w:p w14:paraId="71BB47C0" w14:textId="3B554D42" w:rsidR="000A1922" w:rsidRPr="00E83E8A" w:rsidRDefault="000A1922" w:rsidP="00E83E8A">
      <w:pPr>
        <w:pStyle w:val="ListParagraph"/>
        <w:numPr>
          <w:ilvl w:val="0"/>
          <w:numId w:val="29"/>
        </w:numPr>
        <w:rPr>
          <w:color w:val="000000" w:themeColor="text1"/>
          <w:sz w:val="44"/>
          <w:szCs w:val="44"/>
        </w:rPr>
      </w:pPr>
      <w:r w:rsidRPr="008A5D20">
        <w:rPr>
          <w:color w:val="408296" w:themeColor="accent5"/>
          <w:sz w:val="52"/>
          <w:szCs w:val="52"/>
        </w:rPr>
        <w:t xml:space="preserve">BERT </w:t>
      </w:r>
      <w:proofErr w:type="spellStart"/>
      <w:r w:rsidRPr="008A5D20">
        <w:rPr>
          <w:color w:val="408296" w:themeColor="accent5"/>
          <w:sz w:val="52"/>
          <w:szCs w:val="52"/>
        </w:rPr>
        <w:t>Embeddings</w:t>
      </w:r>
      <w:proofErr w:type="spellEnd"/>
      <w:r w:rsidRPr="008A5D20">
        <w:rPr>
          <w:color w:val="408296" w:themeColor="accent5"/>
          <w:sz w:val="52"/>
          <w:szCs w:val="52"/>
        </w:rPr>
        <w:t xml:space="preserve"> : </w:t>
      </w:r>
      <w:r w:rsidRPr="008A5D20">
        <w:rPr>
          <w:color w:val="000000" w:themeColor="text1"/>
          <w:sz w:val="44"/>
          <w:szCs w:val="44"/>
        </w:rPr>
        <w:t>Fine-tune pre-trained transformer models like BERT on your specific sentiment analysis task.</w:t>
      </w:r>
    </w:p>
    <w:p w14:paraId="38BC7A2D" w14:textId="77777777" w:rsidR="000A1922" w:rsidRDefault="000A1922">
      <w:pPr>
        <w:rPr>
          <w:color w:val="A34240" w:themeColor="accent6"/>
          <w:sz w:val="56"/>
          <w:szCs w:val="56"/>
        </w:rPr>
      </w:pPr>
    </w:p>
    <w:p w14:paraId="31A7D9B4" w14:textId="0E7B9F2D" w:rsidR="000A1922" w:rsidRPr="00E83E8A" w:rsidRDefault="000A1922" w:rsidP="000A1922">
      <w:pPr>
        <w:pStyle w:val="ListParagraph"/>
        <w:numPr>
          <w:ilvl w:val="0"/>
          <w:numId w:val="24"/>
        </w:numPr>
        <w:rPr>
          <w:color w:val="7030A0"/>
          <w:sz w:val="52"/>
          <w:szCs w:val="52"/>
        </w:rPr>
      </w:pPr>
      <w:r w:rsidRPr="00E83E8A">
        <w:rPr>
          <w:color w:val="7030A0"/>
          <w:sz w:val="52"/>
          <w:szCs w:val="52"/>
        </w:rPr>
        <w:t>Model Selection:</w:t>
      </w:r>
    </w:p>
    <w:p w14:paraId="2FDDDC9E" w14:textId="5A4240FC" w:rsidR="000A1922" w:rsidRPr="00E83E8A" w:rsidRDefault="00E83E8A" w:rsidP="00E83E8A">
      <w:pPr>
        <w:rPr>
          <w:color w:val="568F59" w:themeColor="accent3"/>
          <w:sz w:val="44"/>
          <w:szCs w:val="44"/>
        </w:rPr>
      </w:pPr>
      <w:r>
        <w:rPr>
          <w:color w:val="A34240" w:themeColor="accent6"/>
          <w:sz w:val="56"/>
          <w:szCs w:val="56"/>
        </w:rPr>
        <w:t xml:space="preserve">       </w:t>
      </w:r>
      <w:r w:rsidR="000A1922" w:rsidRPr="00E83E8A">
        <w:rPr>
          <w:color w:val="568F59" w:themeColor="accent3"/>
          <w:sz w:val="44"/>
          <w:szCs w:val="44"/>
        </w:rPr>
        <w:t>Choose a suitable model architecture based on your dataset size, available computational resources, and the state-of-the-art. Common choices include:</w:t>
      </w:r>
    </w:p>
    <w:p w14:paraId="4A89841A" w14:textId="0A7942E5" w:rsidR="000A1922" w:rsidRPr="00052F9D" w:rsidRDefault="000A1922" w:rsidP="00077495">
      <w:pPr>
        <w:pStyle w:val="ListParagraph"/>
        <w:numPr>
          <w:ilvl w:val="0"/>
          <w:numId w:val="32"/>
        </w:numPr>
        <w:rPr>
          <w:color w:val="408296" w:themeColor="accent5"/>
          <w:sz w:val="44"/>
          <w:szCs w:val="44"/>
        </w:rPr>
      </w:pPr>
      <w:r w:rsidRPr="00052F9D">
        <w:rPr>
          <w:color w:val="408296" w:themeColor="accent5"/>
          <w:sz w:val="44"/>
          <w:szCs w:val="44"/>
        </w:rPr>
        <w:t>Logistic Regression</w:t>
      </w:r>
    </w:p>
    <w:p w14:paraId="72C90226" w14:textId="2371C430" w:rsidR="000A1922" w:rsidRPr="00052F9D" w:rsidRDefault="000A1922" w:rsidP="00077495">
      <w:pPr>
        <w:pStyle w:val="ListParagraph"/>
        <w:numPr>
          <w:ilvl w:val="0"/>
          <w:numId w:val="32"/>
        </w:numPr>
        <w:rPr>
          <w:color w:val="408296" w:themeColor="accent5"/>
          <w:sz w:val="44"/>
          <w:szCs w:val="44"/>
        </w:rPr>
      </w:pPr>
      <w:r w:rsidRPr="00052F9D">
        <w:rPr>
          <w:color w:val="408296" w:themeColor="accent5"/>
          <w:sz w:val="44"/>
          <w:szCs w:val="44"/>
        </w:rPr>
        <w:t>Naïve Bayes</w:t>
      </w:r>
    </w:p>
    <w:p w14:paraId="39F54CE5" w14:textId="61214260" w:rsidR="000A1922" w:rsidRPr="00052F9D" w:rsidRDefault="000A1922" w:rsidP="00077495">
      <w:pPr>
        <w:pStyle w:val="ListParagraph"/>
        <w:numPr>
          <w:ilvl w:val="0"/>
          <w:numId w:val="32"/>
        </w:numPr>
        <w:rPr>
          <w:color w:val="408296" w:themeColor="accent5"/>
          <w:sz w:val="44"/>
          <w:szCs w:val="44"/>
        </w:rPr>
      </w:pPr>
      <w:r w:rsidRPr="00052F9D">
        <w:rPr>
          <w:color w:val="408296" w:themeColor="accent5"/>
          <w:sz w:val="44"/>
          <w:szCs w:val="44"/>
        </w:rPr>
        <w:t>Support Vector Machines (SVM)</w:t>
      </w:r>
    </w:p>
    <w:p w14:paraId="468A1AA5" w14:textId="235C9540" w:rsidR="000A1922" w:rsidRPr="00052F9D" w:rsidRDefault="000A1922" w:rsidP="00077495">
      <w:pPr>
        <w:pStyle w:val="ListParagraph"/>
        <w:numPr>
          <w:ilvl w:val="0"/>
          <w:numId w:val="32"/>
        </w:numPr>
        <w:rPr>
          <w:color w:val="408296" w:themeColor="accent5"/>
          <w:sz w:val="44"/>
          <w:szCs w:val="44"/>
        </w:rPr>
      </w:pPr>
      <w:r w:rsidRPr="00052F9D">
        <w:rPr>
          <w:color w:val="408296" w:themeColor="accent5"/>
          <w:sz w:val="44"/>
          <w:szCs w:val="44"/>
        </w:rPr>
        <w:t>Recurrent Neural Networks (RNN)</w:t>
      </w:r>
    </w:p>
    <w:p w14:paraId="47E20B3C" w14:textId="302A0CC1" w:rsidR="000A1922" w:rsidRPr="00052F9D" w:rsidRDefault="000A1922" w:rsidP="00077495">
      <w:pPr>
        <w:pStyle w:val="ListParagraph"/>
        <w:numPr>
          <w:ilvl w:val="0"/>
          <w:numId w:val="32"/>
        </w:numPr>
        <w:rPr>
          <w:color w:val="408296" w:themeColor="accent5"/>
          <w:sz w:val="44"/>
          <w:szCs w:val="44"/>
        </w:rPr>
      </w:pPr>
      <w:r w:rsidRPr="00052F9D">
        <w:rPr>
          <w:color w:val="408296" w:themeColor="accent5"/>
          <w:sz w:val="44"/>
          <w:szCs w:val="44"/>
        </w:rPr>
        <w:t>Convolutional Neural Networks (CNN)</w:t>
      </w:r>
    </w:p>
    <w:p w14:paraId="3B220498" w14:textId="3D02359A" w:rsidR="000A1922" w:rsidRPr="00052F9D" w:rsidRDefault="000A1922" w:rsidP="00052F9D">
      <w:pPr>
        <w:pStyle w:val="ListParagraph"/>
        <w:numPr>
          <w:ilvl w:val="0"/>
          <w:numId w:val="32"/>
        </w:numPr>
        <w:rPr>
          <w:color w:val="408296" w:themeColor="accent5"/>
          <w:sz w:val="44"/>
          <w:szCs w:val="44"/>
        </w:rPr>
      </w:pPr>
      <w:r w:rsidRPr="00052F9D">
        <w:rPr>
          <w:color w:val="408296" w:themeColor="accent5"/>
          <w:sz w:val="44"/>
          <w:szCs w:val="44"/>
        </w:rPr>
        <w:t>Transformers (e.g., BERT, GPT-3)</w:t>
      </w:r>
    </w:p>
    <w:p w14:paraId="231709AC" w14:textId="77777777" w:rsidR="000A1922" w:rsidRDefault="000A1922">
      <w:pPr>
        <w:rPr>
          <w:color w:val="A34240" w:themeColor="accent6"/>
          <w:sz w:val="56"/>
          <w:szCs w:val="56"/>
        </w:rPr>
      </w:pPr>
    </w:p>
    <w:p w14:paraId="2B0CCFD0" w14:textId="25D4084E" w:rsidR="00E63DB1" w:rsidRPr="006E786C" w:rsidRDefault="000A1922" w:rsidP="00E63DB1">
      <w:pPr>
        <w:pStyle w:val="ListParagraph"/>
        <w:numPr>
          <w:ilvl w:val="0"/>
          <w:numId w:val="24"/>
        </w:numPr>
        <w:rPr>
          <w:color w:val="7030A0"/>
          <w:sz w:val="52"/>
          <w:szCs w:val="52"/>
        </w:rPr>
      </w:pPr>
      <w:r w:rsidRPr="00E63DB1">
        <w:rPr>
          <w:color w:val="7030A0"/>
          <w:sz w:val="52"/>
          <w:szCs w:val="52"/>
        </w:rPr>
        <w:t>Model Training :</w:t>
      </w:r>
    </w:p>
    <w:p w14:paraId="6FABBE1C" w14:textId="0A5F80BA" w:rsidR="000A1922" w:rsidRPr="00755CFF" w:rsidRDefault="000A1922" w:rsidP="00755CFF">
      <w:pPr>
        <w:pStyle w:val="ListParagraph"/>
        <w:numPr>
          <w:ilvl w:val="0"/>
          <w:numId w:val="20"/>
        </w:numPr>
        <w:rPr>
          <w:color w:val="000000" w:themeColor="text1"/>
          <w:sz w:val="44"/>
          <w:szCs w:val="44"/>
        </w:rPr>
      </w:pPr>
      <w:r w:rsidRPr="00E63DB1">
        <w:rPr>
          <w:color w:val="000000" w:themeColor="text1"/>
          <w:sz w:val="44"/>
          <w:szCs w:val="44"/>
        </w:rPr>
        <w:t xml:space="preserve">Train the selected model using the training data and validate its performance using the validation set. Adjust </w:t>
      </w:r>
      <w:proofErr w:type="spellStart"/>
      <w:r w:rsidRPr="00E63DB1">
        <w:rPr>
          <w:color w:val="000000" w:themeColor="text1"/>
          <w:sz w:val="44"/>
          <w:szCs w:val="44"/>
        </w:rPr>
        <w:t>hyperparameters</w:t>
      </w:r>
      <w:proofErr w:type="spellEnd"/>
      <w:r w:rsidRPr="00E63DB1">
        <w:rPr>
          <w:color w:val="000000" w:themeColor="text1"/>
          <w:sz w:val="44"/>
          <w:szCs w:val="44"/>
        </w:rPr>
        <w:t xml:space="preserve"> as needed. Monitor training metrics, such as loss and accuracy.</w:t>
      </w:r>
    </w:p>
    <w:p w14:paraId="2AA92F3C" w14:textId="77777777" w:rsidR="000A1922" w:rsidRDefault="000A1922">
      <w:pPr>
        <w:rPr>
          <w:color w:val="A34240" w:themeColor="accent6"/>
          <w:sz w:val="56"/>
          <w:szCs w:val="56"/>
        </w:rPr>
      </w:pPr>
    </w:p>
    <w:p w14:paraId="25651976" w14:textId="324322AF" w:rsidR="000A1922" w:rsidRPr="006E786C" w:rsidRDefault="000A1922" w:rsidP="006E786C">
      <w:pPr>
        <w:pStyle w:val="ListParagraph"/>
        <w:numPr>
          <w:ilvl w:val="0"/>
          <w:numId w:val="24"/>
        </w:numPr>
        <w:rPr>
          <w:color w:val="7030A0"/>
          <w:sz w:val="52"/>
          <w:szCs w:val="52"/>
        </w:rPr>
      </w:pPr>
      <w:r w:rsidRPr="00755CFF">
        <w:rPr>
          <w:color w:val="7030A0"/>
          <w:sz w:val="52"/>
          <w:szCs w:val="52"/>
        </w:rPr>
        <w:t>Model Evaluation:</w:t>
      </w:r>
    </w:p>
    <w:p w14:paraId="58909AA9" w14:textId="79C7F1FE" w:rsidR="000A1922" w:rsidRPr="00755CFF" w:rsidRDefault="000A1922" w:rsidP="00755CFF">
      <w:pPr>
        <w:pStyle w:val="ListParagraph"/>
        <w:numPr>
          <w:ilvl w:val="1"/>
          <w:numId w:val="24"/>
        </w:numPr>
        <w:rPr>
          <w:color w:val="000000" w:themeColor="text1"/>
          <w:sz w:val="44"/>
          <w:szCs w:val="44"/>
        </w:rPr>
      </w:pPr>
      <w:r w:rsidRPr="00755CFF">
        <w:rPr>
          <w:color w:val="000000" w:themeColor="text1"/>
          <w:sz w:val="44"/>
          <w:szCs w:val="44"/>
        </w:rPr>
        <w:t>Assess the model’s performance on the test set using various evaluation metrics, such as accuracy, precision, recall, F1-score, and the confusion matrix. Consider using domain-specific metrics if necessary.</w:t>
      </w:r>
    </w:p>
    <w:p w14:paraId="3E8A39AF" w14:textId="77777777" w:rsidR="000A1922" w:rsidRDefault="000A1922">
      <w:pPr>
        <w:rPr>
          <w:color w:val="A34240" w:themeColor="accent6"/>
          <w:sz w:val="56"/>
          <w:szCs w:val="56"/>
        </w:rPr>
      </w:pPr>
    </w:p>
    <w:p w14:paraId="72326262" w14:textId="3B24B06B" w:rsidR="000A1922" w:rsidRPr="006E786C" w:rsidRDefault="000A1922" w:rsidP="006E786C">
      <w:pPr>
        <w:pStyle w:val="ListParagraph"/>
        <w:numPr>
          <w:ilvl w:val="0"/>
          <w:numId w:val="24"/>
        </w:numPr>
        <w:rPr>
          <w:color w:val="7030A0"/>
          <w:sz w:val="52"/>
          <w:szCs w:val="52"/>
        </w:rPr>
      </w:pPr>
      <w:proofErr w:type="spellStart"/>
      <w:r w:rsidRPr="00755CFF">
        <w:rPr>
          <w:color w:val="7030A0"/>
          <w:sz w:val="52"/>
          <w:szCs w:val="52"/>
        </w:rPr>
        <w:t>Hyperparameter</w:t>
      </w:r>
      <w:proofErr w:type="spellEnd"/>
      <w:r w:rsidRPr="00755CFF">
        <w:rPr>
          <w:color w:val="7030A0"/>
          <w:sz w:val="52"/>
          <w:szCs w:val="52"/>
        </w:rPr>
        <w:t xml:space="preserve"> Tuning :</w:t>
      </w:r>
    </w:p>
    <w:p w14:paraId="7DF81164" w14:textId="31495634" w:rsidR="000A1922" w:rsidRPr="00755CFF" w:rsidRDefault="000A1922" w:rsidP="00755CFF">
      <w:pPr>
        <w:pStyle w:val="ListParagraph"/>
        <w:numPr>
          <w:ilvl w:val="1"/>
          <w:numId w:val="24"/>
        </w:numPr>
        <w:rPr>
          <w:color w:val="000000" w:themeColor="text1"/>
          <w:sz w:val="44"/>
          <w:szCs w:val="44"/>
        </w:rPr>
      </w:pPr>
      <w:r w:rsidRPr="00755CFF">
        <w:rPr>
          <w:color w:val="000000" w:themeColor="text1"/>
          <w:sz w:val="44"/>
          <w:szCs w:val="44"/>
        </w:rPr>
        <w:t xml:space="preserve">Experiment with different </w:t>
      </w:r>
      <w:proofErr w:type="spellStart"/>
      <w:r w:rsidRPr="00755CFF">
        <w:rPr>
          <w:color w:val="000000" w:themeColor="text1"/>
          <w:sz w:val="44"/>
          <w:szCs w:val="44"/>
        </w:rPr>
        <w:t>hyperparameters</w:t>
      </w:r>
      <w:proofErr w:type="spellEnd"/>
      <w:r w:rsidRPr="00755CFF">
        <w:rPr>
          <w:color w:val="000000" w:themeColor="text1"/>
          <w:sz w:val="44"/>
          <w:szCs w:val="44"/>
        </w:rPr>
        <w:t xml:space="preserve"> to optimize the model’s performance. Techniques like grid search, random search, or Bayesian optimization can be helpful.</w:t>
      </w:r>
    </w:p>
    <w:p w14:paraId="30C03585" w14:textId="77777777" w:rsidR="000A1922" w:rsidRDefault="000A1922">
      <w:pPr>
        <w:rPr>
          <w:color w:val="A34240" w:themeColor="accent6"/>
          <w:sz w:val="56"/>
          <w:szCs w:val="56"/>
        </w:rPr>
      </w:pPr>
    </w:p>
    <w:p w14:paraId="0BDB9F09" w14:textId="2080B19B" w:rsidR="000A1922" w:rsidRPr="006E786C" w:rsidRDefault="000A1922" w:rsidP="006E786C">
      <w:pPr>
        <w:pStyle w:val="ListParagraph"/>
        <w:numPr>
          <w:ilvl w:val="0"/>
          <w:numId w:val="24"/>
        </w:numPr>
        <w:rPr>
          <w:color w:val="7030A0"/>
          <w:sz w:val="52"/>
          <w:szCs w:val="52"/>
        </w:rPr>
      </w:pPr>
      <w:r w:rsidRPr="00101A49">
        <w:rPr>
          <w:color w:val="7030A0"/>
          <w:sz w:val="52"/>
          <w:szCs w:val="52"/>
        </w:rPr>
        <w:t>Regularization and Optimization :</w:t>
      </w:r>
    </w:p>
    <w:p w14:paraId="0370D598" w14:textId="1DB9F7A4" w:rsidR="000A1922" w:rsidRPr="00101A49" w:rsidRDefault="000A1922" w:rsidP="000A1922">
      <w:pPr>
        <w:pStyle w:val="ListParagraph"/>
        <w:numPr>
          <w:ilvl w:val="1"/>
          <w:numId w:val="24"/>
        </w:numPr>
        <w:rPr>
          <w:color w:val="000000" w:themeColor="text1"/>
          <w:sz w:val="44"/>
          <w:szCs w:val="44"/>
        </w:rPr>
      </w:pPr>
      <w:r w:rsidRPr="00101A49">
        <w:rPr>
          <w:color w:val="000000" w:themeColor="text1"/>
          <w:sz w:val="44"/>
          <w:szCs w:val="44"/>
        </w:rPr>
        <w:t>Apply regularization techniques like dropout, batch normalization, and early stopping to prevent overfitting.</w:t>
      </w:r>
    </w:p>
    <w:p w14:paraId="395BF226" w14:textId="77777777" w:rsidR="000A1922" w:rsidRDefault="000A1922">
      <w:pPr>
        <w:rPr>
          <w:color w:val="A34240" w:themeColor="accent6"/>
          <w:sz w:val="56"/>
          <w:szCs w:val="56"/>
        </w:rPr>
      </w:pPr>
    </w:p>
    <w:p w14:paraId="2756EF88" w14:textId="57A813D2" w:rsidR="000A1922" w:rsidRPr="006E786C" w:rsidRDefault="000A1922" w:rsidP="006E786C">
      <w:pPr>
        <w:pStyle w:val="ListParagraph"/>
        <w:numPr>
          <w:ilvl w:val="0"/>
          <w:numId w:val="24"/>
        </w:numPr>
        <w:rPr>
          <w:color w:val="7030A0"/>
          <w:sz w:val="52"/>
          <w:szCs w:val="52"/>
        </w:rPr>
      </w:pPr>
      <w:r w:rsidRPr="007D0D0C">
        <w:rPr>
          <w:color w:val="7030A0"/>
          <w:sz w:val="52"/>
          <w:szCs w:val="52"/>
        </w:rPr>
        <w:t>Model Deployment :</w:t>
      </w:r>
    </w:p>
    <w:p w14:paraId="0DFB97C8" w14:textId="78918DB6" w:rsidR="000A1922" w:rsidRPr="007D0D0C" w:rsidRDefault="000A1922" w:rsidP="007D0D0C">
      <w:pPr>
        <w:pStyle w:val="ListParagraph"/>
        <w:numPr>
          <w:ilvl w:val="1"/>
          <w:numId w:val="24"/>
        </w:numPr>
        <w:rPr>
          <w:color w:val="000000" w:themeColor="text1"/>
          <w:sz w:val="44"/>
          <w:szCs w:val="44"/>
        </w:rPr>
      </w:pPr>
      <w:r w:rsidRPr="007D0D0C">
        <w:rPr>
          <w:color w:val="000000" w:themeColor="text1"/>
          <w:sz w:val="44"/>
          <w:szCs w:val="44"/>
        </w:rPr>
        <w:t>Deploy the trained sentiment analysis model in your application, website, or service. Make sure it can handle real-time predictions.</w:t>
      </w:r>
    </w:p>
    <w:p w14:paraId="07FA7A06" w14:textId="77777777" w:rsidR="000A1922" w:rsidRDefault="000A1922">
      <w:pPr>
        <w:rPr>
          <w:color w:val="A34240" w:themeColor="accent6"/>
          <w:sz w:val="56"/>
          <w:szCs w:val="56"/>
        </w:rPr>
      </w:pPr>
    </w:p>
    <w:p w14:paraId="29885DB4" w14:textId="29BE21B7" w:rsidR="000A1922" w:rsidRPr="006E786C" w:rsidRDefault="000A1922" w:rsidP="006E786C">
      <w:pPr>
        <w:pStyle w:val="ListParagraph"/>
        <w:numPr>
          <w:ilvl w:val="0"/>
          <w:numId w:val="24"/>
        </w:numPr>
        <w:rPr>
          <w:color w:val="7030A0"/>
          <w:sz w:val="52"/>
          <w:szCs w:val="52"/>
        </w:rPr>
      </w:pPr>
      <w:r w:rsidRPr="007D0D0C">
        <w:rPr>
          <w:color w:val="7030A0"/>
          <w:sz w:val="52"/>
          <w:szCs w:val="52"/>
        </w:rPr>
        <w:t xml:space="preserve">Monitoring and Maintenance : </w:t>
      </w:r>
    </w:p>
    <w:p w14:paraId="6F7F9BC7" w14:textId="5752A53E" w:rsidR="000A1922" w:rsidRPr="002B3C76" w:rsidRDefault="000A1922" w:rsidP="000A1922">
      <w:pPr>
        <w:pStyle w:val="ListParagraph"/>
        <w:numPr>
          <w:ilvl w:val="1"/>
          <w:numId w:val="24"/>
        </w:numPr>
        <w:rPr>
          <w:color w:val="000000" w:themeColor="text1"/>
          <w:sz w:val="44"/>
          <w:szCs w:val="44"/>
        </w:rPr>
      </w:pPr>
      <w:r w:rsidRPr="002B3C76">
        <w:rPr>
          <w:color w:val="000000" w:themeColor="text1"/>
          <w:sz w:val="44"/>
          <w:szCs w:val="44"/>
        </w:rPr>
        <w:t>Continuously monitor the model’s performance in a production environment. Retrain the model periodically to adapt to changing language patterns and customer feedback.</w:t>
      </w:r>
    </w:p>
    <w:p w14:paraId="2A907F8A" w14:textId="77777777" w:rsidR="000A1922" w:rsidRDefault="000A1922">
      <w:pPr>
        <w:rPr>
          <w:color w:val="A34240" w:themeColor="accent6"/>
          <w:sz w:val="56"/>
          <w:szCs w:val="56"/>
        </w:rPr>
      </w:pPr>
    </w:p>
    <w:p w14:paraId="45EF5A30" w14:textId="7DB9B5EB" w:rsidR="000A1922" w:rsidRPr="006E786C" w:rsidRDefault="000A1922" w:rsidP="006E786C">
      <w:pPr>
        <w:pStyle w:val="ListParagraph"/>
        <w:numPr>
          <w:ilvl w:val="0"/>
          <w:numId w:val="24"/>
        </w:numPr>
        <w:rPr>
          <w:color w:val="7030A0"/>
          <w:sz w:val="52"/>
          <w:szCs w:val="52"/>
        </w:rPr>
      </w:pPr>
      <w:r w:rsidRPr="00D863B5">
        <w:rPr>
          <w:color w:val="7030A0"/>
          <w:sz w:val="52"/>
          <w:szCs w:val="52"/>
        </w:rPr>
        <w:t>Ethical Considerations :</w:t>
      </w:r>
    </w:p>
    <w:p w14:paraId="1C736ABF" w14:textId="3D39854C" w:rsidR="000A1922" w:rsidRPr="004239D7" w:rsidRDefault="000A1922" w:rsidP="004239D7">
      <w:pPr>
        <w:pStyle w:val="ListParagraph"/>
        <w:numPr>
          <w:ilvl w:val="1"/>
          <w:numId w:val="24"/>
        </w:numPr>
        <w:rPr>
          <w:color w:val="000000" w:themeColor="text1"/>
          <w:sz w:val="44"/>
          <w:szCs w:val="44"/>
        </w:rPr>
      </w:pPr>
      <w:r w:rsidRPr="00D863B5">
        <w:rPr>
          <w:color w:val="000000" w:themeColor="text1"/>
          <w:sz w:val="44"/>
          <w:szCs w:val="44"/>
        </w:rPr>
        <w:t>Ensure your model adheres to ethical guidelines, avoids bias, and respects user privacy. Regularly audit the model for fairness and potential biases.</w:t>
      </w:r>
    </w:p>
    <w:p w14:paraId="12D2DAA3" w14:textId="77777777" w:rsidR="000A1922" w:rsidRDefault="000A1922">
      <w:pPr>
        <w:rPr>
          <w:color w:val="A34240" w:themeColor="accent6"/>
          <w:sz w:val="56"/>
          <w:szCs w:val="56"/>
        </w:rPr>
      </w:pPr>
    </w:p>
    <w:p w14:paraId="3E1A4A00" w14:textId="77777777" w:rsidR="000A1922" w:rsidRPr="004239D7" w:rsidRDefault="000A1922">
      <w:pPr>
        <w:rPr>
          <w:color w:val="000000" w:themeColor="text1"/>
          <w:sz w:val="44"/>
          <w:szCs w:val="44"/>
        </w:rPr>
      </w:pPr>
      <w:r w:rsidRPr="004239D7">
        <w:rPr>
          <w:color w:val="000000" w:themeColor="text1"/>
          <w:sz w:val="44"/>
          <w:szCs w:val="44"/>
        </w:rPr>
        <w:t>Remember that the success of your sentiment analysis model depends on the quality and representativeness of your data, as well as the choice of model and its fine-tuning. Stay up-to-date with the latest developments in natural language processing and sentiment analysis to continuously improve your model.</w:t>
      </w:r>
    </w:p>
    <w:p w14:paraId="1195B0FA" w14:textId="77777777" w:rsidR="000A1922" w:rsidRDefault="000A1922">
      <w:pPr>
        <w:rPr>
          <w:color w:val="A34240" w:themeColor="accent6"/>
          <w:sz w:val="56"/>
          <w:szCs w:val="56"/>
        </w:rPr>
      </w:pPr>
    </w:p>
    <w:p w14:paraId="36B32B88" w14:textId="77777777" w:rsidR="000A1922" w:rsidRPr="00975F4E" w:rsidRDefault="000A1922">
      <w:pPr>
        <w:rPr>
          <w:color w:val="A34240" w:themeColor="accent6"/>
          <w:sz w:val="56"/>
          <w:szCs w:val="56"/>
        </w:rPr>
      </w:pPr>
      <w:r w:rsidRPr="00975F4E">
        <w:rPr>
          <w:color w:val="A34240" w:themeColor="accent6"/>
          <w:sz w:val="56"/>
          <w:szCs w:val="56"/>
        </w:rPr>
        <w:t>Evaluation Metrics :</w:t>
      </w:r>
    </w:p>
    <w:p w14:paraId="1299C98A" w14:textId="77777777" w:rsidR="000A1922" w:rsidRDefault="000A1922">
      <w:pPr>
        <w:rPr>
          <w:color w:val="A34240" w:themeColor="accent6"/>
          <w:sz w:val="56"/>
          <w:szCs w:val="56"/>
        </w:rPr>
      </w:pPr>
    </w:p>
    <w:p w14:paraId="30D57166" w14:textId="77777777" w:rsidR="000A1922" w:rsidRPr="00697B4E" w:rsidRDefault="000A1922">
      <w:pPr>
        <w:rPr>
          <w:color w:val="568F59" w:themeColor="accent3"/>
          <w:sz w:val="44"/>
          <w:szCs w:val="44"/>
        </w:rPr>
      </w:pPr>
      <w:r w:rsidRPr="00697B4E">
        <w:rPr>
          <w:color w:val="568F59" w:themeColor="accent3"/>
          <w:sz w:val="44"/>
          <w:szCs w:val="44"/>
        </w:rPr>
        <w:t>Sentiment analysis is a natural language processing (NLP) task that involves determining the sentiment or emotional tone expressed in a piece of text, such as customer reviews. There are several evaluation metrics commonly used to assess the performance of sentiment analysis models. Here are some of the key metrics:</w:t>
      </w:r>
    </w:p>
    <w:p w14:paraId="400339D8" w14:textId="77777777" w:rsidR="000A1922" w:rsidRDefault="000A1922">
      <w:pPr>
        <w:rPr>
          <w:color w:val="A34240" w:themeColor="accent6"/>
          <w:sz w:val="56"/>
          <w:szCs w:val="56"/>
        </w:rPr>
      </w:pPr>
    </w:p>
    <w:p w14:paraId="5DD425F4" w14:textId="20C9F050" w:rsidR="000A1922" w:rsidRPr="006E786C" w:rsidRDefault="000A1922" w:rsidP="006E786C">
      <w:pPr>
        <w:pStyle w:val="ListParagraph"/>
        <w:numPr>
          <w:ilvl w:val="0"/>
          <w:numId w:val="25"/>
        </w:numPr>
        <w:rPr>
          <w:color w:val="7030A0"/>
          <w:sz w:val="52"/>
          <w:szCs w:val="52"/>
        </w:rPr>
      </w:pPr>
      <w:r w:rsidRPr="00697B4E">
        <w:rPr>
          <w:color w:val="7030A0"/>
          <w:sz w:val="52"/>
          <w:szCs w:val="52"/>
        </w:rPr>
        <w:t>Accuracy :</w:t>
      </w:r>
    </w:p>
    <w:p w14:paraId="38ED0121" w14:textId="7A5B32AB" w:rsidR="000A1922" w:rsidRPr="00697B4E" w:rsidRDefault="000A1922" w:rsidP="00697B4E">
      <w:pPr>
        <w:pStyle w:val="ListParagraph"/>
        <w:numPr>
          <w:ilvl w:val="1"/>
          <w:numId w:val="24"/>
        </w:numPr>
        <w:rPr>
          <w:color w:val="000000" w:themeColor="text1"/>
          <w:sz w:val="44"/>
          <w:szCs w:val="44"/>
        </w:rPr>
      </w:pPr>
      <w:r w:rsidRPr="00697B4E">
        <w:rPr>
          <w:color w:val="000000" w:themeColor="text1"/>
          <w:sz w:val="44"/>
          <w:szCs w:val="44"/>
        </w:rPr>
        <w:t>Accuracy measures the proportion of correctly classified sentiments over the total number of sentiments. While accuracy is a widely used metric, it may not be the best choice when dealing with imbalanced datasets where one sentiment class significantly outweighs others.</w:t>
      </w:r>
    </w:p>
    <w:p w14:paraId="00951350" w14:textId="77777777" w:rsidR="000A1922" w:rsidRPr="00697B4E" w:rsidRDefault="000A1922">
      <w:pPr>
        <w:rPr>
          <w:color w:val="000000" w:themeColor="text1"/>
          <w:sz w:val="44"/>
          <w:szCs w:val="44"/>
        </w:rPr>
      </w:pPr>
    </w:p>
    <w:p w14:paraId="4BA03996" w14:textId="335CEE8F" w:rsidR="000A1922" w:rsidRPr="006E786C" w:rsidRDefault="000A1922" w:rsidP="006E786C">
      <w:pPr>
        <w:pStyle w:val="ListParagraph"/>
        <w:numPr>
          <w:ilvl w:val="0"/>
          <w:numId w:val="25"/>
        </w:numPr>
        <w:rPr>
          <w:color w:val="7030A0"/>
          <w:sz w:val="52"/>
          <w:szCs w:val="52"/>
        </w:rPr>
      </w:pPr>
      <w:r w:rsidRPr="00820ABE">
        <w:rPr>
          <w:color w:val="7030A0"/>
          <w:sz w:val="52"/>
          <w:szCs w:val="52"/>
        </w:rPr>
        <w:t>Precision</w:t>
      </w:r>
      <w:r w:rsidR="006B4424">
        <w:rPr>
          <w:color w:val="7030A0"/>
          <w:sz w:val="52"/>
          <w:szCs w:val="52"/>
        </w:rPr>
        <w:t xml:space="preserve"> </w:t>
      </w:r>
      <w:r w:rsidRPr="00820ABE">
        <w:rPr>
          <w:color w:val="7030A0"/>
          <w:sz w:val="52"/>
          <w:szCs w:val="52"/>
        </w:rPr>
        <w:t xml:space="preserve">: </w:t>
      </w:r>
    </w:p>
    <w:p w14:paraId="5CCE03C9" w14:textId="2EB8B531" w:rsidR="000A1922" w:rsidRPr="00820ABE" w:rsidRDefault="000A1922" w:rsidP="000A1922">
      <w:pPr>
        <w:pStyle w:val="ListParagraph"/>
        <w:numPr>
          <w:ilvl w:val="1"/>
          <w:numId w:val="24"/>
        </w:numPr>
        <w:rPr>
          <w:color w:val="000000" w:themeColor="text1"/>
          <w:sz w:val="44"/>
          <w:szCs w:val="44"/>
        </w:rPr>
      </w:pPr>
      <w:r w:rsidRPr="00697B4E">
        <w:rPr>
          <w:color w:val="000000" w:themeColor="text1"/>
          <w:sz w:val="44"/>
          <w:szCs w:val="44"/>
        </w:rPr>
        <w:t xml:space="preserve">Precision measures the ratio of true positive predictions (correctly identified positive sentiments) to all positive </w:t>
      </w:r>
      <w:r w:rsidRPr="00820ABE">
        <w:rPr>
          <w:color w:val="000000" w:themeColor="text1"/>
          <w:sz w:val="44"/>
          <w:szCs w:val="44"/>
        </w:rPr>
        <w:t>predictions. It is a measure of how many of the predicted positive sentiments are actually correct.</w:t>
      </w:r>
    </w:p>
    <w:p w14:paraId="567DA341" w14:textId="77777777" w:rsidR="000A1922" w:rsidRDefault="000A1922">
      <w:pPr>
        <w:rPr>
          <w:color w:val="A34240" w:themeColor="accent6"/>
          <w:sz w:val="56"/>
          <w:szCs w:val="56"/>
        </w:rPr>
      </w:pPr>
    </w:p>
    <w:p w14:paraId="2CECDECA" w14:textId="77777777" w:rsidR="000A1922" w:rsidRPr="00820ABE" w:rsidRDefault="000A1922">
      <w:pPr>
        <w:rPr>
          <w:color w:val="408296" w:themeColor="accent5"/>
          <w:sz w:val="48"/>
          <w:szCs w:val="48"/>
        </w:rPr>
      </w:pPr>
      <w:r>
        <w:rPr>
          <w:color w:val="A34240" w:themeColor="accent6"/>
          <w:sz w:val="56"/>
          <w:szCs w:val="56"/>
        </w:rPr>
        <w:t xml:space="preserve">   </w:t>
      </w:r>
      <w:r w:rsidRPr="00820ABE">
        <w:rPr>
          <w:color w:val="408296" w:themeColor="accent5"/>
          <w:sz w:val="48"/>
          <w:szCs w:val="48"/>
        </w:rPr>
        <w:t>Precision = True Positives / (True Positives + False Positives)</w:t>
      </w:r>
    </w:p>
    <w:p w14:paraId="20B03012" w14:textId="77777777" w:rsidR="000A1922" w:rsidRDefault="000A1922">
      <w:pPr>
        <w:rPr>
          <w:color w:val="A34240" w:themeColor="accent6"/>
          <w:sz w:val="56"/>
          <w:szCs w:val="56"/>
        </w:rPr>
      </w:pPr>
    </w:p>
    <w:p w14:paraId="4A214000" w14:textId="4B5303BF" w:rsidR="000A1922" w:rsidRPr="006E786C" w:rsidRDefault="000A1922" w:rsidP="006E786C">
      <w:pPr>
        <w:pStyle w:val="ListParagraph"/>
        <w:numPr>
          <w:ilvl w:val="0"/>
          <w:numId w:val="25"/>
        </w:numPr>
        <w:rPr>
          <w:color w:val="7030A0"/>
          <w:sz w:val="52"/>
          <w:szCs w:val="52"/>
        </w:rPr>
      </w:pPr>
      <w:r w:rsidRPr="00B039E5">
        <w:rPr>
          <w:color w:val="7030A0"/>
          <w:sz w:val="52"/>
          <w:szCs w:val="52"/>
        </w:rPr>
        <w:t>Recall (Sensitivity)</w:t>
      </w:r>
      <w:r w:rsidR="006B4424">
        <w:rPr>
          <w:color w:val="7030A0"/>
          <w:sz w:val="52"/>
          <w:szCs w:val="52"/>
        </w:rPr>
        <w:t xml:space="preserve"> </w:t>
      </w:r>
      <w:r w:rsidRPr="00B039E5">
        <w:rPr>
          <w:color w:val="7030A0"/>
          <w:sz w:val="52"/>
          <w:szCs w:val="52"/>
        </w:rPr>
        <w:t>:</w:t>
      </w:r>
    </w:p>
    <w:p w14:paraId="78A1133E" w14:textId="7F5DD90F" w:rsidR="000A1922" w:rsidRPr="00B039E5" w:rsidRDefault="000A1922" w:rsidP="000A1922">
      <w:pPr>
        <w:pStyle w:val="ListParagraph"/>
        <w:numPr>
          <w:ilvl w:val="1"/>
          <w:numId w:val="24"/>
        </w:numPr>
        <w:rPr>
          <w:color w:val="000000" w:themeColor="text1"/>
          <w:sz w:val="44"/>
          <w:szCs w:val="44"/>
        </w:rPr>
      </w:pPr>
      <w:r w:rsidRPr="00B039E5">
        <w:rPr>
          <w:color w:val="000000" w:themeColor="text1"/>
          <w:sz w:val="44"/>
          <w:szCs w:val="44"/>
        </w:rPr>
        <w:t>Recall measures the ratio of true positive predictions to all actual positive sentiments. It is a measure of how many of the actual positive sentiments were correctly identified by the model.</w:t>
      </w:r>
    </w:p>
    <w:p w14:paraId="4B7C22F5" w14:textId="77777777" w:rsidR="000A1922" w:rsidRDefault="000A1922">
      <w:pPr>
        <w:rPr>
          <w:color w:val="A34240" w:themeColor="accent6"/>
          <w:sz w:val="56"/>
          <w:szCs w:val="56"/>
        </w:rPr>
      </w:pPr>
    </w:p>
    <w:p w14:paraId="7455DFC0" w14:textId="77777777" w:rsidR="000A1922" w:rsidRPr="00B039E5" w:rsidRDefault="000A1922">
      <w:pPr>
        <w:rPr>
          <w:color w:val="408296" w:themeColor="accent5"/>
          <w:sz w:val="48"/>
          <w:szCs w:val="48"/>
        </w:rPr>
      </w:pPr>
      <w:r>
        <w:rPr>
          <w:color w:val="A34240" w:themeColor="accent6"/>
          <w:sz w:val="56"/>
          <w:szCs w:val="56"/>
        </w:rPr>
        <w:t xml:space="preserve">   </w:t>
      </w:r>
      <w:r w:rsidRPr="00B039E5">
        <w:rPr>
          <w:color w:val="408296" w:themeColor="accent5"/>
          <w:sz w:val="48"/>
          <w:szCs w:val="48"/>
        </w:rPr>
        <w:t>Recall = True Positives / (True Positives + False Negatives)</w:t>
      </w:r>
    </w:p>
    <w:p w14:paraId="033D33D0" w14:textId="77777777" w:rsidR="000A1922" w:rsidRDefault="000A1922">
      <w:pPr>
        <w:rPr>
          <w:color w:val="A34240" w:themeColor="accent6"/>
          <w:sz w:val="56"/>
          <w:szCs w:val="56"/>
        </w:rPr>
      </w:pPr>
    </w:p>
    <w:p w14:paraId="405CA772" w14:textId="77777777" w:rsidR="00A55BC1" w:rsidRDefault="00A55BC1">
      <w:pPr>
        <w:rPr>
          <w:color w:val="A34240" w:themeColor="accent6"/>
          <w:sz w:val="56"/>
          <w:szCs w:val="56"/>
        </w:rPr>
      </w:pPr>
    </w:p>
    <w:p w14:paraId="71AB0810" w14:textId="77777777" w:rsidR="00A55BC1" w:rsidRDefault="00A55BC1">
      <w:pPr>
        <w:rPr>
          <w:color w:val="A34240" w:themeColor="accent6"/>
          <w:sz w:val="56"/>
          <w:szCs w:val="56"/>
        </w:rPr>
      </w:pPr>
    </w:p>
    <w:p w14:paraId="450E50D3" w14:textId="3755E34A" w:rsidR="000A1922" w:rsidRPr="006E786C" w:rsidRDefault="000A1922" w:rsidP="006E786C">
      <w:pPr>
        <w:pStyle w:val="ListParagraph"/>
        <w:numPr>
          <w:ilvl w:val="0"/>
          <w:numId w:val="25"/>
        </w:numPr>
        <w:rPr>
          <w:color w:val="7030A0"/>
          <w:sz w:val="52"/>
          <w:szCs w:val="52"/>
        </w:rPr>
      </w:pPr>
      <w:r w:rsidRPr="00B039E5">
        <w:rPr>
          <w:color w:val="7030A0"/>
          <w:sz w:val="52"/>
          <w:szCs w:val="52"/>
        </w:rPr>
        <w:t>F1-Score</w:t>
      </w:r>
      <w:r w:rsidR="00FB2E10">
        <w:rPr>
          <w:color w:val="7030A0"/>
          <w:sz w:val="52"/>
          <w:szCs w:val="52"/>
        </w:rPr>
        <w:t xml:space="preserve"> </w:t>
      </w:r>
      <w:r w:rsidRPr="00B039E5">
        <w:rPr>
          <w:color w:val="7030A0"/>
          <w:sz w:val="52"/>
          <w:szCs w:val="52"/>
        </w:rPr>
        <w:t xml:space="preserve">: </w:t>
      </w:r>
    </w:p>
    <w:p w14:paraId="513F777B" w14:textId="72D080D5" w:rsidR="000A1922" w:rsidRPr="00E32D16" w:rsidRDefault="000A1922" w:rsidP="000A1922">
      <w:pPr>
        <w:pStyle w:val="ListParagraph"/>
        <w:numPr>
          <w:ilvl w:val="1"/>
          <w:numId w:val="24"/>
        </w:numPr>
        <w:rPr>
          <w:color w:val="000000" w:themeColor="text1"/>
          <w:sz w:val="44"/>
          <w:szCs w:val="44"/>
        </w:rPr>
      </w:pPr>
      <w:r w:rsidRPr="00E32D16">
        <w:rPr>
          <w:color w:val="000000" w:themeColor="text1"/>
          <w:sz w:val="44"/>
          <w:szCs w:val="44"/>
        </w:rPr>
        <w:t>The F1-score is the harmonic mean of precision and recall. It provides a balanced measure of both precision and recall. It's particularly useful when you want to strike a balance between minimizing false positives and false negatives.</w:t>
      </w:r>
    </w:p>
    <w:p w14:paraId="0A3C3809" w14:textId="77777777" w:rsidR="000A1922" w:rsidRDefault="000A1922">
      <w:pPr>
        <w:rPr>
          <w:color w:val="A34240" w:themeColor="accent6"/>
          <w:sz w:val="56"/>
          <w:szCs w:val="56"/>
        </w:rPr>
      </w:pPr>
    </w:p>
    <w:p w14:paraId="67FD597D" w14:textId="79AB6C59" w:rsidR="000A1922" w:rsidRPr="00E32D16" w:rsidRDefault="000A1922">
      <w:pPr>
        <w:rPr>
          <w:color w:val="408296" w:themeColor="accent5"/>
          <w:sz w:val="48"/>
          <w:szCs w:val="48"/>
        </w:rPr>
      </w:pPr>
      <w:r w:rsidRPr="00E32D16">
        <w:rPr>
          <w:color w:val="408296" w:themeColor="accent5"/>
          <w:sz w:val="48"/>
          <w:szCs w:val="48"/>
        </w:rPr>
        <w:t xml:space="preserve">   F1-Score = 2 * (Precision * Recall) / (Precision + Recall)</w:t>
      </w:r>
    </w:p>
    <w:p w14:paraId="7D5EEC32" w14:textId="77777777" w:rsidR="000A1922" w:rsidRDefault="000A1922">
      <w:pPr>
        <w:rPr>
          <w:color w:val="A34240" w:themeColor="accent6"/>
          <w:sz w:val="56"/>
          <w:szCs w:val="56"/>
        </w:rPr>
      </w:pPr>
    </w:p>
    <w:p w14:paraId="11327A49" w14:textId="7C3EB17C" w:rsidR="000A1922" w:rsidRPr="006E786C" w:rsidRDefault="000A1922" w:rsidP="006E786C">
      <w:pPr>
        <w:pStyle w:val="ListParagraph"/>
        <w:numPr>
          <w:ilvl w:val="0"/>
          <w:numId w:val="25"/>
        </w:numPr>
        <w:rPr>
          <w:color w:val="7030A0"/>
          <w:sz w:val="52"/>
          <w:szCs w:val="52"/>
        </w:rPr>
      </w:pPr>
      <w:r w:rsidRPr="00E32D16">
        <w:rPr>
          <w:color w:val="7030A0"/>
          <w:sz w:val="52"/>
          <w:szCs w:val="52"/>
        </w:rPr>
        <w:t>Specificity</w:t>
      </w:r>
      <w:r w:rsidR="00FB2E10">
        <w:rPr>
          <w:color w:val="7030A0"/>
          <w:sz w:val="52"/>
          <w:szCs w:val="52"/>
        </w:rPr>
        <w:t xml:space="preserve"> </w:t>
      </w:r>
      <w:r w:rsidRPr="00E32D16">
        <w:rPr>
          <w:color w:val="7030A0"/>
          <w:sz w:val="52"/>
          <w:szCs w:val="52"/>
        </w:rPr>
        <w:t>:</w:t>
      </w:r>
    </w:p>
    <w:p w14:paraId="5889F41F" w14:textId="1D088EA5" w:rsidR="000A1922" w:rsidRPr="008905C2" w:rsidRDefault="000A1922" w:rsidP="000A1922">
      <w:pPr>
        <w:pStyle w:val="ListParagraph"/>
        <w:numPr>
          <w:ilvl w:val="1"/>
          <w:numId w:val="24"/>
        </w:numPr>
        <w:rPr>
          <w:color w:val="000000" w:themeColor="text1"/>
          <w:sz w:val="44"/>
          <w:szCs w:val="44"/>
        </w:rPr>
      </w:pPr>
      <w:r w:rsidRPr="008905C2">
        <w:rPr>
          <w:color w:val="000000" w:themeColor="text1"/>
          <w:sz w:val="44"/>
          <w:szCs w:val="44"/>
        </w:rPr>
        <w:t>Specificity measures the ratio of true negative predictions (correctly identified negative sentiments) to all actual negative sentiments. It's especially relevant when you have a binary sentiment classification problem.</w:t>
      </w:r>
    </w:p>
    <w:p w14:paraId="3BC76C83" w14:textId="77777777" w:rsidR="000A1922" w:rsidRDefault="000A1922">
      <w:pPr>
        <w:rPr>
          <w:color w:val="A34240" w:themeColor="accent6"/>
          <w:sz w:val="56"/>
          <w:szCs w:val="56"/>
        </w:rPr>
      </w:pPr>
    </w:p>
    <w:p w14:paraId="6C9AB4BB" w14:textId="77777777" w:rsidR="000A1922" w:rsidRPr="008905C2" w:rsidRDefault="000A1922">
      <w:pPr>
        <w:rPr>
          <w:color w:val="408296" w:themeColor="accent5"/>
          <w:sz w:val="48"/>
          <w:szCs w:val="48"/>
        </w:rPr>
      </w:pPr>
      <w:r>
        <w:rPr>
          <w:color w:val="A34240" w:themeColor="accent6"/>
          <w:sz w:val="56"/>
          <w:szCs w:val="56"/>
        </w:rPr>
        <w:t xml:space="preserve">   </w:t>
      </w:r>
      <w:r w:rsidRPr="008905C2">
        <w:rPr>
          <w:color w:val="408296" w:themeColor="accent5"/>
          <w:sz w:val="48"/>
          <w:szCs w:val="48"/>
        </w:rPr>
        <w:t>Specificity = True Negatives / (True Negatives + False Positives)</w:t>
      </w:r>
    </w:p>
    <w:p w14:paraId="356F7973" w14:textId="77777777" w:rsidR="000A1922" w:rsidRDefault="000A1922">
      <w:pPr>
        <w:rPr>
          <w:color w:val="A34240" w:themeColor="accent6"/>
          <w:sz w:val="56"/>
          <w:szCs w:val="56"/>
        </w:rPr>
      </w:pPr>
    </w:p>
    <w:p w14:paraId="73AF2535" w14:textId="13461B94" w:rsidR="000A1922" w:rsidRPr="006E786C" w:rsidRDefault="000A1922" w:rsidP="006E786C">
      <w:pPr>
        <w:pStyle w:val="ListParagraph"/>
        <w:numPr>
          <w:ilvl w:val="0"/>
          <w:numId w:val="25"/>
        </w:numPr>
        <w:rPr>
          <w:color w:val="7030A0"/>
          <w:sz w:val="52"/>
          <w:szCs w:val="52"/>
        </w:rPr>
      </w:pPr>
      <w:r w:rsidRPr="008905C2">
        <w:rPr>
          <w:color w:val="7030A0"/>
          <w:sz w:val="52"/>
          <w:szCs w:val="52"/>
        </w:rPr>
        <w:t>ROC-AUC (Receiver Operating Characteristic – Area Under the Curve)</w:t>
      </w:r>
      <w:r w:rsidR="00FB2E10">
        <w:rPr>
          <w:color w:val="7030A0"/>
          <w:sz w:val="52"/>
          <w:szCs w:val="52"/>
        </w:rPr>
        <w:t xml:space="preserve"> </w:t>
      </w:r>
      <w:r w:rsidRPr="008905C2">
        <w:rPr>
          <w:color w:val="7030A0"/>
          <w:sz w:val="52"/>
          <w:szCs w:val="52"/>
        </w:rPr>
        <w:t>:</w:t>
      </w:r>
    </w:p>
    <w:p w14:paraId="704D7FC0" w14:textId="4F9DB8A0" w:rsidR="000A1922" w:rsidRPr="008905C2" w:rsidRDefault="000A1922" w:rsidP="008905C2">
      <w:pPr>
        <w:pStyle w:val="ListParagraph"/>
        <w:numPr>
          <w:ilvl w:val="1"/>
          <w:numId w:val="24"/>
        </w:numPr>
        <w:rPr>
          <w:color w:val="000000" w:themeColor="text1"/>
          <w:sz w:val="44"/>
          <w:szCs w:val="44"/>
        </w:rPr>
      </w:pPr>
      <w:r w:rsidRPr="008905C2">
        <w:rPr>
          <w:color w:val="000000" w:themeColor="text1"/>
          <w:sz w:val="44"/>
          <w:szCs w:val="44"/>
        </w:rPr>
        <w:t>ROC-AUC measures the area under the Receiver Operating Characteristic curve, which plots the true positive rate (recall) against the false positive rate at various classification thresholds. A higher ROC-AUC score indicates better model performance.</w:t>
      </w:r>
    </w:p>
    <w:p w14:paraId="682ADE29" w14:textId="77777777" w:rsidR="000A1922" w:rsidRDefault="000A1922">
      <w:pPr>
        <w:rPr>
          <w:color w:val="A34240" w:themeColor="accent6"/>
          <w:sz w:val="56"/>
          <w:szCs w:val="56"/>
        </w:rPr>
      </w:pPr>
    </w:p>
    <w:p w14:paraId="57F4E811" w14:textId="71772657" w:rsidR="000A1922" w:rsidRPr="006E786C" w:rsidRDefault="000A1922" w:rsidP="006E786C">
      <w:pPr>
        <w:pStyle w:val="ListParagraph"/>
        <w:numPr>
          <w:ilvl w:val="0"/>
          <w:numId w:val="25"/>
        </w:numPr>
        <w:rPr>
          <w:color w:val="7030A0"/>
          <w:sz w:val="52"/>
          <w:szCs w:val="52"/>
        </w:rPr>
      </w:pPr>
      <w:r w:rsidRPr="008905C2">
        <w:rPr>
          <w:color w:val="7030A0"/>
          <w:sz w:val="52"/>
          <w:szCs w:val="52"/>
        </w:rPr>
        <w:t>PR-AUC (Precision-Recall Area Under the Curve)</w:t>
      </w:r>
      <w:r w:rsidR="00FB2E10">
        <w:rPr>
          <w:color w:val="7030A0"/>
          <w:sz w:val="52"/>
          <w:szCs w:val="52"/>
        </w:rPr>
        <w:t xml:space="preserve"> </w:t>
      </w:r>
      <w:r w:rsidRPr="008905C2">
        <w:rPr>
          <w:color w:val="7030A0"/>
          <w:sz w:val="52"/>
          <w:szCs w:val="52"/>
        </w:rPr>
        <w:t>:</w:t>
      </w:r>
    </w:p>
    <w:p w14:paraId="671C03BC" w14:textId="77742216" w:rsidR="000A1922" w:rsidRPr="00776357" w:rsidRDefault="000A1922" w:rsidP="00776357">
      <w:pPr>
        <w:pStyle w:val="ListParagraph"/>
        <w:numPr>
          <w:ilvl w:val="0"/>
          <w:numId w:val="20"/>
        </w:numPr>
        <w:rPr>
          <w:color w:val="000000" w:themeColor="text1"/>
          <w:sz w:val="44"/>
          <w:szCs w:val="44"/>
        </w:rPr>
      </w:pPr>
      <w:r w:rsidRPr="00776357">
        <w:rPr>
          <w:color w:val="000000" w:themeColor="text1"/>
          <w:sz w:val="44"/>
          <w:szCs w:val="44"/>
        </w:rPr>
        <w:t>PR-AUC measures the area under the Precision-Recall curve, which plots precision against recall at various classification thresholds. This metric is especially useful when dealing with imbalanced datasets.</w:t>
      </w:r>
    </w:p>
    <w:p w14:paraId="38C834BD" w14:textId="77777777" w:rsidR="000A1922" w:rsidRDefault="000A1922">
      <w:pPr>
        <w:rPr>
          <w:color w:val="A34240" w:themeColor="accent6"/>
          <w:sz w:val="56"/>
          <w:szCs w:val="56"/>
        </w:rPr>
      </w:pPr>
    </w:p>
    <w:p w14:paraId="45378FEA" w14:textId="36DDADD1" w:rsidR="000A1922" w:rsidRPr="006E786C" w:rsidRDefault="000A1922" w:rsidP="006E786C">
      <w:pPr>
        <w:pStyle w:val="ListParagraph"/>
        <w:numPr>
          <w:ilvl w:val="0"/>
          <w:numId w:val="25"/>
        </w:numPr>
        <w:rPr>
          <w:color w:val="7030A0"/>
          <w:sz w:val="52"/>
          <w:szCs w:val="52"/>
        </w:rPr>
      </w:pPr>
      <w:r w:rsidRPr="00776357">
        <w:rPr>
          <w:color w:val="7030A0"/>
          <w:sz w:val="52"/>
          <w:szCs w:val="52"/>
        </w:rPr>
        <w:t>Confusion Matrix</w:t>
      </w:r>
      <w:r w:rsidR="00FB2E10">
        <w:rPr>
          <w:color w:val="7030A0"/>
          <w:sz w:val="52"/>
          <w:szCs w:val="52"/>
        </w:rPr>
        <w:t xml:space="preserve"> </w:t>
      </w:r>
      <w:r w:rsidRPr="00776357">
        <w:rPr>
          <w:color w:val="7030A0"/>
          <w:sz w:val="52"/>
          <w:szCs w:val="52"/>
        </w:rPr>
        <w:t>:</w:t>
      </w:r>
    </w:p>
    <w:p w14:paraId="2AA2F5F0" w14:textId="4A3C465D" w:rsidR="000A1922" w:rsidRPr="00776357" w:rsidRDefault="000A1922" w:rsidP="00776357">
      <w:pPr>
        <w:pStyle w:val="ListParagraph"/>
        <w:numPr>
          <w:ilvl w:val="1"/>
          <w:numId w:val="24"/>
        </w:numPr>
        <w:rPr>
          <w:color w:val="000000" w:themeColor="text1"/>
          <w:sz w:val="44"/>
          <w:szCs w:val="44"/>
        </w:rPr>
      </w:pPr>
      <w:r w:rsidRPr="00776357">
        <w:rPr>
          <w:color w:val="000000" w:themeColor="text1"/>
          <w:sz w:val="44"/>
          <w:szCs w:val="44"/>
        </w:rPr>
        <w:t>While not a single metric, the confusion matrix provides a visual representation of model performance. It includes True Positives, True Negatives, False Positives, and False Negatives, allowing you to analyze the model’s performance at a more granular level.</w:t>
      </w:r>
    </w:p>
    <w:p w14:paraId="48C1C151" w14:textId="77777777" w:rsidR="000A1922" w:rsidRDefault="000A1922">
      <w:pPr>
        <w:rPr>
          <w:color w:val="A34240" w:themeColor="accent6"/>
          <w:sz w:val="56"/>
          <w:szCs w:val="56"/>
        </w:rPr>
      </w:pPr>
    </w:p>
    <w:p w14:paraId="54F461C0" w14:textId="64513AD9" w:rsidR="000A1922" w:rsidRPr="006E786C" w:rsidRDefault="000A1922" w:rsidP="006E786C">
      <w:pPr>
        <w:pStyle w:val="ListParagraph"/>
        <w:numPr>
          <w:ilvl w:val="0"/>
          <w:numId w:val="25"/>
        </w:numPr>
        <w:rPr>
          <w:color w:val="7030A0"/>
          <w:sz w:val="52"/>
          <w:szCs w:val="52"/>
        </w:rPr>
      </w:pPr>
      <w:r w:rsidRPr="00776357">
        <w:rPr>
          <w:color w:val="7030A0"/>
          <w:sz w:val="52"/>
          <w:szCs w:val="52"/>
        </w:rPr>
        <w:t>Matthews Correlation Coefficient (MCC)</w:t>
      </w:r>
      <w:r w:rsidR="00FB2E10">
        <w:rPr>
          <w:color w:val="7030A0"/>
          <w:sz w:val="52"/>
          <w:szCs w:val="52"/>
        </w:rPr>
        <w:t xml:space="preserve"> </w:t>
      </w:r>
      <w:r w:rsidRPr="00776357">
        <w:rPr>
          <w:color w:val="7030A0"/>
          <w:sz w:val="52"/>
          <w:szCs w:val="52"/>
        </w:rPr>
        <w:t>:</w:t>
      </w:r>
    </w:p>
    <w:p w14:paraId="3BF5D87C" w14:textId="3D06477D" w:rsidR="000A1922" w:rsidRDefault="000A1922" w:rsidP="00776357">
      <w:pPr>
        <w:pStyle w:val="ListParagraph"/>
        <w:numPr>
          <w:ilvl w:val="1"/>
          <w:numId w:val="24"/>
        </w:numPr>
        <w:rPr>
          <w:color w:val="000000" w:themeColor="text1"/>
          <w:sz w:val="44"/>
          <w:szCs w:val="44"/>
        </w:rPr>
      </w:pPr>
      <w:r w:rsidRPr="00776357">
        <w:rPr>
          <w:color w:val="000000" w:themeColor="text1"/>
          <w:sz w:val="44"/>
          <w:szCs w:val="44"/>
        </w:rPr>
        <w:t>MCC takes into account all four values of the confusion matrix and is especially useful for imbalanced datasets. It ranges from -1 (perfect inverse correlation) to 1 (perfect correlation), with 0 indicating no correlation.</w:t>
      </w:r>
    </w:p>
    <w:p w14:paraId="2C08FD49" w14:textId="77777777" w:rsidR="00776357" w:rsidRPr="00776357" w:rsidRDefault="00776357" w:rsidP="00776357">
      <w:pPr>
        <w:pStyle w:val="ListParagraph"/>
        <w:ind w:left="1440"/>
        <w:rPr>
          <w:color w:val="000000" w:themeColor="text1"/>
          <w:sz w:val="44"/>
          <w:szCs w:val="44"/>
        </w:rPr>
      </w:pPr>
    </w:p>
    <w:p w14:paraId="5DA895E9" w14:textId="79606D19" w:rsidR="000A1922" w:rsidRPr="006E786C" w:rsidRDefault="000A1922" w:rsidP="006E786C">
      <w:pPr>
        <w:pStyle w:val="ListParagraph"/>
        <w:numPr>
          <w:ilvl w:val="0"/>
          <w:numId w:val="25"/>
        </w:numPr>
        <w:rPr>
          <w:color w:val="7030A0"/>
          <w:sz w:val="52"/>
          <w:szCs w:val="52"/>
        </w:rPr>
      </w:pPr>
      <w:r w:rsidRPr="00776357">
        <w:rPr>
          <w:color w:val="7030A0"/>
          <w:sz w:val="52"/>
          <w:szCs w:val="52"/>
        </w:rPr>
        <w:t>Cohen’s Kappa</w:t>
      </w:r>
      <w:r w:rsidR="00FB2E10">
        <w:rPr>
          <w:color w:val="7030A0"/>
          <w:sz w:val="52"/>
          <w:szCs w:val="52"/>
        </w:rPr>
        <w:t xml:space="preserve"> </w:t>
      </w:r>
      <w:r w:rsidRPr="00776357">
        <w:rPr>
          <w:color w:val="7030A0"/>
          <w:sz w:val="52"/>
          <w:szCs w:val="52"/>
        </w:rPr>
        <w:t>:</w:t>
      </w:r>
    </w:p>
    <w:p w14:paraId="3DEC8C57" w14:textId="038D8623" w:rsidR="000A1922" w:rsidRPr="003161EA" w:rsidRDefault="000A1922" w:rsidP="003161EA">
      <w:pPr>
        <w:pStyle w:val="ListParagraph"/>
        <w:numPr>
          <w:ilvl w:val="1"/>
          <w:numId w:val="24"/>
        </w:numPr>
        <w:rPr>
          <w:color w:val="000000" w:themeColor="text1"/>
          <w:sz w:val="44"/>
          <w:szCs w:val="44"/>
        </w:rPr>
      </w:pPr>
      <w:r w:rsidRPr="00F6344B">
        <w:rPr>
          <w:color w:val="000000" w:themeColor="text1"/>
          <w:sz w:val="44"/>
          <w:szCs w:val="44"/>
        </w:rPr>
        <w:t>Cohen’s Kappa measures the agreement between the model’s predictions and the actual sentiments while accounting for the possibility of agreement occurring by chance. It's a useful metric for assessing inter-rater reliability.</w:t>
      </w:r>
    </w:p>
    <w:p w14:paraId="7EA128DD" w14:textId="77777777" w:rsidR="000A1922" w:rsidRDefault="000A1922">
      <w:pPr>
        <w:rPr>
          <w:color w:val="A34240" w:themeColor="accent6"/>
          <w:sz w:val="56"/>
          <w:szCs w:val="56"/>
        </w:rPr>
      </w:pPr>
    </w:p>
    <w:p w14:paraId="07A99568" w14:textId="77777777" w:rsidR="000A1922" w:rsidRPr="003161EA" w:rsidRDefault="000A1922">
      <w:pPr>
        <w:rPr>
          <w:color w:val="000000" w:themeColor="text1"/>
          <w:sz w:val="44"/>
          <w:szCs w:val="44"/>
        </w:rPr>
      </w:pPr>
      <w:r w:rsidRPr="003161EA">
        <w:rPr>
          <w:color w:val="000000" w:themeColor="text1"/>
          <w:sz w:val="44"/>
          <w:szCs w:val="44"/>
        </w:rPr>
        <w:t>The choice of evaluation metrics depends on the specific goals of your sentiment analysis task and the nature of your dataset. For example, if you are dealing with a highly imbalanced dataset, metrics like F1-Score, ROC-AUC, and PR-AUC may be more informative than accuracy. Additionally, the choice of metric may differ when dealing with multiclass sentiment analysis as opposed to binary sentiment analysis.</w:t>
      </w:r>
    </w:p>
    <w:p w14:paraId="0FD578A6" w14:textId="77777777" w:rsidR="000A1922" w:rsidRPr="003161EA" w:rsidRDefault="000A1922">
      <w:pPr>
        <w:rPr>
          <w:color w:val="000000" w:themeColor="text1"/>
          <w:sz w:val="44"/>
          <w:szCs w:val="44"/>
        </w:rPr>
      </w:pPr>
    </w:p>
    <w:p w14:paraId="0B821ED2" w14:textId="77777777" w:rsidR="000A1922" w:rsidRPr="003161EA" w:rsidRDefault="000A1922">
      <w:pPr>
        <w:rPr>
          <w:color w:val="A34240" w:themeColor="accent6"/>
          <w:sz w:val="56"/>
          <w:szCs w:val="56"/>
        </w:rPr>
      </w:pPr>
      <w:r w:rsidRPr="003161EA">
        <w:rPr>
          <w:color w:val="A34240" w:themeColor="accent6"/>
          <w:sz w:val="56"/>
          <w:szCs w:val="56"/>
        </w:rPr>
        <w:t>Innovative techniques or approaches used during the development :</w:t>
      </w:r>
    </w:p>
    <w:p w14:paraId="19E51FB4" w14:textId="77777777" w:rsidR="000A1922" w:rsidRDefault="000A1922">
      <w:pPr>
        <w:rPr>
          <w:color w:val="A34240" w:themeColor="accent6"/>
          <w:sz w:val="56"/>
          <w:szCs w:val="56"/>
        </w:rPr>
      </w:pPr>
    </w:p>
    <w:p w14:paraId="05FE05D3" w14:textId="54CADEEB" w:rsidR="000A1922" w:rsidRPr="000F49BF" w:rsidRDefault="000A1922">
      <w:pPr>
        <w:rPr>
          <w:color w:val="568F59" w:themeColor="accent3"/>
          <w:sz w:val="44"/>
          <w:szCs w:val="44"/>
        </w:rPr>
      </w:pPr>
      <w:r w:rsidRPr="000F49BF">
        <w:rPr>
          <w:color w:val="568F59" w:themeColor="accent3"/>
          <w:sz w:val="44"/>
          <w:szCs w:val="44"/>
        </w:rPr>
        <w:t>Certainly, here are some innovative techniques and approaches used in the development of sentiment analysis for customer reviews:</w:t>
      </w:r>
    </w:p>
    <w:p w14:paraId="2988A11E" w14:textId="05D6C839" w:rsidR="000A1922" w:rsidRDefault="00F16D22">
      <w:pPr>
        <w:rPr>
          <w:color w:val="A34240" w:themeColor="accent6"/>
          <w:sz w:val="56"/>
          <w:szCs w:val="56"/>
        </w:rPr>
      </w:pPr>
      <w:r>
        <w:rPr>
          <w:noProof/>
          <w:color w:val="A34240" w:themeColor="accent6"/>
          <w:sz w:val="56"/>
          <w:szCs w:val="56"/>
        </w:rPr>
        <w:drawing>
          <wp:anchor distT="0" distB="0" distL="114300" distR="114300" simplePos="0" relativeHeight="251662336" behindDoc="0" locked="0" layoutInCell="1" allowOverlap="1" wp14:anchorId="1F188C30" wp14:editId="7B619978">
            <wp:simplePos x="0" y="0"/>
            <wp:positionH relativeFrom="column">
              <wp:posOffset>701040</wp:posOffset>
            </wp:positionH>
            <wp:positionV relativeFrom="paragraph">
              <wp:posOffset>961390</wp:posOffset>
            </wp:positionV>
            <wp:extent cx="4490085" cy="228917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4490085" cy="2289175"/>
                    </a:xfrm>
                    <a:prstGeom prst="rect">
                      <a:avLst/>
                    </a:prstGeom>
                  </pic:spPr>
                </pic:pic>
              </a:graphicData>
            </a:graphic>
            <wp14:sizeRelH relativeFrom="margin">
              <wp14:pctWidth>0</wp14:pctWidth>
            </wp14:sizeRelH>
            <wp14:sizeRelV relativeFrom="margin">
              <wp14:pctHeight>0</wp14:pctHeight>
            </wp14:sizeRelV>
          </wp:anchor>
        </w:drawing>
      </w:r>
    </w:p>
    <w:p w14:paraId="1ABB5297" w14:textId="7967FB84" w:rsidR="000A1922" w:rsidRPr="006E786C" w:rsidRDefault="000A1922" w:rsidP="006E786C">
      <w:pPr>
        <w:pStyle w:val="ListParagraph"/>
        <w:numPr>
          <w:ilvl w:val="0"/>
          <w:numId w:val="26"/>
        </w:numPr>
        <w:rPr>
          <w:color w:val="7030A0"/>
          <w:sz w:val="52"/>
          <w:szCs w:val="52"/>
        </w:rPr>
      </w:pPr>
      <w:r w:rsidRPr="000F49BF">
        <w:rPr>
          <w:color w:val="7030A0"/>
          <w:sz w:val="52"/>
          <w:szCs w:val="52"/>
        </w:rPr>
        <w:t xml:space="preserve">Aspect-Based Sentiment Analysis : </w:t>
      </w:r>
    </w:p>
    <w:p w14:paraId="5B2E27DE" w14:textId="486C386B" w:rsidR="000A1922" w:rsidRPr="005E3169" w:rsidRDefault="000A1922" w:rsidP="005E3169">
      <w:pPr>
        <w:pStyle w:val="ListParagraph"/>
        <w:numPr>
          <w:ilvl w:val="1"/>
          <w:numId w:val="24"/>
        </w:numPr>
        <w:rPr>
          <w:color w:val="000000" w:themeColor="text1"/>
          <w:sz w:val="44"/>
          <w:szCs w:val="44"/>
        </w:rPr>
      </w:pPr>
      <w:r w:rsidRPr="005E3169">
        <w:rPr>
          <w:color w:val="000000" w:themeColor="text1"/>
          <w:sz w:val="44"/>
          <w:szCs w:val="44"/>
        </w:rPr>
        <w:t>This approach goes beyond classifying overall sentiment and focuses on extracting sentiment at a more granular level, such as specific aspects or features mentioned in reviews. This provides a detailed understanding of what aspects customers like or dislike.</w:t>
      </w:r>
    </w:p>
    <w:p w14:paraId="14BC6570" w14:textId="77777777" w:rsidR="000A1922" w:rsidRPr="005E3169" w:rsidRDefault="000A1922">
      <w:pPr>
        <w:rPr>
          <w:color w:val="A34240" w:themeColor="accent6"/>
          <w:sz w:val="44"/>
          <w:szCs w:val="44"/>
        </w:rPr>
      </w:pPr>
    </w:p>
    <w:p w14:paraId="11C6D23D" w14:textId="0879D844" w:rsidR="000A1922" w:rsidRPr="006E786C" w:rsidRDefault="000A1922" w:rsidP="006E786C">
      <w:pPr>
        <w:pStyle w:val="ListParagraph"/>
        <w:numPr>
          <w:ilvl w:val="0"/>
          <w:numId w:val="26"/>
        </w:numPr>
        <w:rPr>
          <w:color w:val="7030A0"/>
          <w:sz w:val="52"/>
          <w:szCs w:val="52"/>
        </w:rPr>
      </w:pPr>
      <w:r w:rsidRPr="005E3169">
        <w:rPr>
          <w:color w:val="7030A0"/>
          <w:sz w:val="52"/>
          <w:szCs w:val="52"/>
        </w:rPr>
        <w:t>Emotion Detection :</w:t>
      </w:r>
    </w:p>
    <w:p w14:paraId="137C2EAD" w14:textId="15A1DB58" w:rsidR="000A1922" w:rsidRPr="009464EE" w:rsidRDefault="000A1922" w:rsidP="000A1922">
      <w:pPr>
        <w:pStyle w:val="ListParagraph"/>
        <w:numPr>
          <w:ilvl w:val="1"/>
          <w:numId w:val="24"/>
        </w:numPr>
        <w:rPr>
          <w:color w:val="000000" w:themeColor="text1"/>
          <w:sz w:val="44"/>
          <w:szCs w:val="44"/>
        </w:rPr>
      </w:pPr>
      <w:r w:rsidRPr="009464EE">
        <w:rPr>
          <w:color w:val="000000" w:themeColor="text1"/>
          <w:sz w:val="44"/>
          <w:szCs w:val="44"/>
        </w:rPr>
        <w:t>Sentiment analysis can be enhanced by detecting specific emotions expressed in reviews, offering a deeper understanding of customer feelings beyond positive/negative sentiment.</w:t>
      </w:r>
    </w:p>
    <w:p w14:paraId="4D18BF11" w14:textId="77777777" w:rsidR="000A1922" w:rsidRPr="005E3169" w:rsidRDefault="000A1922">
      <w:pPr>
        <w:rPr>
          <w:color w:val="A34240" w:themeColor="accent6"/>
          <w:sz w:val="44"/>
          <w:szCs w:val="44"/>
        </w:rPr>
      </w:pPr>
    </w:p>
    <w:p w14:paraId="05465DA2" w14:textId="535F79F0" w:rsidR="000A1922" w:rsidRPr="006E786C" w:rsidRDefault="000A1922" w:rsidP="006E786C">
      <w:pPr>
        <w:pStyle w:val="ListParagraph"/>
        <w:numPr>
          <w:ilvl w:val="0"/>
          <w:numId w:val="26"/>
        </w:numPr>
        <w:rPr>
          <w:color w:val="7030A0"/>
          <w:sz w:val="52"/>
          <w:szCs w:val="52"/>
        </w:rPr>
      </w:pPr>
      <w:r w:rsidRPr="009464EE">
        <w:rPr>
          <w:color w:val="7030A0"/>
          <w:sz w:val="52"/>
          <w:szCs w:val="52"/>
        </w:rPr>
        <w:t xml:space="preserve">Multimodal Analysis : </w:t>
      </w:r>
    </w:p>
    <w:p w14:paraId="5DD0D315" w14:textId="30FF0194" w:rsidR="000A1922" w:rsidRPr="009464EE" w:rsidRDefault="000A1922" w:rsidP="009464EE">
      <w:pPr>
        <w:pStyle w:val="ListParagraph"/>
        <w:numPr>
          <w:ilvl w:val="1"/>
          <w:numId w:val="24"/>
        </w:numPr>
        <w:rPr>
          <w:color w:val="000000" w:themeColor="text1"/>
          <w:sz w:val="44"/>
          <w:szCs w:val="44"/>
        </w:rPr>
      </w:pPr>
      <w:r w:rsidRPr="009464EE">
        <w:rPr>
          <w:color w:val="000000" w:themeColor="text1"/>
          <w:sz w:val="44"/>
          <w:szCs w:val="44"/>
        </w:rPr>
        <w:t>Integrating text analysis with other data modalities like images, videos, or audio can provide a more comprehensive view of sentiment in customer reviews, especially in e-commerce and product reviews.</w:t>
      </w:r>
    </w:p>
    <w:p w14:paraId="2F3EAA37" w14:textId="77777777" w:rsidR="000A1922" w:rsidRDefault="000A1922">
      <w:pPr>
        <w:rPr>
          <w:color w:val="A34240" w:themeColor="accent6"/>
          <w:sz w:val="56"/>
          <w:szCs w:val="56"/>
        </w:rPr>
      </w:pPr>
    </w:p>
    <w:p w14:paraId="232AB5EC" w14:textId="5FE199FB" w:rsidR="001C47F8" w:rsidRPr="006E786C" w:rsidRDefault="000A1922" w:rsidP="006E786C">
      <w:pPr>
        <w:pStyle w:val="ListParagraph"/>
        <w:numPr>
          <w:ilvl w:val="0"/>
          <w:numId w:val="26"/>
        </w:numPr>
        <w:rPr>
          <w:color w:val="7030A0"/>
          <w:sz w:val="52"/>
          <w:szCs w:val="52"/>
        </w:rPr>
      </w:pPr>
      <w:r w:rsidRPr="009464EE">
        <w:rPr>
          <w:color w:val="7030A0"/>
          <w:sz w:val="52"/>
          <w:szCs w:val="52"/>
        </w:rPr>
        <w:t xml:space="preserve">Transfer Learning : </w:t>
      </w:r>
    </w:p>
    <w:p w14:paraId="7DDE8F1D" w14:textId="7C2950EC" w:rsidR="000A1922" w:rsidRPr="001C47F8" w:rsidRDefault="000A1922" w:rsidP="001C47F8">
      <w:pPr>
        <w:pStyle w:val="ListParagraph"/>
        <w:numPr>
          <w:ilvl w:val="1"/>
          <w:numId w:val="24"/>
        </w:numPr>
        <w:rPr>
          <w:color w:val="000000" w:themeColor="text1"/>
          <w:sz w:val="44"/>
          <w:szCs w:val="44"/>
        </w:rPr>
      </w:pPr>
      <w:proofErr w:type="spellStart"/>
      <w:r w:rsidRPr="009464EE">
        <w:rPr>
          <w:color w:val="000000" w:themeColor="text1"/>
          <w:sz w:val="44"/>
          <w:szCs w:val="44"/>
        </w:rPr>
        <w:t>Pretrained</w:t>
      </w:r>
      <w:proofErr w:type="spellEnd"/>
      <w:r w:rsidRPr="009464EE">
        <w:rPr>
          <w:color w:val="000000" w:themeColor="text1"/>
          <w:sz w:val="44"/>
          <w:szCs w:val="44"/>
        </w:rPr>
        <w:t xml:space="preserve"> models, such as BERT or GPT, can be fine-tuned on domain-specific data, reducing the need for extensive labeled data and improving sentiment analysis accuracy.</w:t>
      </w:r>
    </w:p>
    <w:p w14:paraId="569851B0" w14:textId="77777777" w:rsidR="000A1922" w:rsidRDefault="000A1922">
      <w:pPr>
        <w:rPr>
          <w:color w:val="A34240" w:themeColor="accent6"/>
          <w:sz w:val="56"/>
          <w:szCs w:val="56"/>
        </w:rPr>
      </w:pPr>
    </w:p>
    <w:p w14:paraId="35371E69" w14:textId="77777777" w:rsidR="00A55BC1" w:rsidRDefault="00A55BC1">
      <w:pPr>
        <w:rPr>
          <w:color w:val="A34240" w:themeColor="accent6"/>
          <w:sz w:val="56"/>
          <w:szCs w:val="56"/>
        </w:rPr>
      </w:pPr>
    </w:p>
    <w:p w14:paraId="2AC397C9" w14:textId="6D059C7F" w:rsidR="000A1922" w:rsidRPr="006E786C" w:rsidRDefault="000A1922" w:rsidP="006E786C">
      <w:pPr>
        <w:pStyle w:val="ListParagraph"/>
        <w:numPr>
          <w:ilvl w:val="0"/>
          <w:numId w:val="26"/>
        </w:numPr>
        <w:rPr>
          <w:color w:val="7030A0"/>
          <w:sz w:val="52"/>
          <w:szCs w:val="52"/>
        </w:rPr>
      </w:pPr>
      <w:r w:rsidRPr="001C47F8">
        <w:rPr>
          <w:color w:val="7030A0"/>
          <w:sz w:val="52"/>
          <w:szCs w:val="52"/>
        </w:rPr>
        <w:t>Sarcasm and Irony Detection :</w:t>
      </w:r>
    </w:p>
    <w:p w14:paraId="4232AC8F" w14:textId="02831ED4" w:rsidR="000A1922" w:rsidRPr="001C47F8" w:rsidRDefault="000A1922" w:rsidP="001C47F8">
      <w:pPr>
        <w:pStyle w:val="ListParagraph"/>
        <w:numPr>
          <w:ilvl w:val="1"/>
          <w:numId w:val="24"/>
        </w:numPr>
        <w:rPr>
          <w:color w:val="000000" w:themeColor="text1"/>
          <w:sz w:val="44"/>
          <w:szCs w:val="44"/>
        </w:rPr>
      </w:pPr>
      <w:r w:rsidRPr="001C47F8">
        <w:rPr>
          <w:color w:val="000000" w:themeColor="text1"/>
          <w:sz w:val="44"/>
          <w:szCs w:val="44"/>
        </w:rPr>
        <w:t>Developing models that can recognize sarcasm and irony in reviews, as these can drastically affect the true sentiment.</w:t>
      </w:r>
    </w:p>
    <w:p w14:paraId="2D12BC72" w14:textId="77777777" w:rsidR="000A1922" w:rsidRPr="001C47F8" w:rsidRDefault="000A1922">
      <w:pPr>
        <w:rPr>
          <w:color w:val="000000" w:themeColor="text1"/>
          <w:sz w:val="44"/>
          <w:szCs w:val="44"/>
        </w:rPr>
      </w:pPr>
    </w:p>
    <w:p w14:paraId="62DDDF30" w14:textId="3E11182D" w:rsidR="000A1922" w:rsidRPr="006E786C" w:rsidRDefault="000A1922" w:rsidP="006E786C">
      <w:pPr>
        <w:pStyle w:val="ListParagraph"/>
        <w:numPr>
          <w:ilvl w:val="0"/>
          <w:numId w:val="26"/>
        </w:numPr>
        <w:rPr>
          <w:color w:val="7030A0"/>
          <w:sz w:val="52"/>
          <w:szCs w:val="52"/>
        </w:rPr>
      </w:pPr>
      <w:r w:rsidRPr="001C47F8">
        <w:rPr>
          <w:color w:val="7030A0"/>
          <w:sz w:val="52"/>
          <w:szCs w:val="52"/>
        </w:rPr>
        <w:t xml:space="preserve">Hybrid Models : </w:t>
      </w:r>
    </w:p>
    <w:p w14:paraId="63BF97B4" w14:textId="5C85A331" w:rsidR="000A1922" w:rsidRDefault="000A1922" w:rsidP="001C47F8">
      <w:pPr>
        <w:pStyle w:val="ListParagraph"/>
        <w:numPr>
          <w:ilvl w:val="1"/>
          <w:numId w:val="24"/>
        </w:numPr>
        <w:rPr>
          <w:color w:val="A34240" w:themeColor="accent6"/>
          <w:sz w:val="56"/>
          <w:szCs w:val="56"/>
        </w:rPr>
      </w:pPr>
      <w:r w:rsidRPr="001C47F8">
        <w:rPr>
          <w:color w:val="000000" w:themeColor="text1"/>
          <w:sz w:val="44"/>
          <w:szCs w:val="44"/>
        </w:rPr>
        <w:t>Combining rule-based and machine learning approaches to leverage the strengths of both methods for more accurate sentiment analysis</w:t>
      </w:r>
      <w:r w:rsidRPr="000A1922">
        <w:rPr>
          <w:color w:val="A34240" w:themeColor="accent6"/>
          <w:sz w:val="56"/>
          <w:szCs w:val="56"/>
        </w:rPr>
        <w:t>.</w:t>
      </w:r>
    </w:p>
    <w:p w14:paraId="5BD16F94" w14:textId="77777777" w:rsidR="001C47F8" w:rsidRPr="001C47F8" w:rsidRDefault="001C47F8" w:rsidP="001C47F8">
      <w:pPr>
        <w:pStyle w:val="ListParagraph"/>
        <w:ind w:left="1440"/>
        <w:rPr>
          <w:color w:val="A34240" w:themeColor="accent6"/>
          <w:sz w:val="56"/>
          <w:szCs w:val="56"/>
        </w:rPr>
      </w:pPr>
    </w:p>
    <w:p w14:paraId="52C42022" w14:textId="68970AAC" w:rsidR="00A27C5E" w:rsidRPr="006E786C" w:rsidRDefault="000A1922" w:rsidP="006E786C">
      <w:pPr>
        <w:pStyle w:val="ListParagraph"/>
        <w:numPr>
          <w:ilvl w:val="0"/>
          <w:numId w:val="26"/>
        </w:numPr>
        <w:rPr>
          <w:color w:val="A34240" w:themeColor="accent6"/>
          <w:sz w:val="56"/>
          <w:szCs w:val="56"/>
        </w:rPr>
      </w:pPr>
      <w:r w:rsidRPr="001C47F8">
        <w:rPr>
          <w:color w:val="7030A0"/>
          <w:sz w:val="52"/>
          <w:szCs w:val="52"/>
        </w:rPr>
        <w:t xml:space="preserve">Leveraging Domain Knowledge  :    </w:t>
      </w:r>
    </w:p>
    <w:p w14:paraId="482BCA67" w14:textId="58E8B4ED" w:rsidR="000A1922" w:rsidRPr="00A27C5E" w:rsidRDefault="000A1922" w:rsidP="00A27C5E">
      <w:pPr>
        <w:pStyle w:val="ListParagraph"/>
        <w:numPr>
          <w:ilvl w:val="0"/>
          <w:numId w:val="20"/>
        </w:numPr>
        <w:rPr>
          <w:color w:val="000000" w:themeColor="text1"/>
          <w:sz w:val="44"/>
          <w:szCs w:val="44"/>
        </w:rPr>
      </w:pPr>
      <w:r w:rsidRPr="00A27C5E">
        <w:rPr>
          <w:color w:val="000000" w:themeColor="text1"/>
          <w:sz w:val="44"/>
          <w:szCs w:val="44"/>
        </w:rPr>
        <w:t>Inc</w:t>
      </w:r>
      <w:r w:rsidR="006F3546">
        <w:rPr>
          <w:color w:val="000000" w:themeColor="text1"/>
          <w:sz w:val="44"/>
          <w:szCs w:val="44"/>
        </w:rPr>
        <w:t>or</w:t>
      </w:r>
      <w:r w:rsidRPr="00A27C5E">
        <w:rPr>
          <w:color w:val="000000" w:themeColor="text1"/>
          <w:sz w:val="44"/>
          <w:szCs w:val="44"/>
        </w:rPr>
        <w:t>porate domain-specific lexicons and knowledge bases to improve sentiment analysis in specialized industries or product categories.</w:t>
      </w:r>
    </w:p>
    <w:p w14:paraId="15DC86FF" w14:textId="298E2613" w:rsidR="000A1922" w:rsidRPr="00A27C5E" w:rsidRDefault="000A1922">
      <w:pPr>
        <w:rPr>
          <w:color w:val="A34240" w:themeColor="accent6"/>
          <w:sz w:val="44"/>
          <w:szCs w:val="44"/>
        </w:rPr>
      </w:pPr>
    </w:p>
    <w:p w14:paraId="7F0BDA72" w14:textId="3B787026" w:rsidR="000A1922" w:rsidRPr="006E786C" w:rsidRDefault="000A1922" w:rsidP="006E786C">
      <w:pPr>
        <w:pStyle w:val="ListParagraph"/>
        <w:numPr>
          <w:ilvl w:val="0"/>
          <w:numId w:val="26"/>
        </w:numPr>
        <w:rPr>
          <w:color w:val="7030A0"/>
          <w:sz w:val="52"/>
          <w:szCs w:val="52"/>
        </w:rPr>
      </w:pPr>
      <w:r w:rsidRPr="00A27C5E">
        <w:rPr>
          <w:color w:val="7030A0"/>
          <w:sz w:val="52"/>
          <w:szCs w:val="52"/>
        </w:rPr>
        <w:t xml:space="preserve">Ensemble Methods : </w:t>
      </w:r>
    </w:p>
    <w:p w14:paraId="2C7C8363" w14:textId="3A47324D" w:rsidR="000A1922" w:rsidRPr="00F44114" w:rsidRDefault="000A1922" w:rsidP="00A27C5E">
      <w:pPr>
        <w:pStyle w:val="ListParagraph"/>
        <w:numPr>
          <w:ilvl w:val="1"/>
          <w:numId w:val="24"/>
        </w:numPr>
        <w:rPr>
          <w:color w:val="000000" w:themeColor="text1"/>
          <w:sz w:val="44"/>
          <w:szCs w:val="44"/>
        </w:rPr>
      </w:pPr>
      <w:r w:rsidRPr="00F44114">
        <w:rPr>
          <w:color w:val="000000" w:themeColor="text1"/>
          <w:sz w:val="44"/>
          <w:szCs w:val="44"/>
        </w:rPr>
        <w:t>Combining the predictions of multiple sentiment analysis models to improve overall accuracy.</w:t>
      </w:r>
    </w:p>
    <w:p w14:paraId="3FC92C21" w14:textId="77777777" w:rsidR="000A1922" w:rsidRPr="00A27C5E" w:rsidRDefault="000A1922">
      <w:pPr>
        <w:rPr>
          <w:color w:val="A34240" w:themeColor="accent6"/>
          <w:sz w:val="44"/>
          <w:szCs w:val="44"/>
        </w:rPr>
      </w:pPr>
    </w:p>
    <w:p w14:paraId="03E9F98B" w14:textId="478F4A79" w:rsidR="000A1922" w:rsidRPr="006E786C" w:rsidRDefault="000A1922" w:rsidP="006E786C">
      <w:pPr>
        <w:pStyle w:val="ListParagraph"/>
        <w:numPr>
          <w:ilvl w:val="0"/>
          <w:numId w:val="26"/>
        </w:numPr>
        <w:rPr>
          <w:color w:val="7030A0"/>
          <w:sz w:val="52"/>
          <w:szCs w:val="52"/>
        </w:rPr>
      </w:pPr>
      <w:r w:rsidRPr="00F44114">
        <w:rPr>
          <w:color w:val="7030A0"/>
          <w:sz w:val="52"/>
          <w:szCs w:val="52"/>
        </w:rPr>
        <w:t>Active Learning :</w:t>
      </w:r>
    </w:p>
    <w:p w14:paraId="42170570" w14:textId="38C7525D" w:rsidR="000A1922" w:rsidRPr="00F44114" w:rsidRDefault="000A1922" w:rsidP="000A1922">
      <w:pPr>
        <w:pStyle w:val="ListParagraph"/>
        <w:numPr>
          <w:ilvl w:val="1"/>
          <w:numId w:val="24"/>
        </w:numPr>
        <w:rPr>
          <w:color w:val="000000" w:themeColor="text1"/>
          <w:sz w:val="44"/>
          <w:szCs w:val="44"/>
        </w:rPr>
      </w:pPr>
      <w:r w:rsidRPr="00F44114">
        <w:rPr>
          <w:color w:val="000000" w:themeColor="text1"/>
          <w:sz w:val="44"/>
          <w:szCs w:val="44"/>
        </w:rPr>
        <w:t>Employing techniques to select the most informative data for labeling, reducing the amount of labeled data required for training.</w:t>
      </w:r>
    </w:p>
    <w:p w14:paraId="382D1B60" w14:textId="77777777" w:rsidR="000A1922" w:rsidRPr="00A27C5E" w:rsidRDefault="000A1922">
      <w:pPr>
        <w:rPr>
          <w:color w:val="A34240" w:themeColor="accent6"/>
          <w:sz w:val="44"/>
          <w:szCs w:val="44"/>
        </w:rPr>
      </w:pPr>
    </w:p>
    <w:p w14:paraId="30FBAA19" w14:textId="7A682F0A" w:rsidR="00EA52D3" w:rsidRPr="006E786C" w:rsidRDefault="000A1922" w:rsidP="006E786C">
      <w:pPr>
        <w:pStyle w:val="ListParagraph"/>
        <w:numPr>
          <w:ilvl w:val="0"/>
          <w:numId w:val="26"/>
        </w:numPr>
        <w:rPr>
          <w:color w:val="7030A0"/>
          <w:sz w:val="52"/>
          <w:szCs w:val="52"/>
        </w:rPr>
      </w:pPr>
      <w:proofErr w:type="spellStart"/>
      <w:r w:rsidRPr="00F44114">
        <w:rPr>
          <w:color w:val="7030A0"/>
          <w:sz w:val="52"/>
          <w:szCs w:val="52"/>
        </w:rPr>
        <w:t>Explainability</w:t>
      </w:r>
      <w:proofErr w:type="spellEnd"/>
      <w:r w:rsidRPr="00F44114">
        <w:rPr>
          <w:color w:val="7030A0"/>
          <w:sz w:val="52"/>
          <w:szCs w:val="52"/>
        </w:rPr>
        <w:t xml:space="preserve"> and Interpretability : </w:t>
      </w:r>
    </w:p>
    <w:p w14:paraId="358015C1" w14:textId="3CB5208E" w:rsidR="000A1922" w:rsidRPr="00EA52D3" w:rsidRDefault="000A1922" w:rsidP="00F44114">
      <w:pPr>
        <w:pStyle w:val="ListParagraph"/>
        <w:numPr>
          <w:ilvl w:val="0"/>
          <w:numId w:val="20"/>
        </w:numPr>
        <w:rPr>
          <w:color w:val="000000" w:themeColor="text1"/>
          <w:sz w:val="44"/>
          <w:szCs w:val="44"/>
        </w:rPr>
      </w:pPr>
      <w:r w:rsidRPr="00EA52D3">
        <w:rPr>
          <w:color w:val="000000" w:themeColor="text1"/>
          <w:sz w:val="44"/>
          <w:szCs w:val="44"/>
        </w:rPr>
        <w:t>Developing methods to provide explanations for sentiment predictions, enhancing the transparency and trustworthiness of sentiment analysis systems.</w:t>
      </w:r>
    </w:p>
    <w:p w14:paraId="696847E7" w14:textId="77777777" w:rsidR="000A1922" w:rsidRPr="00A27C5E" w:rsidRDefault="000A1922">
      <w:pPr>
        <w:rPr>
          <w:color w:val="A34240" w:themeColor="accent6"/>
          <w:sz w:val="44"/>
          <w:szCs w:val="44"/>
        </w:rPr>
      </w:pPr>
    </w:p>
    <w:p w14:paraId="609B6958" w14:textId="77777777" w:rsidR="000A1922" w:rsidRPr="00A27C5E" w:rsidRDefault="000A1922">
      <w:pPr>
        <w:rPr>
          <w:color w:val="A34240" w:themeColor="accent6"/>
          <w:sz w:val="44"/>
          <w:szCs w:val="44"/>
        </w:rPr>
      </w:pPr>
    </w:p>
    <w:p w14:paraId="406A36E3" w14:textId="429466AC" w:rsidR="000A1922" w:rsidRPr="006E786C" w:rsidRDefault="000A1922" w:rsidP="006E786C">
      <w:pPr>
        <w:pStyle w:val="ListParagraph"/>
        <w:numPr>
          <w:ilvl w:val="0"/>
          <w:numId w:val="26"/>
        </w:numPr>
        <w:rPr>
          <w:color w:val="7030A0"/>
          <w:sz w:val="52"/>
          <w:szCs w:val="52"/>
        </w:rPr>
      </w:pPr>
      <w:r w:rsidRPr="00EA52D3">
        <w:rPr>
          <w:color w:val="7030A0"/>
          <w:sz w:val="52"/>
          <w:szCs w:val="52"/>
        </w:rPr>
        <w:t xml:space="preserve">Real-Time Analysis : </w:t>
      </w:r>
    </w:p>
    <w:p w14:paraId="19B3D36D" w14:textId="5F7CB7C9" w:rsidR="000A1922" w:rsidRPr="00452402" w:rsidRDefault="000A1922" w:rsidP="00452402">
      <w:pPr>
        <w:pStyle w:val="ListParagraph"/>
        <w:numPr>
          <w:ilvl w:val="1"/>
          <w:numId w:val="24"/>
        </w:numPr>
        <w:rPr>
          <w:color w:val="000000" w:themeColor="text1"/>
          <w:sz w:val="44"/>
          <w:szCs w:val="44"/>
        </w:rPr>
      </w:pPr>
      <w:r w:rsidRPr="00452402">
        <w:rPr>
          <w:color w:val="000000" w:themeColor="text1"/>
          <w:sz w:val="44"/>
          <w:szCs w:val="44"/>
        </w:rPr>
        <w:t>Implementing sentiment analysis that can process and respond to customer reviews in real-time, enabling timely reactions to feedback.</w:t>
      </w:r>
    </w:p>
    <w:p w14:paraId="22C2BCBD" w14:textId="77777777" w:rsidR="000A1922" w:rsidRPr="00A27C5E" w:rsidRDefault="000A1922">
      <w:pPr>
        <w:rPr>
          <w:color w:val="A34240" w:themeColor="accent6"/>
          <w:sz w:val="44"/>
          <w:szCs w:val="44"/>
        </w:rPr>
      </w:pPr>
    </w:p>
    <w:p w14:paraId="6657BA50" w14:textId="3873810E" w:rsidR="000A1922" w:rsidRPr="006E786C" w:rsidRDefault="000A1922" w:rsidP="006E786C">
      <w:pPr>
        <w:pStyle w:val="ListParagraph"/>
        <w:numPr>
          <w:ilvl w:val="0"/>
          <w:numId w:val="26"/>
        </w:numPr>
        <w:rPr>
          <w:color w:val="7030A0"/>
          <w:sz w:val="52"/>
          <w:szCs w:val="52"/>
        </w:rPr>
      </w:pPr>
      <w:r w:rsidRPr="00452402">
        <w:rPr>
          <w:color w:val="7030A0"/>
          <w:sz w:val="52"/>
          <w:szCs w:val="52"/>
        </w:rPr>
        <w:t xml:space="preserve">Biased Language Detection: </w:t>
      </w:r>
    </w:p>
    <w:p w14:paraId="505315C8" w14:textId="446D40C3" w:rsidR="000A1922" w:rsidRPr="00452402" w:rsidRDefault="000A1922" w:rsidP="00452402">
      <w:pPr>
        <w:pStyle w:val="ListParagraph"/>
        <w:numPr>
          <w:ilvl w:val="1"/>
          <w:numId w:val="24"/>
        </w:numPr>
        <w:rPr>
          <w:color w:val="000000" w:themeColor="text1"/>
          <w:sz w:val="44"/>
          <w:szCs w:val="44"/>
        </w:rPr>
      </w:pPr>
      <w:r w:rsidRPr="00452402">
        <w:rPr>
          <w:color w:val="000000" w:themeColor="text1"/>
          <w:sz w:val="44"/>
          <w:szCs w:val="44"/>
        </w:rPr>
        <w:t>Detecting and addressing biased language in customer reviews to ensure fair and unbiased sentiment analysis.</w:t>
      </w:r>
    </w:p>
    <w:p w14:paraId="1E778435" w14:textId="77777777" w:rsidR="000A1922" w:rsidRPr="00452402" w:rsidRDefault="000A1922">
      <w:pPr>
        <w:rPr>
          <w:color w:val="000000" w:themeColor="text1"/>
          <w:sz w:val="44"/>
          <w:szCs w:val="44"/>
        </w:rPr>
      </w:pPr>
    </w:p>
    <w:p w14:paraId="6A17A3F7" w14:textId="5E2C7017" w:rsidR="000A1922" w:rsidRPr="00452402" w:rsidRDefault="00452402">
      <w:pPr>
        <w:rPr>
          <w:color w:val="000000" w:themeColor="text1"/>
          <w:sz w:val="44"/>
          <w:szCs w:val="44"/>
        </w:rPr>
      </w:pPr>
      <w:r>
        <w:rPr>
          <w:color w:val="000000" w:themeColor="text1"/>
          <w:sz w:val="44"/>
          <w:szCs w:val="44"/>
        </w:rPr>
        <w:t xml:space="preserve">           </w:t>
      </w:r>
      <w:r w:rsidR="000A1922" w:rsidRPr="00452402">
        <w:rPr>
          <w:color w:val="000000" w:themeColor="text1"/>
          <w:sz w:val="44"/>
          <w:szCs w:val="44"/>
        </w:rPr>
        <w:t>These innovative techniques and approaches continue to evolve as the field of sentiment analysis advances, and they play a crucial role in providing valuable insights from customer reviews.</w:t>
      </w:r>
    </w:p>
    <w:p w14:paraId="27FA3C35" w14:textId="77777777" w:rsidR="000A1922" w:rsidRPr="00452402" w:rsidRDefault="000A1922">
      <w:pPr>
        <w:rPr>
          <w:color w:val="000000" w:themeColor="text1"/>
          <w:sz w:val="44"/>
          <w:szCs w:val="44"/>
        </w:rPr>
      </w:pPr>
    </w:p>
    <w:p w14:paraId="45E4924C" w14:textId="77777777" w:rsidR="000A1922" w:rsidRPr="00452402" w:rsidRDefault="000A1922">
      <w:pPr>
        <w:rPr>
          <w:color w:val="000000" w:themeColor="text1"/>
          <w:sz w:val="44"/>
          <w:szCs w:val="44"/>
        </w:rPr>
      </w:pPr>
    </w:p>
    <w:p w14:paraId="6CCD4DAA" w14:textId="77777777" w:rsidR="000A1922" w:rsidRPr="00452402" w:rsidRDefault="000A1922">
      <w:pPr>
        <w:rPr>
          <w:color w:val="000000" w:themeColor="text1"/>
          <w:sz w:val="44"/>
          <w:szCs w:val="44"/>
        </w:rPr>
      </w:pPr>
    </w:p>
    <w:p w14:paraId="1B296DB8" w14:textId="77777777" w:rsidR="000A1922" w:rsidRPr="00452402" w:rsidRDefault="000A1922">
      <w:pPr>
        <w:rPr>
          <w:color w:val="000000" w:themeColor="text1"/>
          <w:sz w:val="44"/>
          <w:szCs w:val="44"/>
        </w:rPr>
      </w:pPr>
    </w:p>
    <w:p w14:paraId="1F62E22B" w14:textId="77777777" w:rsidR="000A1922" w:rsidRPr="00452402" w:rsidRDefault="000A1922">
      <w:pPr>
        <w:rPr>
          <w:color w:val="000000" w:themeColor="text1"/>
          <w:sz w:val="44"/>
          <w:szCs w:val="44"/>
        </w:rPr>
      </w:pPr>
    </w:p>
    <w:p w14:paraId="503787DD" w14:textId="77777777" w:rsidR="000A1922" w:rsidRPr="00452402" w:rsidRDefault="000A1922">
      <w:pPr>
        <w:rPr>
          <w:color w:val="000000" w:themeColor="text1"/>
          <w:sz w:val="44"/>
          <w:szCs w:val="44"/>
        </w:rPr>
      </w:pPr>
    </w:p>
    <w:p w14:paraId="0625E41B" w14:textId="77777777" w:rsidR="009F5F4C" w:rsidRPr="00452402" w:rsidRDefault="009F5F4C">
      <w:pPr>
        <w:rPr>
          <w:color w:val="000000" w:themeColor="text1"/>
          <w:sz w:val="44"/>
          <w:szCs w:val="44"/>
        </w:rPr>
      </w:pPr>
    </w:p>
    <w:sectPr w:rsidR="009F5F4C" w:rsidRPr="00452402">
      <w:headerReference w:type="even" r:id="rId11"/>
      <w:headerReference w:type="default" r:id="rId12"/>
      <w:footerReference w:type="even" r:id="rId13"/>
      <w:footerReference w:type="default" r:id="rId14"/>
      <w:headerReference w:type="first" r:id="rId15"/>
      <w:footerReference w:type="first" r:id="rId16"/>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3FD1" w14:textId="77777777" w:rsidR="003E0FF5" w:rsidRDefault="003E0FF5">
      <w:pPr>
        <w:spacing w:after="0" w:line="240" w:lineRule="auto"/>
      </w:pPr>
      <w:r>
        <w:separator/>
      </w:r>
    </w:p>
  </w:endnote>
  <w:endnote w:type="continuationSeparator" w:id="0">
    <w:p w14:paraId="3F2F45E6" w14:textId="77777777" w:rsidR="003E0FF5" w:rsidRDefault="003E0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AE82" w14:textId="77777777" w:rsidR="00266139" w:rsidRDefault="00266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5F6505B8" w14:textId="77777777" w:rsidR="00FF42F8" w:rsidRDefault="00FA76A9">
        <w:pPr>
          <w:pStyle w:val="Footer"/>
        </w:pPr>
        <w:r>
          <w:fldChar w:fldCharType="begin"/>
        </w:r>
        <w:r>
          <w:instrText xml:space="preserve"> PAGE   \* MERGEFORMAT </w:instrText>
        </w:r>
        <w:r>
          <w:fldChar w:fldCharType="separate"/>
        </w:r>
        <w:r w:rsidR="00F87DB0">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113CC" w14:textId="77777777" w:rsidR="00266139" w:rsidRDefault="00266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88D94" w14:textId="77777777" w:rsidR="003E0FF5" w:rsidRDefault="003E0FF5">
      <w:pPr>
        <w:spacing w:after="0" w:line="240" w:lineRule="auto"/>
      </w:pPr>
      <w:r>
        <w:separator/>
      </w:r>
    </w:p>
  </w:footnote>
  <w:footnote w:type="continuationSeparator" w:id="0">
    <w:p w14:paraId="75AE4F45" w14:textId="77777777" w:rsidR="003E0FF5" w:rsidRDefault="003E0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1FC90" w14:textId="77777777" w:rsidR="00266139" w:rsidRDefault="00266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927D" w14:textId="77777777" w:rsidR="00266139" w:rsidRDefault="002661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42D8" w14:textId="77777777" w:rsidR="00987527" w:rsidRDefault="00987527">
    <w:pPr>
      <w:pStyle w:val="Header"/>
    </w:pPr>
    <w:r>
      <w:rPr>
        <w:noProof/>
        <w:lang w:eastAsia="en-US"/>
      </w:rPr>
      <mc:AlternateContent>
        <mc:Choice Requires="wps">
          <w:drawing>
            <wp:anchor distT="0" distB="0" distL="114300" distR="114300" simplePos="0" relativeHeight="251659264" behindDoc="0" locked="1" layoutInCell="1" allowOverlap="1" wp14:anchorId="2FA27287" wp14:editId="06106A48">
              <wp:simplePos x="0" y="0"/>
              <wp:positionH relativeFrom="page">
                <wp:posOffset>8890</wp:posOffset>
              </wp:positionH>
              <wp:positionV relativeFrom="page">
                <wp:posOffset>631190</wp:posOffset>
              </wp:positionV>
              <wp:extent cx="603504" cy="1060704"/>
              <wp:effectExtent l="0" t="0" r="25400" b="25400"/>
              <wp:wrapNone/>
              <wp:docPr id="2" name="Rectangle 2" descr="Rectangle design"/>
              <wp:cNvGraphicFramePr/>
              <a:graphic xmlns:a="http://schemas.openxmlformats.org/drawingml/2006/main">
                <a:graphicData uri="http://schemas.microsoft.com/office/word/2010/wordprocessingShape">
                  <wps:wsp>
                    <wps:cNvSpPr/>
                    <wps:spPr>
                      <a:xfrm>
                        <a:off x="0" y="0"/>
                        <a:ext cx="603504" cy="1060704"/>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F03B0" id="Rectangle 2" o:spid="_x0000_s1026" alt="Rectangle design" style="position:absolute;margin-left:.7pt;margin-top:49.7pt;width:47.5pt;height:8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" fillcolor="#3a3a3a [3215]" strokecolor="#2a1120 [1604]"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C7FC8"/>
    <w:multiLevelType w:val="hybridMultilevel"/>
    <w:tmpl w:val="7A685848"/>
    <w:lvl w:ilvl="0" w:tplc="FFFFFFFF">
      <w:start w:val="1"/>
      <w:numFmt w:val="decimal"/>
      <w:lvlText w:val="%1."/>
      <w:lvlJc w:val="left"/>
      <w:pPr>
        <w:ind w:left="1080" w:hanging="720"/>
      </w:pPr>
      <w:rPr>
        <w:rFonts w:hint="default"/>
      </w:rPr>
    </w:lvl>
    <w:lvl w:ilvl="1" w:tplc="C9787E68">
      <w:start w:val="1"/>
      <w:numFmt w:val="bullet"/>
      <w:lvlText w:val="•"/>
      <w:lvlJc w:val="left"/>
      <w:pPr>
        <w:ind w:left="1440" w:hanging="360"/>
      </w:pPr>
      <w:rPr>
        <w:rFonts w:ascii="Cambria" w:eastAsiaTheme="minorHAnsi" w:hAnsi="Cambria" w:cstheme="minorBidi" w:hint="default"/>
      </w:rPr>
    </w:lvl>
    <w:lvl w:ilvl="2" w:tplc="0FB8416A">
      <w:start w:val="1"/>
      <w:numFmt w:val="upp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4D7AC5"/>
    <w:multiLevelType w:val="hybridMultilevel"/>
    <w:tmpl w:val="4EFED3B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9908E0"/>
    <w:multiLevelType w:val="hybridMultilevel"/>
    <w:tmpl w:val="20AEF470"/>
    <w:lvl w:ilvl="0" w:tplc="16CAC14A">
      <w:start w:val="1"/>
      <w:numFmt w:val="decimal"/>
      <w:lvlText w:val="%1."/>
      <w:lvlJc w:val="left"/>
      <w:pPr>
        <w:ind w:left="1080" w:hanging="720"/>
      </w:pPr>
      <w:rPr>
        <w:rFonts w:hint="default"/>
        <w:color w:val="7030A0"/>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32664"/>
    <w:multiLevelType w:val="hybridMultilevel"/>
    <w:tmpl w:val="B0CE6502"/>
    <w:lvl w:ilvl="0" w:tplc="04090015">
      <w:start w:val="1"/>
      <w:numFmt w:val="upperLetter"/>
      <w:lvlText w:val="%1."/>
      <w:lvlJc w:val="left"/>
      <w:pPr>
        <w:ind w:left="2945" w:hanging="360"/>
      </w:pPr>
    </w:lvl>
    <w:lvl w:ilvl="1" w:tplc="04090019" w:tentative="1">
      <w:start w:val="1"/>
      <w:numFmt w:val="lowerLetter"/>
      <w:lvlText w:val="%2."/>
      <w:lvlJc w:val="left"/>
      <w:pPr>
        <w:ind w:left="3665" w:hanging="360"/>
      </w:pPr>
    </w:lvl>
    <w:lvl w:ilvl="2" w:tplc="0409001B" w:tentative="1">
      <w:start w:val="1"/>
      <w:numFmt w:val="lowerRoman"/>
      <w:lvlText w:val="%3."/>
      <w:lvlJc w:val="right"/>
      <w:pPr>
        <w:ind w:left="4385" w:hanging="180"/>
      </w:pPr>
    </w:lvl>
    <w:lvl w:ilvl="3" w:tplc="0409000F" w:tentative="1">
      <w:start w:val="1"/>
      <w:numFmt w:val="decimal"/>
      <w:lvlText w:val="%4."/>
      <w:lvlJc w:val="left"/>
      <w:pPr>
        <w:ind w:left="5105" w:hanging="360"/>
      </w:pPr>
    </w:lvl>
    <w:lvl w:ilvl="4" w:tplc="04090019" w:tentative="1">
      <w:start w:val="1"/>
      <w:numFmt w:val="lowerLetter"/>
      <w:lvlText w:val="%5."/>
      <w:lvlJc w:val="left"/>
      <w:pPr>
        <w:ind w:left="5825" w:hanging="360"/>
      </w:pPr>
    </w:lvl>
    <w:lvl w:ilvl="5" w:tplc="0409001B" w:tentative="1">
      <w:start w:val="1"/>
      <w:numFmt w:val="lowerRoman"/>
      <w:lvlText w:val="%6."/>
      <w:lvlJc w:val="right"/>
      <w:pPr>
        <w:ind w:left="6545" w:hanging="180"/>
      </w:pPr>
    </w:lvl>
    <w:lvl w:ilvl="6" w:tplc="0409000F" w:tentative="1">
      <w:start w:val="1"/>
      <w:numFmt w:val="decimal"/>
      <w:lvlText w:val="%7."/>
      <w:lvlJc w:val="left"/>
      <w:pPr>
        <w:ind w:left="7265" w:hanging="360"/>
      </w:pPr>
    </w:lvl>
    <w:lvl w:ilvl="7" w:tplc="04090019" w:tentative="1">
      <w:start w:val="1"/>
      <w:numFmt w:val="lowerLetter"/>
      <w:lvlText w:val="%8."/>
      <w:lvlJc w:val="left"/>
      <w:pPr>
        <w:ind w:left="7985" w:hanging="360"/>
      </w:pPr>
    </w:lvl>
    <w:lvl w:ilvl="8" w:tplc="0409001B" w:tentative="1">
      <w:start w:val="1"/>
      <w:numFmt w:val="lowerRoman"/>
      <w:lvlText w:val="%9."/>
      <w:lvlJc w:val="right"/>
      <w:pPr>
        <w:ind w:left="8705" w:hanging="180"/>
      </w:pPr>
    </w:lvl>
  </w:abstractNum>
  <w:abstractNum w:abstractNumId="14" w15:restartNumberingAfterBreak="0">
    <w:nsid w:val="1BD44C4B"/>
    <w:multiLevelType w:val="hybridMultilevel"/>
    <w:tmpl w:val="EF345866"/>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316243"/>
    <w:multiLevelType w:val="hybridMultilevel"/>
    <w:tmpl w:val="C0CCF7E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23CB4ACC"/>
    <w:multiLevelType w:val="hybridMultilevel"/>
    <w:tmpl w:val="DAD48988"/>
    <w:lvl w:ilvl="0" w:tplc="D260628E">
      <w:start w:val="1"/>
      <w:numFmt w:val="lowerLetter"/>
      <w:lvlText w:val="%1)"/>
      <w:lvlJc w:val="left"/>
      <w:pPr>
        <w:ind w:left="1342" w:hanging="360"/>
      </w:pPr>
      <w:rPr>
        <w:color w:val="408296" w:themeColor="accent5"/>
      </w:rPr>
    </w:lvl>
    <w:lvl w:ilvl="1" w:tplc="04090019" w:tentative="1">
      <w:start w:val="1"/>
      <w:numFmt w:val="lowerLetter"/>
      <w:lvlText w:val="%2."/>
      <w:lvlJc w:val="left"/>
      <w:pPr>
        <w:ind w:left="2062" w:hanging="360"/>
      </w:pPr>
    </w:lvl>
    <w:lvl w:ilvl="2" w:tplc="0409001B" w:tentative="1">
      <w:start w:val="1"/>
      <w:numFmt w:val="lowerRoman"/>
      <w:lvlText w:val="%3."/>
      <w:lvlJc w:val="right"/>
      <w:pPr>
        <w:ind w:left="2782" w:hanging="180"/>
      </w:pPr>
    </w:lvl>
    <w:lvl w:ilvl="3" w:tplc="0409000F" w:tentative="1">
      <w:start w:val="1"/>
      <w:numFmt w:val="decimal"/>
      <w:lvlText w:val="%4."/>
      <w:lvlJc w:val="left"/>
      <w:pPr>
        <w:ind w:left="3502" w:hanging="360"/>
      </w:pPr>
    </w:lvl>
    <w:lvl w:ilvl="4" w:tplc="04090019" w:tentative="1">
      <w:start w:val="1"/>
      <w:numFmt w:val="lowerLetter"/>
      <w:lvlText w:val="%5."/>
      <w:lvlJc w:val="left"/>
      <w:pPr>
        <w:ind w:left="4222" w:hanging="360"/>
      </w:pPr>
    </w:lvl>
    <w:lvl w:ilvl="5" w:tplc="0409001B" w:tentative="1">
      <w:start w:val="1"/>
      <w:numFmt w:val="lowerRoman"/>
      <w:lvlText w:val="%6."/>
      <w:lvlJc w:val="right"/>
      <w:pPr>
        <w:ind w:left="4942" w:hanging="180"/>
      </w:pPr>
    </w:lvl>
    <w:lvl w:ilvl="6" w:tplc="0409000F" w:tentative="1">
      <w:start w:val="1"/>
      <w:numFmt w:val="decimal"/>
      <w:lvlText w:val="%7."/>
      <w:lvlJc w:val="left"/>
      <w:pPr>
        <w:ind w:left="5662" w:hanging="360"/>
      </w:pPr>
    </w:lvl>
    <w:lvl w:ilvl="7" w:tplc="04090019" w:tentative="1">
      <w:start w:val="1"/>
      <w:numFmt w:val="lowerLetter"/>
      <w:lvlText w:val="%8."/>
      <w:lvlJc w:val="left"/>
      <w:pPr>
        <w:ind w:left="6382" w:hanging="360"/>
      </w:pPr>
    </w:lvl>
    <w:lvl w:ilvl="8" w:tplc="0409001B" w:tentative="1">
      <w:start w:val="1"/>
      <w:numFmt w:val="lowerRoman"/>
      <w:lvlText w:val="%9."/>
      <w:lvlJc w:val="right"/>
      <w:pPr>
        <w:ind w:left="7102" w:hanging="180"/>
      </w:pPr>
    </w:lvl>
  </w:abstractNum>
  <w:abstractNum w:abstractNumId="17" w15:restartNumberingAfterBreak="0">
    <w:nsid w:val="29E1618D"/>
    <w:multiLevelType w:val="hybridMultilevel"/>
    <w:tmpl w:val="A9F81A92"/>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18" w15:restartNumberingAfterBreak="0">
    <w:nsid w:val="3B265FFF"/>
    <w:multiLevelType w:val="hybridMultilevel"/>
    <w:tmpl w:val="F6E2CD08"/>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9" w15:restartNumberingAfterBreak="0">
    <w:nsid w:val="42404430"/>
    <w:multiLevelType w:val="hybridMultilevel"/>
    <w:tmpl w:val="563A7A3A"/>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42FA3B33"/>
    <w:multiLevelType w:val="hybridMultilevel"/>
    <w:tmpl w:val="82A8FF3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1" w15:restartNumberingAfterBreak="0">
    <w:nsid w:val="51736D97"/>
    <w:multiLevelType w:val="hybridMultilevel"/>
    <w:tmpl w:val="079C67E8"/>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22" w15:restartNumberingAfterBreak="0">
    <w:nsid w:val="52E01281"/>
    <w:multiLevelType w:val="hybridMultilevel"/>
    <w:tmpl w:val="B5AE8790"/>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23" w15:restartNumberingAfterBreak="0">
    <w:nsid w:val="53860365"/>
    <w:multiLevelType w:val="hybridMultilevel"/>
    <w:tmpl w:val="75246978"/>
    <w:lvl w:ilvl="0" w:tplc="A5401A56">
      <w:start w:val="1"/>
      <w:numFmt w:val="decimal"/>
      <w:lvlText w:val="%1."/>
      <w:lvlJc w:val="left"/>
      <w:pPr>
        <w:ind w:left="1080" w:hanging="72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012E5"/>
    <w:multiLevelType w:val="hybridMultilevel"/>
    <w:tmpl w:val="271601D2"/>
    <w:lvl w:ilvl="0" w:tplc="FFFFFFFF">
      <w:start w:val="1"/>
      <w:numFmt w:val="decimal"/>
      <w:lvlText w:val="%1."/>
      <w:lvlJc w:val="left"/>
      <w:pPr>
        <w:ind w:left="1080" w:hanging="720"/>
      </w:pPr>
      <w:rPr>
        <w:rFonts w:hint="default"/>
      </w:rPr>
    </w:lvl>
    <w:lvl w:ilvl="1" w:tplc="04090017">
      <w:start w:val="1"/>
      <w:numFmt w:val="lowerLetter"/>
      <w:lvlText w:val="%2)"/>
      <w:lvlJc w:val="left"/>
      <w:pPr>
        <w:ind w:left="1822" w:hanging="360"/>
      </w:pPr>
    </w:lvl>
    <w:lvl w:ilvl="2" w:tplc="FFFFFFFF">
      <w:start w:val="1"/>
      <w:numFmt w:val="upperLetter"/>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1311F9"/>
    <w:multiLevelType w:val="hybridMultilevel"/>
    <w:tmpl w:val="9F2259FC"/>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26" w15:restartNumberingAfterBreak="0">
    <w:nsid w:val="595E2824"/>
    <w:multiLevelType w:val="hybridMultilevel"/>
    <w:tmpl w:val="F7DA32D4"/>
    <w:lvl w:ilvl="0" w:tplc="47A276AA">
      <w:start w:val="1"/>
      <w:numFmt w:val="lowerLetter"/>
      <w:lvlText w:val="%1)"/>
      <w:lvlJc w:val="left"/>
      <w:pPr>
        <w:ind w:left="1822" w:hanging="360"/>
      </w:pPr>
      <w:rPr>
        <w:color w:val="408296" w:themeColor="accent5"/>
      </w:rPr>
    </w:lvl>
    <w:lvl w:ilvl="1" w:tplc="04090019" w:tentative="1">
      <w:start w:val="1"/>
      <w:numFmt w:val="lowerLetter"/>
      <w:lvlText w:val="%2."/>
      <w:lvlJc w:val="left"/>
      <w:pPr>
        <w:ind w:left="2542" w:hanging="360"/>
      </w:pPr>
    </w:lvl>
    <w:lvl w:ilvl="2" w:tplc="0409001B" w:tentative="1">
      <w:start w:val="1"/>
      <w:numFmt w:val="lowerRoman"/>
      <w:lvlText w:val="%3."/>
      <w:lvlJc w:val="right"/>
      <w:pPr>
        <w:ind w:left="3262" w:hanging="180"/>
      </w:pPr>
    </w:lvl>
    <w:lvl w:ilvl="3" w:tplc="0409000F" w:tentative="1">
      <w:start w:val="1"/>
      <w:numFmt w:val="decimal"/>
      <w:lvlText w:val="%4."/>
      <w:lvlJc w:val="left"/>
      <w:pPr>
        <w:ind w:left="3982" w:hanging="360"/>
      </w:pPr>
    </w:lvl>
    <w:lvl w:ilvl="4" w:tplc="04090019" w:tentative="1">
      <w:start w:val="1"/>
      <w:numFmt w:val="lowerLetter"/>
      <w:lvlText w:val="%5."/>
      <w:lvlJc w:val="left"/>
      <w:pPr>
        <w:ind w:left="4702" w:hanging="360"/>
      </w:pPr>
    </w:lvl>
    <w:lvl w:ilvl="5" w:tplc="0409001B" w:tentative="1">
      <w:start w:val="1"/>
      <w:numFmt w:val="lowerRoman"/>
      <w:lvlText w:val="%6."/>
      <w:lvlJc w:val="right"/>
      <w:pPr>
        <w:ind w:left="5422" w:hanging="180"/>
      </w:pPr>
    </w:lvl>
    <w:lvl w:ilvl="6" w:tplc="0409000F" w:tentative="1">
      <w:start w:val="1"/>
      <w:numFmt w:val="decimal"/>
      <w:lvlText w:val="%7."/>
      <w:lvlJc w:val="left"/>
      <w:pPr>
        <w:ind w:left="6142" w:hanging="360"/>
      </w:pPr>
    </w:lvl>
    <w:lvl w:ilvl="7" w:tplc="04090019" w:tentative="1">
      <w:start w:val="1"/>
      <w:numFmt w:val="lowerLetter"/>
      <w:lvlText w:val="%8."/>
      <w:lvlJc w:val="left"/>
      <w:pPr>
        <w:ind w:left="6862" w:hanging="360"/>
      </w:pPr>
    </w:lvl>
    <w:lvl w:ilvl="8" w:tplc="0409001B" w:tentative="1">
      <w:start w:val="1"/>
      <w:numFmt w:val="lowerRoman"/>
      <w:lvlText w:val="%9."/>
      <w:lvlJc w:val="right"/>
      <w:pPr>
        <w:ind w:left="7582" w:hanging="180"/>
      </w:pPr>
    </w:lvl>
  </w:abstractNum>
  <w:abstractNum w:abstractNumId="27" w15:restartNumberingAfterBreak="0">
    <w:nsid w:val="64491C67"/>
    <w:multiLevelType w:val="hybridMultilevel"/>
    <w:tmpl w:val="AF0268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32955"/>
    <w:multiLevelType w:val="hybridMultilevel"/>
    <w:tmpl w:val="7D7A191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9" w15:restartNumberingAfterBreak="0">
    <w:nsid w:val="69EB3833"/>
    <w:multiLevelType w:val="hybridMultilevel"/>
    <w:tmpl w:val="27E03C18"/>
    <w:lvl w:ilvl="0" w:tplc="04090001">
      <w:start w:val="1"/>
      <w:numFmt w:val="bullet"/>
      <w:lvlText w:val=""/>
      <w:lvlJc w:val="left"/>
      <w:pPr>
        <w:ind w:left="982" w:hanging="360"/>
      </w:pPr>
      <w:rPr>
        <w:rFonts w:ascii="Symbol" w:hAnsi="Symbol"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30" w15:restartNumberingAfterBreak="0">
    <w:nsid w:val="703B6A4A"/>
    <w:multiLevelType w:val="hybridMultilevel"/>
    <w:tmpl w:val="834ECFA6"/>
    <w:lvl w:ilvl="0" w:tplc="AA368596">
      <w:start w:val="1"/>
      <w:numFmt w:val="decimal"/>
      <w:lvlText w:val="%1."/>
      <w:lvlJc w:val="left"/>
      <w:pPr>
        <w:ind w:left="1080" w:hanging="720"/>
      </w:pPr>
      <w:rPr>
        <w:rFonts w:hint="default"/>
        <w:color w:val="7030A0"/>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D5230"/>
    <w:multiLevelType w:val="hybridMultilevel"/>
    <w:tmpl w:val="B952F082"/>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num w:numId="1" w16cid:durableId="445734060">
    <w:abstractNumId w:val="9"/>
  </w:num>
  <w:num w:numId="2" w16cid:durableId="35811509">
    <w:abstractNumId w:val="7"/>
  </w:num>
  <w:num w:numId="3" w16cid:durableId="273250131">
    <w:abstractNumId w:val="6"/>
  </w:num>
  <w:num w:numId="4" w16cid:durableId="1319381223">
    <w:abstractNumId w:val="5"/>
  </w:num>
  <w:num w:numId="5" w16cid:durableId="1364096702">
    <w:abstractNumId w:val="4"/>
  </w:num>
  <w:num w:numId="6" w16cid:durableId="862325080">
    <w:abstractNumId w:val="8"/>
  </w:num>
  <w:num w:numId="7" w16cid:durableId="1919747038">
    <w:abstractNumId w:val="3"/>
  </w:num>
  <w:num w:numId="8" w16cid:durableId="492913737">
    <w:abstractNumId w:val="2"/>
  </w:num>
  <w:num w:numId="9" w16cid:durableId="694189570">
    <w:abstractNumId w:val="1"/>
  </w:num>
  <w:num w:numId="10" w16cid:durableId="173999039">
    <w:abstractNumId w:val="0"/>
  </w:num>
  <w:num w:numId="11" w16cid:durableId="1669291513">
    <w:abstractNumId w:val="28"/>
  </w:num>
  <w:num w:numId="12" w16cid:durableId="1659646261">
    <w:abstractNumId w:val="29"/>
  </w:num>
  <w:num w:numId="13" w16cid:durableId="182256306">
    <w:abstractNumId w:val="15"/>
  </w:num>
  <w:num w:numId="14" w16cid:durableId="2126459686">
    <w:abstractNumId w:val="31"/>
  </w:num>
  <w:num w:numId="15" w16cid:durableId="1535382743">
    <w:abstractNumId w:val="18"/>
  </w:num>
  <w:num w:numId="16" w16cid:durableId="1390374454">
    <w:abstractNumId w:val="22"/>
  </w:num>
  <w:num w:numId="17" w16cid:durableId="1556432962">
    <w:abstractNumId w:val="20"/>
  </w:num>
  <w:num w:numId="18" w16cid:durableId="1203135062">
    <w:abstractNumId w:val="25"/>
  </w:num>
  <w:num w:numId="19" w16cid:durableId="1875843235">
    <w:abstractNumId w:val="21"/>
  </w:num>
  <w:num w:numId="20" w16cid:durableId="692076198">
    <w:abstractNumId w:val="17"/>
  </w:num>
  <w:num w:numId="21" w16cid:durableId="854269083">
    <w:abstractNumId w:val="12"/>
  </w:num>
  <w:num w:numId="22" w16cid:durableId="1527595632">
    <w:abstractNumId w:val="30"/>
  </w:num>
  <w:num w:numId="23" w16cid:durableId="2019043890">
    <w:abstractNumId w:val="23"/>
  </w:num>
  <w:num w:numId="24" w16cid:durableId="1843079162">
    <w:abstractNumId w:val="10"/>
  </w:num>
  <w:num w:numId="25" w16cid:durableId="404693673">
    <w:abstractNumId w:val="14"/>
  </w:num>
  <w:num w:numId="26" w16cid:durableId="1012535437">
    <w:abstractNumId w:val="11"/>
  </w:num>
  <w:num w:numId="27" w16cid:durableId="1444615658">
    <w:abstractNumId w:val="26"/>
  </w:num>
  <w:num w:numId="28" w16cid:durableId="341321100">
    <w:abstractNumId w:val="24"/>
  </w:num>
  <w:num w:numId="29" w16cid:durableId="1796948219">
    <w:abstractNumId w:val="16"/>
  </w:num>
  <w:num w:numId="30" w16cid:durableId="1891961017">
    <w:abstractNumId w:val="19"/>
  </w:num>
  <w:num w:numId="31" w16cid:durableId="1591088364">
    <w:abstractNumId w:val="27"/>
  </w:num>
  <w:num w:numId="32" w16cid:durableId="390540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7D"/>
    <w:rsid w:val="00000134"/>
    <w:rsid w:val="00003472"/>
    <w:rsid w:val="00033AB5"/>
    <w:rsid w:val="00037EA3"/>
    <w:rsid w:val="00052F9D"/>
    <w:rsid w:val="00054920"/>
    <w:rsid w:val="00056DF9"/>
    <w:rsid w:val="000673F3"/>
    <w:rsid w:val="00076E8E"/>
    <w:rsid w:val="00077495"/>
    <w:rsid w:val="000840AF"/>
    <w:rsid w:val="00096B0F"/>
    <w:rsid w:val="000A1922"/>
    <w:rsid w:val="000A4849"/>
    <w:rsid w:val="000A7EF6"/>
    <w:rsid w:val="000B75D2"/>
    <w:rsid w:val="000E4FC6"/>
    <w:rsid w:val="000F49BF"/>
    <w:rsid w:val="00101A49"/>
    <w:rsid w:val="0010525A"/>
    <w:rsid w:val="001069EB"/>
    <w:rsid w:val="0011236A"/>
    <w:rsid w:val="001147D4"/>
    <w:rsid w:val="0011716D"/>
    <w:rsid w:val="00164E6A"/>
    <w:rsid w:val="00173FE2"/>
    <w:rsid w:val="001743DB"/>
    <w:rsid w:val="00180101"/>
    <w:rsid w:val="0018788A"/>
    <w:rsid w:val="00193FBF"/>
    <w:rsid w:val="001A06AD"/>
    <w:rsid w:val="001A30B4"/>
    <w:rsid w:val="001B0A27"/>
    <w:rsid w:val="001B176E"/>
    <w:rsid w:val="001C47F8"/>
    <w:rsid w:val="001D04C5"/>
    <w:rsid w:val="001E122D"/>
    <w:rsid w:val="00211A78"/>
    <w:rsid w:val="00212AAF"/>
    <w:rsid w:val="0021366E"/>
    <w:rsid w:val="002265A4"/>
    <w:rsid w:val="00243C16"/>
    <w:rsid w:val="002601CB"/>
    <w:rsid w:val="00265951"/>
    <w:rsid w:val="00266139"/>
    <w:rsid w:val="0027422B"/>
    <w:rsid w:val="002A022A"/>
    <w:rsid w:val="002A6E24"/>
    <w:rsid w:val="002B0722"/>
    <w:rsid w:val="002B3C76"/>
    <w:rsid w:val="002B4F1C"/>
    <w:rsid w:val="002D0740"/>
    <w:rsid w:val="002D3BA7"/>
    <w:rsid w:val="002E77D3"/>
    <w:rsid w:val="002F1D59"/>
    <w:rsid w:val="003161EA"/>
    <w:rsid w:val="003222A9"/>
    <w:rsid w:val="0032757E"/>
    <w:rsid w:val="003360AD"/>
    <w:rsid w:val="00344D73"/>
    <w:rsid w:val="00346DB9"/>
    <w:rsid w:val="00362156"/>
    <w:rsid w:val="00391005"/>
    <w:rsid w:val="003B1F44"/>
    <w:rsid w:val="003B37B1"/>
    <w:rsid w:val="003C46F5"/>
    <w:rsid w:val="003D4522"/>
    <w:rsid w:val="003D4AAA"/>
    <w:rsid w:val="003E0FF5"/>
    <w:rsid w:val="00404F83"/>
    <w:rsid w:val="0041392C"/>
    <w:rsid w:val="004239D7"/>
    <w:rsid w:val="00425E18"/>
    <w:rsid w:val="0044487D"/>
    <w:rsid w:val="00452402"/>
    <w:rsid w:val="00455C78"/>
    <w:rsid w:val="004620B1"/>
    <w:rsid w:val="0046357F"/>
    <w:rsid w:val="004747BA"/>
    <w:rsid w:val="00476EF1"/>
    <w:rsid w:val="00490DDF"/>
    <w:rsid w:val="00493E7F"/>
    <w:rsid w:val="004B6858"/>
    <w:rsid w:val="004F59E3"/>
    <w:rsid w:val="005148EE"/>
    <w:rsid w:val="005203D2"/>
    <w:rsid w:val="005302A7"/>
    <w:rsid w:val="00533F9C"/>
    <w:rsid w:val="0053583D"/>
    <w:rsid w:val="005423F2"/>
    <w:rsid w:val="00545A76"/>
    <w:rsid w:val="0055453E"/>
    <w:rsid w:val="005616E3"/>
    <w:rsid w:val="00572CCB"/>
    <w:rsid w:val="00574D8C"/>
    <w:rsid w:val="005771D3"/>
    <w:rsid w:val="00595A56"/>
    <w:rsid w:val="005A4AA2"/>
    <w:rsid w:val="005B0C34"/>
    <w:rsid w:val="005C1412"/>
    <w:rsid w:val="005D1727"/>
    <w:rsid w:val="005E13EB"/>
    <w:rsid w:val="005E3169"/>
    <w:rsid w:val="005E4153"/>
    <w:rsid w:val="005E5122"/>
    <w:rsid w:val="005E6ECC"/>
    <w:rsid w:val="006148B1"/>
    <w:rsid w:val="00622462"/>
    <w:rsid w:val="006331BD"/>
    <w:rsid w:val="00640457"/>
    <w:rsid w:val="00650AF6"/>
    <w:rsid w:val="00651FC5"/>
    <w:rsid w:val="00665D00"/>
    <w:rsid w:val="006851E1"/>
    <w:rsid w:val="00697B4E"/>
    <w:rsid w:val="006B201A"/>
    <w:rsid w:val="006B4424"/>
    <w:rsid w:val="006C5906"/>
    <w:rsid w:val="006E786C"/>
    <w:rsid w:val="006E7C5F"/>
    <w:rsid w:val="006F034A"/>
    <w:rsid w:val="006F3546"/>
    <w:rsid w:val="00703944"/>
    <w:rsid w:val="00710D29"/>
    <w:rsid w:val="0072480B"/>
    <w:rsid w:val="007273F0"/>
    <w:rsid w:val="00732728"/>
    <w:rsid w:val="0074798B"/>
    <w:rsid w:val="007508F2"/>
    <w:rsid w:val="00755CFF"/>
    <w:rsid w:val="007653FC"/>
    <w:rsid w:val="007661AE"/>
    <w:rsid w:val="00776357"/>
    <w:rsid w:val="007912E9"/>
    <w:rsid w:val="00793DD7"/>
    <w:rsid w:val="007A5A9D"/>
    <w:rsid w:val="007B6242"/>
    <w:rsid w:val="007D0D0C"/>
    <w:rsid w:val="007D24DC"/>
    <w:rsid w:val="0080128A"/>
    <w:rsid w:val="00802807"/>
    <w:rsid w:val="00820ABE"/>
    <w:rsid w:val="00843AD5"/>
    <w:rsid w:val="00853362"/>
    <w:rsid w:val="00853C79"/>
    <w:rsid w:val="008602AC"/>
    <w:rsid w:val="00890254"/>
    <w:rsid w:val="008905C2"/>
    <w:rsid w:val="00896C03"/>
    <w:rsid w:val="008A5D20"/>
    <w:rsid w:val="008B35B4"/>
    <w:rsid w:val="008B67AD"/>
    <w:rsid w:val="008C1822"/>
    <w:rsid w:val="008D0B52"/>
    <w:rsid w:val="008F1C98"/>
    <w:rsid w:val="00910A6C"/>
    <w:rsid w:val="00926810"/>
    <w:rsid w:val="0093209E"/>
    <w:rsid w:val="00943F2B"/>
    <w:rsid w:val="009464EE"/>
    <w:rsid w:val="00946C8B"/>
    <w:rsid w:val="00952A26"/>
    <w:rsid w:val="00961EBD"/>
    <w:rsid w:val="00970296"/>
    <w:rsid w:val="00975426"/>
    <w:rsid w:val="00975F4E"/>
    <w:rsid w:val="00982194"/>
    <w:rsid w:val="00987527"/>
    <w:rsid w:val="009920A3"/>
    <w:rsid w:val="009A08EB"/>
    <w:rsid w:val="009B54C8"/>
    <w:rsid w:val="009C52D8"/>
    <w:rsid w:val="009F3BD0"/>
    <w:rsid w:val="009F5F4C"/>
    <w:rsid w:val="00A01524"/>
    <w:rsid w:val="00A03BB0"/>
    <w:rsid w:val="00A12449"/>
    <w:rsid w:val="00A12AD7"/>
    <w:rsid w:val="00A27C5E"/>
    <w:rsid w:val="00A3281E"/>
    <w:rsid w:val="00A3739B"/>
    <w:rsid w:val="00A44A77"/>
    <w:rsid w:val="00A46287"/>
    <w:rsid w:val="00A55BC1"/>
    <w:rsid w:val="00A74840"/>
    <w:rsid w:val="00AA5F19"/>
    <w:rsid w:val="00AC1E4B"/>
    <w:rsid w:val="00AD3860"/>
    <w:rsid w:val="00AE11E9"/>
    <w:rsid w:val="00B039E5"/>
    <w:rsid w:val="00B3210C"/>
    <w:rsid w:val="00B34DEF"/>
    <w:rsid w:val="00B34EA1"/>
    <w:rsid w:val="00B42858"/>
    <w:rsid w:val="00B4696C"/>
    <w:rsid w:val="00B4746F"/>
    <w:rsid w:val="00B54C4F"/>
    <w:rsid w:val="00B6007D"/>
    <w:rsid w:val="00B74072"/>
    <w:rsid w:val="00B76B8C"/>
    <w:rsid w:val="00B84899"/>
    <w:rsid w:val="00BC3815"/>
    <w:rsid w:val="00BD2EA8"/>
    <w:rsid w:val="00BD6AA5"/>
    <w:rsid w:val="00C041D5"/>
    <w:rsid w:val="00C31D31"/>
    <w:rsid w:val="00C37555"/>
    <w:rsid w:val="00C42C99"/>
    <w:rsid w:val="00C46C9D"/>
    <w:rsid w:val="00C46F70"/>
    <w:rsid w:val="00C523A4"/>
    <w:rsid w:val="00C65977"/>
    <w:rsid w:val="00C97E6D"/>
    <w:rsid w:val="00CA08B3"/>
    <w:rsid w:val="00CB36F9"/>
    <w:rsid w:val="00CE13D8"/>
    <w:rsid w:val="00CF2AFD"/>
    <w:rsid w:val="00D14516"/>
    <w:rsid w:val="00D34AC0"/>
    <w:rsid w:val="00D64D4A"/>
    <w:rsid w:val="00D70DAB"/>
    <w:rsid w:val="00D71EA0"/>
    <w:rsid w:val="00D863B5"/>
    <w:rsid w:val="00DC13F0"/>
    <w:rsid w:val="00DD5113"/>
    <w:rsid w:val="00DE370A"/>
    <w:rsid w:val="00DE7BAF"/>
    <w:rsid w:val="00DF1911"/>
    <w:rsid w:val="00E07926"/>
    <w:rsid w:val="00E232C5"/>
    <w:rsid w:val="00E32D16"/>
    <w:rsid w:val="00E3739B"/>
    <w:rsid w:val="00E44472"/>
    <w:rsid w:val="00E44E84"/>
    <w:rsid w:val="00E5208F"/>
    <w:rsid w:val="00E57372"/>
    <w:rsid w:val="00E61F74"/>
    <w:rsid w:val="00E633C3"/>
    <w:rsid w:val="00E63DB1"/>
    <w:rsid w:val="00E67526"/>
    <w:rsid w:val="00E76E6A"/>
    <w:rsid w:val="00E77748"/>
    <w:rsid w:val="00E82F19"/>
    <w:rsid w:val="00E83E8A"/>
    <w:rsid w:val="00E861E6"/>
    <w:rsid w:val="00E92CA6"/>
    <w:rsid w:val="00EA52D3"/>
    <w:rsid w:val="00EB02C1"/>
    <w:rsid w:val="00EB30AF"/>
    <w:rsid w:val="00EB4DE7"/>
    <w:rsid w:val="00EE7632"/>
    <w:rsid w:val="00EF254F"/>
    <w:rsid w:val="00F1108D"/>
    <w:rsid w:val="00F16D22"/>
    <w:rsid w:val="00F22A31"/>
    <w:rsid w:val="00F316CD"/>
    <w:rsid w:val="00F44114"/>
    <w:rsid w:val="00F44C31"/>
    <w:rsid w:val="00F6344B"/>
    <w:rsid w:val="00F81CE3"/>
    <w:rsid w:val="00F845FA"/>
    <w:rsid w:val="00F8771E"/>
    <w:rsid w:val="00F87DB0"/>
    <w:rsid w:val="00F9144C"/>
    <w:rsid w:val="00FA76A9"/>
    <w:rsid w:val="00FB0EC3"/>
    <w:rsid w:val="00FB13A4"/>
    <w:rsid w:val="00FB2E10"/>
    <w:rsid w:val="00FB7891"/>
    <w:rsid w:val="00FC3E17"/>
    <w:rsid w:val="00FD2940"/>
    <w:rsid w:val="00FD7165"/>
    <w:rsid w:val="00FE026E"/>
    <w:rsid w:val="00FE1E19"/>
    <w:rsid w:val="00FF3998"/>
    <w:rsid w:val="00FF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6F4663"/>
  <w15:chartTrackingRefBased/>
  <w15:docId w15:val="{4E145CAC-4422-984B-B13A-05CB917F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rsid w:val="002D0740"/>
    <w:pPr>
      <w:spacing w:after="0" w:line="240"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A12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7bC1B1D7F1-1286-0548-B2CF-40AB2E7655E5%7dtf50002026.dotx" TargetMode="External" /></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%7bC1B1D7F1-1286-0548-B2CF-40AB2E7655E5%7dtf50002026.dotx</Template>
  <TotalTime>1</TotalTime>
  <Pages>1</Pages>
  <Words>3499</Words>
  <Characters>19945</Characters>
  <Application>Microsoft Office Word</Application>
  <DocSecurity>0</DocSecurity>
  <Lines>166</Lines>
  <Paragraphs>46</Paragraphs>
  <ScaleCrop>false</ScaleCrop>
  <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Govindan</dc:creator>
  <cp:keywords/>
  <dc:description/>
  <cp:lastModifiedBy>Akshaya Govindan</cp:lastModifiedBy>
  <cp:revision>2</cp:revision>
  <dcterms:created xsi:type="dcterms:W3CDTF">2023-11-02T08:26:00Z</dcterms:created>
  <dcterms:modified xsi:type="dcterms:W3CDTF">2023-11-02T08:26:00Z</dcterms:modified>
</cp:coreProperties>
</file>