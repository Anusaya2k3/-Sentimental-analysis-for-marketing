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CC19" w14:textId="0BC39FBD" w:rsidR="00483AD1" w:rsidRPr="00483AD1" w:rsidRDefault="00130667" w:rsidP="00DE03E1">
      <w:pPr>
        <w:pStyle w:val="Title"/>
        <w:tabs>
          <w:tab w:val="center" w:pos="4320"/>
        </w:tabs>
      </w:pPr>
      <w:r>
        <w:t>Sentimental analysis for marketing</w:t>
      </w:r>
    </w:p>
    <w:p w14:paraId="38878D3E" w14:textId="2BBEF8AE" w:rsidR="00EE2D9B" w:rsidRDefault="005F31C3">
      <w:pPr>
        <w:pStyle w:val="Da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8FD54" wp14:editId="689D0F23">
            <wp:simplePos x="0" y="0"/>
            <wp:positionH relativeFrom="column">
              <wp:posOffset>530860</wp:posOffset>
            </wp:positionH>
            <wp:positionV relativeFrom="paragraph">
              <wp:posOffset>1275715</wp:posOffset>
            </wp:positionV>
            <wp:extent cx="4563745" cy="3099435"/>
            <wp:effectExtent l="0" t="0" r="825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BB031" w14:textId="4A6D4D93" w:rsidR="00C57F61" w:rsidRPr="00A55B25" w:rsidRDefault="00A14E12">
      <w:pPr>
        <w:pStyle w:val="Heading1"/>
        <w:rPr>
          <w:b/>
          <w:bCs/>
          <w:color w:val="33B7D3" w:themeColor="accent1"/>
          <w:sz w:val="36"/>
          <w:szCs w:val="36"/>
        </w:rPr>
      </w:pPr>
      <w:r w:rsidRPr="00A55B25">
        <w:rPr>
          <w:b/>
          <w:bCs/>
          <w:color w:val="33B7D3" w:themeColor="accent1"/>
          <w:sz w:val="36"/>
          <w:szCs w:val="36"/>
        </w:rPr>
        <w:lastRenderedPageBreak/>
        <w:t xml:space="preserve">Development ideas for sentimental analysis for marketing </w:t>
      </w:r>
    </w:p>
    <w:p w14:paraId="04806FC1" w14:textId="1AD58E9F" w:rsidR="008A733F" w:rsidRDefault="00C57F61">
      <w:pPr>
        <w:pStyle w:val="Heading1"/>
        <w:rPr>
          <w:sz w:val="28"/>
          <w:szCs w:val="28"/>
        </w:rPr>
      </w:pPr>
      <w:r w:rsidRPr="001A3E79">
        <w:rPr>
          <w:sz w:val="28"/>
          <w:szCs w:val="28"/>
        </w:rPr>
        <w:t>For development ideas, consider features like sentiment trend analysis over time,</w:t>
      </w:r>
      <w:r w:rsidR="000D2FE5">
        <w:rPr>
          <w:sz w:val="28"/>
          <w:szCs w:val="28"/>
        </w:rPr>
        <w:t xml:space="preserve"> sentimental analysis for customer reviews</w:t>
      </w:r>
      <w:r w:rsidR="0042358A">
        <w:rPr>
          <w:sz w:val="28"/>
          <w:szCs w:val="28"/>
        </w:rPr>
        <w:t>,</w:t>
      </w:r>
      <w:r w:rsidRPr="001A3E79">
        <w:rPr>
          <w:sz w:val="28"/>
          <w:szCs w:val="28"/>
        </w:rPr>
        <w:t>sentiment-based recommendations, or sentiment-based alerts for extreme reviews. Your source code may vary depending on the technologies and tools you choose, but the core sentiment analysis logic will remain similar.</w:t>
      </w:r>
    </w:p>
    <w:p w14:paraId="24468E05" w14:textId="4C9546A4" w:rsidR="001A3E79" w:rsidRPr="00190CBA" w:rsidRDefault="0042358A" w:rsidP="001A3E79">
      <w:pPr>
        <w:rPr>
          <w:b/>
          <w:bCs/>
        </w:rPr>
      </w:pPr>
      <w:r w:rsidRPr="00190CBA">
        <w:rPr>
          <w:b/>
          <w:bCs/>
        </w:rPr>
        <w:t xml:space="preserve">Here's </w:t>
      </w:r>
      <w:r w:rsidR="00190CBA" w:rsidRPr="00190CBA">
        <w:rPr>
          <w:b/>
          <w:bCs/>
        </w:rPr>
        <w:t>I</w:t>
      </w:r>
      <w:r w:rsidRPr="00190CBA">
        <w:rPr>
          <w:b/>
          <w:bCs/>
        </w:rPr>
        <w:t xml:space="preserve"> choose </w:t>
      </w:r>
      <w:r w:rsidR="00190CBA" w:rsidRPr="00190CBA">
        <w:rPr>
          <w:b/>
          <w:bCs/>
        </w:rPr>
        <w:t xml:space="preserve">sentimental analysis for customer reviews </w:t>
      </w:r>
    </w:p>
    <w:p w14:paraId="4342496F" w14:textId="173C6F24" w:rsidR="00EE2D9B" w:rsidRDefault="00490BA2">
      <w:pPr>
        <w:pStyle w:val="Heading1"/>
      </w:pPr>
      <w:r>
        <w:t xml:space="preserve">Sentiment Analysis for Customer Reviews: </w:t>
      </w:r>
    </w:p>
    <w:p w14:paraId="6E78B478" w14:textId="1053D964" w:rsidR="00490BA2" w:rsidRPr="00490BA2" w:rsidRDefault="00BB77A5" w:rsidP="00490BA2">
      <w:r>
        <w:t>Develop a system that automatically analyzes and categorizes customer reviews on e-commerce platforms. This can provide valuable insights into product strengths and weaknesses.</w:t>
      </w:r>
    </w:p>
    <w:p w14:paraId="6107ECDB" w14:textId="6F85D96F" w:rsidR="00EE2D9B" w:rsidRDefault="00086E0E">
      <w:pPr>
        <w:pStyle w:val="Heading2"/>
        <w:rPr>
          <w:sz w:val="36"/>
          <w:szCs w:val="36"/>
        </w:rPr>
      </w:pPr>
      <w:r w:rsidRPr="000F30B4">
        <w:rPr>
          <w:sz w:val="36"/>
          <w:szCs w:val="36"/>
        </w:rPr>
        <w:t xml:space="preserve">Purpose of sentimental analysis for customer reviews </w:t>
      </w:r>
    </w:p>
    <w:p w14:paraId="755E8B8C" w14:textId="77777777" w:rsidR="008B3669" w:rsidRDefault="008B3669" w:rsidP="00BA4DBC"/>
    <w:p w14:paraId="7CF3670A" w14:textId="56EC7037" w:rsidR="00BA4DBC" w:rsidRDefault="003F7BB6" w:rsidP="00BA4DBC">
      <w:r>
        <w:rPr>
          <w:noProof/>
        </w:rPr>
        <w:drawing>
          <wp:anchor distT="0" distB="0" distL="114300" distR="114300" simplePos="0" relativeHeight="251660288" behindDoc="0" locked="0" layoutInCell="1" allowOverlap="1" wp14:anchorId="75D48A07" wp14:editId="1320335D">
            <wp:simplePos x="0" y="0"/>
            <wp:positionH relativeFrom="column">
              <wp:posOffset>1884680</wp:posOffset>
            </wp:positionH>
            <wp:positionV relativeFrom="paragraph">
              <wp:posOffset>732790</wp:posOffset>
            </wp:positionV>
            <wp:extent cx="1851025" cy="11868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622">
        <w:t xml:space="preserve">Sentiment analysis for customer reviews involves analyzing text data to determine the sentiment or emotional tone expressed in the reviews. </w:t>
      </w:r>
    </w:p>
    <w:p w14:paraId="616BC9F7" w14:textId="7BE1F886" w:rsidR="00285622" w:rsidRPr="00BA4DBC" w:rsidRDefault="00285622" w:rsidP="00BA4DBC"/>
    <w:p w14:paraId="36E8A2A2" w14:textId="6190A484" w:rsidR="00566896" w:rsidRDefault="00566896" w:rsidP="002C415E">
      <w:pPr>
        <w:ind w:left="360"/>
      </w:pPr>
    </w:p>
    <w:p w14:paraId="308BF92E" w14:textId="6856B0FA" w:rsidR="00566896" w:rsidRDefault="00566896" w:rsidP="002C415E">
      <w:pPr>
        <w:ind w:left="360"/>
      </w:pPr>
    </w:p>
    <w:p w14:paraId="16A00F0D" w14:textId="324E3450" w:rsidR="00566896" w:rsidRDefault="00566896" w:rsidP="002C415E">
      <w:pPr>
        <w:ind w:left="360"/>
      </w:pPr>
    </w:p>
    <w:p w14:paraId="42FCC3C0" w14:textId="51E6192B" w:rsidR="0067756E" w:rsidRPr="000F30B4" w:rsidRDefault="00382FA3">
      <w:pPr>
        <w:rPr>
          <w:b/>
          <w:bCs/>
          <w:color w:val="33B7D3" w:themeColor="accent1"/>
          <w:sz w:val="36"/>
          <w:szCs w:val="36"/>
        </w:rPr>
      </w:pPr>
      <w:r w:rsidRPr="000F30B4">
        <w:rPr>
          <w:b/>
          <w:bCs/>
          <w:color w:val="33B7D3" w:themeColor="accent1"/>
          <w:sz w:val="36"/>
          <w:szCs w:val="36"/>
        </w:rPr>
        <w:t>Outline</w:t>
      </w:r>
      <w:r w:rsidR="009031B9" w:rsidRPr="000F30B4">
        <w:rPr>
          <w:b/>
          <w:bCs/>
          <w:color w:val="33B7D3" w:themeColor="accent1"/>
          <w:sz w:val="36"/>
          <w:szCs w:val="36"/>
        </w:rPr>
        <w:t xml:space="preserve"> of the development process </w:t>
      </w:r>
    </w:p>
    <w:p w14:paraId="23A07341" w14:textId="2A625351" w:rsidR="00A576BE" w:rsidRDefault="0067756E" w:rsidP="0067756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816713">
        <w:rPr>
          <w:b/>
          <w:bCs/>
          <w:color w:val="000000" w:themeColor="text1"/>
          <w:sz w:val="32"/>
          <w:szCs w:val="32"/>
        </w:rPr>
        <w:t>Data Collection</w:t>
      </w:r>
    </w:p>
    <w:p w14:paraId="1923210C" w14:textId="77777777" w:rsidR="00A41B31" w:rsidRPr="00816713" w:rsidRDefault="00A41B31" w:rsidP="00A41B31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75EE704B" w14:textId="76166C9C" w:rsidR="0067756E" w:rsidRDefault="0067756E" w:rsidP="00967660">
      <w:pPr>
        <w:pStyle w:val="ListParagraph"/>
        <w:numPr>
          <w:ilvl w:val="0"/>
          <w:numId w:val="4"/>
        </w:numPr>
        <w:rPr>
          <w:b/>
          <w:bCs/>
          <w:color w:val="404040" w:themeColor="text1" w:themeTint="BF"/>
        </w:rPr>
      </w:pPr>
      <w:r w:rsidRPr="00967660">
        <w:rPr>
          <w:b/>
          <w:bCs/>
          <w:color w:val="404040" w:themeColor="text1" w:themeTint="BF"/>
        </w:rPr>
        <w:t>Obtain customer reviews from your data source. You can use web scraping, APIs, or pre-existing datasets.</w:t>
      </w:r>
    </w:p>
    <w:p w14:paraId="55519ED2" w14:textId="77777777" w:rsidR="00A41B31" w:rsidRPr="00967660" w:rsidRDefault="00A41B31" w:rsidP="00A41B31">
      <w:pPr>
        <w:pStyle w:val="ListParagraph"/>
        <w:ind w:left="1231"/>
        <w:rPr>
          <w:b/>
          <w:bCs/>
          <w:color w:val="404040" w:themeColor="text1" w:themeTint="BF"/>
        </w:rPr>
      </w:pPr>
    </w:p>
    <w:p w14:paraId="4777E312" w14:textId="53FADB23" w:rsidR="00732F28" w:rsidRDefault="00645A0F" w:rsidP="00732F2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732F28">
        <w:rPr>
          <w:b/>
          <w:bCs/>
          <w:color w:val="000000" w:themeColor="text1"/>
          <w:sz w:val="32"/>
          <w:szCs w:val="32"/>
        </w:rPr>
        <w:t>Preprocessing</w:t>
      </w:r>
    </w:p>
    <w:p w14:paraId="59B5B15E" w14:textId="3563E52E" w:rsidR="00A41B31" w:rsidRDefault="00A41B31" w:rsidP="00A41B31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2F95B024" w14:textId="3746CBC3" w:rsidR="0067756E" w:rsidRPr="00A41B31" w:rsidRDefault="0067756E" w:rsidP="00A41B3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5B7DA9">
        <w:rPr>
          <w:b/>
          <w:bCs/>
          <w:color w:val="404040" w:themeColor="text1" w:themeTint="BF"/>
        </w:rPr>
        <w:t xml:space="preserve">Prepare the data by cleaning and tokenizing the text. This may involve removing special characters, punctuation, and </w:t>
      </w:r>
      <w:proofErr w:type="spellStart"/>
      <w:r w:rsidRPr="005B7DA9">
        <w:rPr>
          <w:b/>
          <w:bCs/>
          <w:color w:val="404040" w:themeColor="text1" w:themeTint="BF"/>
        </w:rPr>
        <w:t>stopwords</w:t>
      </w:r>
      <w:proofErr w:type="spellEnd"/>
      <w:r w:rsidRPr="005B7DA9">
        <w:rPr>
          <w:b/>
          <w:bCs/>
          <w:color w:val="404040" w:themeColor="text1" w:themeTint="BF"/>
        </w:rPr>
        <w:t>.</w:t>
      </w:r>
    </w:p>
    <w:p w14:paraId="3203B9C7" w14:textId="77777777" w:rsidR="00A41B31" w:rsidRPr="00A41B31" w:rsidRDefault="00A41B31" w:rsidP="00A41B31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486F2E0C" w14:textId="13772B91" w:rsidR="00CE7244" w:rsidRPr="00B75DD8" w:rsidRDefault="0067756E" w:rsidP="00B75DD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75DD8">
        <w:rPr>
          <w:b/>
          <w:bCs/>
          <w:color w:val="000000" w:themeColor="text1"/>
          <w:sz w:val="32"/>
          <w:szCs w:val="32"/>
        </w:rPr>
        <w:t>Sentiment Analysis</w:t>
      </w:r>
    </w:p>
    <w:p w14:paraId="6063382F" w14:textId="65830313" w:rsidR="00CE7244" w:rsidRDefault="00CE7244" w:rsidP="00CE7244">
      <w:pPr>
        <w:pStyle w:val="ListParagraph"/>
        <w:ind w:left="1080"/>
        <w:rPr>
          <w:b/>
          <w:bCs/>
          <w:color w:val="33B7D3" w:themeColor="accent1"/>
          <w:sz w:val="44"/>
          <w:szCs w:val="44"/>
        </w:rPr>
      </w:pPr>
    </w:p>
    <w:p w14:paraId="0CB24E52" w14:textId="1792042B" w:rsidR="0067756E" w:rsidRDefault="0067756E" w:rsidP="006C65A5">
      <w:pPr>
        <w:pStyle w:val="ListParagraph"/>
        <w:numPr>
          <w:ilvl w:val="0"/>
          <w:numId w:val="3"/>
        </w:numPr>
        <w:rPr>
          <w:b/>
          <w:bCs/>
          <w:color w:val="404040" w:themeColor="text1" w:themeTint="BF"/>
        </w:rPr>
      </w:pPr>
      <w:r w:rsidRPr="00B75DD8">
        <w:rPr>
          <w:b/>
          <w:bCs/>
          <w:color w:val="404040" w:themeColor="text1" w:themeTint="BF"/>
        </w:rPr>
        <w:t xml:space="preserve">Use sentiment analysis libraries like </w:t>
      </w:r>
      <w:proofErr w:type="spellStart"/>
      <w:r w:rsidRPr="00B75DD8">
        <w:rPr>
          <w:b/>
          <w:bCs/>
          <w:color w:val="404040" w:themeColor="text1" w:themeTint="BF"/>
        </w:rPr>
        <w:t>TextBlob</w:t>
      </w:r>
      <w:proofErr w:type="spellEnd"/>
      <w:r w:rsidRPr="00B75DD8">
        <w:rPr>
          <w:b/>
          <w:bCs/>
          <w:color w:val="404040" w:themeColor="text1" w:themeTint="BF"/>
        </w:rPr>
        <w:t xml:space="preserve"> to determine sentiment polarity.</w:t>
      </w:r>
    </w:p>
    <w:p w14:paraId="57B69A4B" w14:textId="40554E29" w:rsidR="00886867" w:rsidRDefault="00886867" w:rsidP="00886867">
      <w:pPr>
        <w:rPr>
          <w:b/>
          <w:bCs/>
          <w:color w:val="404040" w:themeColor="text1" w:themeTint="BF"/>
        </w:rPr>
      </w:pPr>
    </w:p>
    <w:p w14:paraId="23A4423A" w14:textId="77777777" w:rsidR="00886867" w:rsidRPr="00886867" w:rsidRDefault="00886867" w:rsidP="00886867">
      <w:pPr>
        <w:rPr>
          <w:b/>
          <w:bCs/>
          <w:color w:val="404040" w:themeColor="text1" w:themeTint="BF"/>
        </w:rPr>
      </w:pPr>
    </w:p>
    <w:p w14:paraId="377B8389" w14:textId="77777777" w:rsidR="006C65A5" w:rsidRPr="006C65A5" w:rsidRDefault="006C65A5" w:rsidP="006C65A5">
      <w:pPr>
        <w:pStyle w:val="ListParagraph"/>
        <w:ind w:left="1080"/>
        <w:rPr>
          <w:b/>
          <w:bCs/>
          <w:color w:val="404040" w:themeColor="text1" w:themeTint="BF"/>
        </w:rPr>
      </w:pPr>
    </w:p>
    <w:p w14:paraId="3459055F" w14:textId="77777777" w:rsidR="004A0283" w:rsidRPr="004A0283" w:rsidRDefault="0067756E" w:rsidP="0067756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4A0283">
        <w:rPr>
          <w:b/>
          <w:bCs/>
          <w:color w:val="000000" w:themeColor="text1"/>
          <w:sz w:val="32"/>
          <w:szCs w:val="32"/>
        </w:rPr>
        <w:t>Visualization</w:t>
      </w:r>
    </w:p>
    <w:p w14:paraId="0591E778" w14:textId="77777777" w:rsidR="004A0283" w:rsidRDefault="004A0283" w:rsidP="004A0283">
      <w:pPr>
        <w:pStyle w:val="ListParagraph"/>
        <w:ind w:left="1080"/>
        <w:rPr>
          <w:b/>
          <w:bCs/>
          <w:color w:val="33B7D3" w:themeColor="accent1"/>
          <w:sz w:val="44"/>
          <w:szCs w:val="44"/>
        </w:rPr>
      </w:pPr>
    </w:p>
    <w:p w14:paraId="0FA59523" w14:textId="534987DF" w:rsidR="001808F2" w:rsidRPr="00BA3CAC" w:rsidRDefault="0067756E" w:rsidP="001808F2">
      <w:pPr>
        <w:pStyle w:val="ListParagraph"/>
        <w:numPr>
          <w:ilvl w:val="0"/>
          <w:numId w:val="3"/>
        </w:numPr>
        <w:rPr>
          <w:b/>
          <w:bCs/>
          <w:color w:val="33B7D3" w:themeColor="accent1"/>
        </w:rPr>
      </w:pPr>
      <w:r w:rsidRPr="0024346A">
        <w:rPr>
          <w:b/>
          <w:bCs/>
          <w:color w:val="404040" w:themeColor="text1" w:themeTint="BF"/>
        </w:rPr>
        <w:t xml:space="preserve">Visualize the sentiment distribution using libraries like </w:t>
      </w:r>
      <w:proofErr w:type="spellStart"/>
      <w:r w:rsidRPr="0024346A">
        <w:rPr>
          <w:b/>
          <w:bCs/>
          <w:color w:val="404040" w:themeColor="text1" w:themeTint="BF"/>
        </w:rPr>
        <w:t>Matplotlib</w:t>
      </w:r>
      <w:proofErr w:type="spellEnd"/>
      <w:r w:rsidRPr="0024346A">
        <w:rPr>
          <w:b/>
          <w:bCs/>
          <w:color w:val="404040" w:themeColor="text1" w:themeTint="BF"/>
        </w:rPr>
        <w:t xml:space="preserve"> or </w:t>
      </w:r>
      <w:proofErr w:type="spellStart"/>
      <w:r w:rsidRPr="0024346A">
        <w:rPr>
          <w:b/>
          <w:bCs/>
          <w:color w:val="404040" w:themeColor="text1" w:themeTint="BF"/>
        </w:rPr>
        <w:t>Seaborn</w:t>
      </w:r>
      <w:proofErr w:type="spellEnd"/>
      <w:r w:rsidRPr="0024346A">
        <w:rPr>
          <w:b/>
          <w:bCs/>
          <w:color w:val="404040" w:themeColor="text1" w:themeTint="BF"/>
        </w:rPr>
        <w:t>.</w:t>
      </w:r>
    </w:p>
    <w:p w14:paraId="46EE5A0A" w14:textId="77777777" w:rsidR="00BA3CAC" w:rsidRPr="00BA3CAC" w:rsidRDefault="00BA3CAC" w:rsidP="00BA3CAC">
      <w:pPr>
        <w:pStyle w:val="ListParagraph"/>
        <w:ind w:left="1080"/>
        <w:rPr>
          <w:b/>
          <w:bCs/>
          <w:color w:val="33B7D3" w:themeColor="accent1"/>
        </w:rPr>
      </w:pPr>
    </w:p>
    <w:p w14:paraId="23C516D6" w14:textId="77777777" w:rsidR="009122A8" w:rsidRPr="005B10D0" w:rsidRDefault="0067756E" w:rsidP="0067756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5B10D0">
        <w:rPr>
          <w:b/>
          <w:bCs/>
          <w:color w:val="000000" w:themeColor="text1"/>
          <w:sz w:val="32"/>
          <w:szCs w:val="32"/>
        </w:rPr>
        <w:t>Integration</w:t>
      </w:r>
    </w:p>
    <w:p w14:paraId="22A3F539" w14:textId="77777777" w:rsidR="009122A8" w:rsidRDefault="009122A8" w:rsidP="009122A8">
      <w:pPr>
        <w:pStyle w:val="ListParagraph"/>
        <w:ind w:left="1080"/>
        <w:rPr>
          <w:b/>
          <w:bCs/>
          <w:color w:val="33B7D3" w:themeColor="accent1"/>
          <w:sz w:val="44"/>
          <w:szCs w:val="44"/>
        </w:rPr>
      </w:pPr>
    </w:p>
    <w:p w14:paraId="44C86629" w14:textId="7964F84C" w:rsidR="0067756E" w:rsidRDefault="0067756E" w:rsidP="007D52AF">
      <w:pPr>
        <w:pStyle w:val="ListParagraph"/>
        <w:numPr>
          <w:ilvl w:val="0"/>
          <w:numId w:val="3"/>
        </w:numPr>
        <w:rPr>
          <w:b/>
          <w:bCs/>
          <w:color w:val="404040" w:themeColor="text1" w:themeTint="BF"/>
        </w:rPr>
      </w:pPr>
      <w:r w:rsidRPr="005B10D0">
        <w:rPr>
          <w:b/>
          <w:bCs/>
          <w:color w:val="404040" w:themeColor="text1" w:themeTint="BF"/>
        </w:rPr>
        <w:t>Integrate the sentiment analysis into your application, whether it's a website, app, or any other platform.</w:t>
      </w:r>
    </w:p>
    <w:p w14:paraId="319663B0" w14:textId="77777777" w:rsidR="007D52AF" w:rsidRPr="007D52AF" w:rsidRDefault="007D52AF" w:rsidP="007D52AF">
      <w:pPr>
        <w:pStyle w:val="ListParagraph"/>
        <w:ind w:left="1080"/>
        <w:rPr>
          <w:b/>
          <w:bCs/>
          <w:color w:val="404040" w:themeColor="text1" w:themeTint="BF"/>
        </w:rPr>
      </w:pPr>
    </w:p>
    <w:p w14:paraId="2BB398F3" w14:textId="77777777" w:rsidR="00171B22" w:rsidRPr="00171B22" w:rsidRDefault="0067756E" w:rsidP="0067756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171B22">
        <w:rPr>
          <w:b/>
          <w:bCs/>
          <w:color w:val="000000" w:themeColor="text1"/>
          <w:sz w:val="32"/>
          <w:szCs w:val="32"/>
        </w:rPr>
        <w:t>Continuous Improvemen</w:t>
      </w:r>
      <w:r w:rsidR="00171B22" w:rsidRPr="00171B22">
        <w:rPr>
          <w:b/>
          <w:bCs/>
          <w:color w:val="000000" w:themeColor="text1"/>
          <w:sz w:val="32"/>
          <w:szCs w:val="32"/>
        </w:rPr>
        <w:t>t</w:t>
      </w:r>
    </w:p>
    <w:p w14:paraId="17022DD9" w14:textId="77777777" w:rsidR="00171B22" w:rsidRDefault="00171B22" w:rsidP="00171B22">
      <w:pPr>
        <w:pStyle w:val="ListParagraph"/>
        <w:ind w:left="1080"/>
        <w:rPr>
          <w:b/>
          <w:bCs/>
          <w:color w:val="33B7D3" w:themeColor="accent1"/>
          <w:sz w:val="44"/>
          <w:szCs w:val="44"/>
        </w:rPr>
      </w:pPr>
    </w:p>
    <w:p w14:paraId="570412F4" w14:textId="54382D9A" w:rsidR="0067756E" w:rsidRPr="00171B22" w:rsidRDefault="0067756E" w:rsidP="00171B22">
      <w:pPr>
        <w:pStyle w:val="ListParagraph"/>
        <w:numPr>
          <w:ilvl w:val="0"/>
          <w:numId w:val="3"/>
        </w:numPr>
        <w:rPr>
          <w:b/>
          <w:bCs/>
          <w:color w:val="404040" w:themeColor="text1" w:themeTint="BF"/>
        </w:rPr>
      </w:pPr>
      <w:r w:rsidRPr="00171B22">
        <w:rPr>
          <w:b/>
          <w:bCs/>
          <w:color w:val="404040" w:themeColor="text1" w:themeTint="BF"/>
        </w:rPr>
        <w:t>Collect feedback and continuously refine your sentiment analysis model.</w:t>
      </w:r>
    </w:p>
    <w:p w14:paraId="5257EF3C" w14:textId="77777777" w:rsidR="0067756E" w:rsidRDefault="0067756E">
      <w:pPr>
        <w:rPr>
          <w:b/>
          <w:bCs/>
          <w:color w:val="33B7D3" w:themeColor="accent1"/>
          <w:sz w:val="44"/>
          <w:szCs w:val="44"/>
        </w:rPr>
      </w:pPr>
    </w:p>
    <w:p w14:paraId="61FB2C67" w14:textId="2D23C144" w:rsidR="00AB063B" w:rsidRPr="00F1159E" w:rsidRDefault="00AB063B">
      <w:pPr>
        <w:rPr>
          <w:b/>
          <w:bCs/>
          <w:color w:val="33B7D3" w:themeColor="accent1"/>
          <w:sz w:val="36"/>
          <w:szCs w:val="36"/>
        </w:rPr>
      </w:pPr>
      <w:r w:rsidRPr="00CD6B17">
        <w:rPr>
          <w:b/>
          <w:bCs/>
          <w:color w:val="33B7D3" w:themeColor="accent1"/>
          <w:sz w:val="36"/>
          <w:szCs w:val="36"/>
        </w:rPr>
        <w:t>Sentiment analysis of customer reviews offers several benefits:</w:t>
      </w:r>
    </w:p>
    <w:p w14:paraId="4BC715D0" w14:textId="77777777" w:rsidR="00AE4958" w:rsidRPr="009018D9" w:rsidRDefault="008C17C2" w:rsidP="0068604B">
      <w:pPr>
        <w:ind w:left="720"/>
        <w:rPr>
          <w:b/>
          <w:bCs/>
          <w:color w:val="7F7F7F" w:themeColor="text1" w:themeTint="80"/>
        </w:rPr>
      </w:pPr>
      <w:r w:rsidRPr="009018D9">
        <w:rPr>
          <w:b/>
          <w:bCs/>
          <w:color w:val="000000" w:themeColor="text1"/>
          <w:sz w:val="32"/>
          <w:szCs w:val="32"/>
        </w:rPr>
        <w:t>1.</w:t>
      </w:r>
      <w:r w:rsidR="00AB063B" w:rsidRPr="009018D9">
        <w:rPr>
          <w:b/>
          <w:bCs/>
          <w:color w:val="000000" w:themeColor="text1"/>
          <w:sz w:val="32"/>
          <w:szCs w:val="32"/>
        </w:rPr>
        <w:t>Customer Insights:</w:t>
      </w:r>
      <w:r w:rsidR="00AB063B" w:rsidRPr="009018D9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9018D9">
        <w:rPr>
          <w:b/>
          <w:bCs/>
          <w:color w:val="7F7F7F" w:themeColor="text1" w:themeTint="80"/>
        </w:rPr>
        <w:t>It helps businesses understand how customers feel about their products or services, providing valuable feedback.</w:t>
      </w:r>
    </w:p>
    <w:p w14:paraId="26721D0F" w14:textId="77777777" w:rsidR="00AE4958" w:rsidRDefault="00AE4958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1F131111" w14:textId="77777777" w:rsidR="00AE4958" w:rsidRDefault="00AC51A3" w:rsidP="00B93EE5">
      <w:pPr>
        <w:pStyle w:val="ListParagraph"/>
        <w:rPr>
          <w:b/>
          <w:bCs/>
          <w:color w:val="7F7F7F" w:themeColor="text1" w:themeTint="80"/>
        </w:rPr>
      </w:pPr>
      <w:r w:rsidRPr="00AE4958">
        <w:rPr>
          <w:b/>
          <w:bCs/>
          <w:color w:val="000000" w:themeColor="text1"/>
          <w:sz w:val="32"/>
          <w:szCs w:val="32"/>
        </w:rPr>
        <w:lastRenderedPageBreak/>
        <w:t>2.</w:t>
      </w:r>
      <w:r w:rsidR="00AB063B" w:rsidRPr="00AE4958">
        <w:rPr>
          <w:b/>
          <w:bCs/>
          <w:color w:val="000000" w:themeColor="text1"/>
          <w:sz w:val="32"/>
          <w:szCs w:val="32"/>
        </w:rPr>
        <w:t>Product Improvement:</w:t>
      </w:r>
      <w:r w:rsidR="00AB063B" w:rsidRPr="00AE4958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AE4958">
        <w:rPr>
          <w:b/>
          <w:bCs/>
          <w:color w:val="7F7F7F" w:themeColor="text1" w:themeTint="80"/>
        </w:rPr>
        <w:t>Identifying negative sentiments allows companies to make improvements and enhance customer satisfaction.</w:t>
      </w:r>
    </w:p>
    <w:p w14:paraId="5F7772D6" w14:textId="77777777" w:rsidR="00AE4958" w:rsidRDefault="00AE4958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734E7B4" w14:textId="77777777" w:rsidR="00AE4958" w:rsidRDefault="00AE4958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461DCDB4" w14:textId="77777777" w:rsidR="00F17602" w:rsidRDefault="00A60AA4" w:rsidP="00B93EE5">
      <w:pPr>
        <w:pStyle w:val="ListParagraph"/>
        <w:rPr>
          <w:b/>
          <w:bCs/>
          <w:color w:val="7F7F7F" w:themeColor="text1" w:themeTint="80"/>
        </w:rPr>
      </w:pPr>
      <w:r w:rsidRPr="00AE4958">
        <w:rPr>
          <w:b/>
          <w:bCs/>
          <w:color w:val="000000" w:themeColor="text1"/>
          <w:sz w:val="32"/>
          <w:szCs w:val="32"/>
        </w:rPr>
        <w:t>3.</w:t>
      </w:r>
      <w:r w:rsidR="00AB063B" w:rsidRPr="00AE4958">
        <w:rPr>
          <w:b/>
          <w:bCs/>
          <w:color w:val="000000" w:themeColor="text1"/>
          <w:sz w:val="32"/>
          <w:szCs w:val="32"/>
        </w:rPr>
        <w:t>Competitive Analysis:</w:t>
      </w:r>
      <w:r w:rsidR="00AB063B" w:rsidRPr="00AE4958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AE4958">
        <w:rPr>
          <w:b/>
          <w:bCs/>
          <w:color w:val="7F7F7F" w:themeColor="text1" w:themeTint="80"/>
        </w:rPr>
        <w:t>It helps benchmark products or services against competitors by comparing sentiment scores.</w:t>
      </w:r>
    </w:p>
    <w:p w14:paraId="616AB2F1" w14:textId="77777777" w:rsidR="00F17602" w:rsidRDefault="00F17602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3855971" w14:textId="77777777" w:rsidR="00F17602" w:rsidRDefault="00F17602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157F3DF5" w14:textId="77777777" w:rsidR="00747324" w:rsidRDefault="00AE4958" w:rsidP="00B93EE5">
      <w:pPr>
        <w:pStyle w:val="ListParagraph"/>
        <w:rPr>
          <w:b/>
          <w:bCs/>
          <w:color w:val="7F7F7F" w:themeColor="text1" w:themeTint="80"/>
        </w:rPr>
      </w:pPr>
      <w:r w:rsidRPr="00F17602">
        <w:rPr>
          <w:b/>
          <w:bCs/>
          <w:color w:val="000000" w:themeColor="text1"/>
          <w:sz w:val="32"/>
          <w:szCs w:val="32"/>
        </w:rPr>
        <w:t>4.</w:t>
      </w:r>
      <w:r w:rsidR="00AB063B" w:rsidRPr="00F17602">
        <w:rPr>
          <w:b/>
          <w:bCs/>
          <w:color w:val="000000" w:themeColor="text1"/>
          <w:sz w:val="32"/>
          <w:szCs w:val="32"/>
        </w:rPr>
        <w:t xml:space="preserve">Marketing and Branding: </w:t>
      </w:r>
      <w:r w:rsidR="00AB063B" w:rsidRPr="00F17602">
        <w:rPr>
          <w:b/>
          <w:bCs/>
          <w:color w:val="7F7F7F" w:themeColor="text1" w:themeTint="80"/>
        </w:rPr>
        <w:t>Positive sentiment can be leveraged in marketing and branding efforts to build a positive image.</w:t>
      </w:r>
    </w:p>
    <w:p w14:paraId="24B07384" w14:textId="77777777" w:rsidR="00747324" w:rsidRDefault="00747324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291BC1F2" w14:textId="77777777" w:rsidR="00747324" w:rsidRDefault="00747324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185BE2BF" w14:textId="77777777" w:rsidR="007D0DEE" w:rsidRDefault="00F17602" w:rsidP="00B93EE5">
      <w:pPr>
        <w:pStyle w:val="ListParagraph"/>
        <w:rPr>
          <w:b/>
          <w:bCs/>
          <w:color w:val="7F7F7F" w:themeColor="text1" w:themeTint="80"/>
        </w:rPr>
      </w:pPr>
      <w:r w:rsidRPr="00747324">
        <w:rPr>
          <w:b/>
          <w:bCs/>
          <w:color w:val="000000" w:themeColor="text1"/>
          <w:sz w:val="32"/>
          <w:szCs w:val="32"/>
        </w:rPr>
        <w:t>5.</w:t>
      </w:r>
      <w:r w:rsidR="00AB063B" w:rsidRPr="00747324">
        <w:rPr>
          <w:b/>
          <w:bCs/>
          <w:color w:val="000000" w:themeColor="text1"/>
          <w:sz w:val="32"/>
          <w:szCs w:val="32"/>
        </w:rPr>
        <w:t xml:space="preserve">Real-time Feedback: </w:t>
      </w:r>
      <w:r w:rsidR="00AB063B" w:rsidRPr="00747324">
        <w:rPr>
          <w:b/>
          <w:bCs/>
          <w:color w:val="7F7F7F" w:themeColor="text1" w:themeTint="80"/>
        </w:rPr>
        <w:t>Offers real-time insights, enabling rapid response to customer issues or concerns.</w:t>
      </w:r>
    </w:p>
    <w:p w14:paraId="2FBFC76F" w14:textId="77777777" w:rsidR="007D0DEE" w:rsidRDefault="007D0DEE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D3FFB03" w14:textId="77777777" w:rsidR="007D0DEE" w:rsidRDefault="007D0DEE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688F9CA" w14:textId="7E5635DA" w:rsidR="00005AF4" w:rsidRDefault="00747324" w:rsidP="00B93EE5">
      <w:pPr>
        <w:pStyle w:val="ListParagraph"/>
        <w:rPr>
          <w:b/>
          <w:bCs/>
          <w:color w:val="7F7F7F" w:themeColor="text1" w:themeTint="80"/>
        </w:rPr>
      </w:pPr>
      <w:r w:rsidRPr="007D0DEE">
        <w:rPr>
          <w:b/>
          <w:bCs/>
          <w:color w:val="000000" w:themeColor="text1"/>
          <w:sz w:val="32"/>
          <w:szCs w:val="32"/>
        </w:rPr>
        <w:t>6.</w:t>
      </w:r>
      <w:r w:rsidR="00AB063B" w:rsidRPr="007D0DEE">
        <w:rPr>
          <w:b/>
          <w:bCs/>
          <w:color w:val="000000" w:themeColor="text1"/>
          <w:sz w:val="32"/>
          <w:szCs w:val="32"/>
        </w:rPr>
        <w:t>Customer Engagement:</w:t>
      </w:r>
      <w:r w:rsidR="00AB063B" w:rsidRPr="007D0DEE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7D0DEE">
        <w:rPr>
          <w:b/>
          <w:bCs/>
          <w:color w:val="7F7F7F" w:themeColor="text1" w:themeTint="80"/>
        </w:rPr>
        <w:t>Allows companies to engage with customers by responding to reviews and concerns</w:t>
      </w:r>
    </w:p>
    <w:p w14:paraId="4C5CF11E" w14:textId="249AEEBB" w:rsidR="00005AF4" w:rsidRDefault="00005AF4" w:rsidP="00B93EE5">
      <w:pPr>
        <w:pStyle w:val="ListParagraph"/>
        <w:ind w:left="1080"/>
        <w:rPr>
          <w:b/>
          <w:bCs/>
          <w:color w:val="7F7F7F" w:themeColor="text1" w:themeTint="80"/>
        </w:rPr>
      </w:pPr>
    </w:p>
    <w:p w14:paraId="66C545D0" w14:textId="77777777" w:rsidR="00005AF4" w:rsidRDefault="00005AF4" w:rsidP="00B93EE5">
      <w:pPr>
        <w:pStyle w:val="ListParagraph"/>
        <w:ind w:left="1080"/>
        <w:rPr>
          <w:b/>
          <w:bCs/>
          <w:color w:val="7F7F7F" w:themeColor="text1" w:themeTint="80"/>
        </w:rPr>
      </w:pPr>
    </w:p>
    <w:p w14:paraId="48A28B9C" w14:textId="77777777" w:rsidR="009D034C" w:rsidRDefault="00005AF4" w:rsidP="00B93EE5">
      <w:pPr>
        <w:pStyle w:val="ListParagraph"/>
        <w:rPr>
          <w:b/>
          <w:bCs/>
          <w:color w:val="404040" w:themeColor="text1" w:themeTint="BF"/>
        </w:rPr>
      </w:pPr>
      <w:r w:rsidRPr="00005AF4">
        <w:rPr>
          <w:b/>
          <w:bCs/>
          <w:color w:val="000000" w:themeColor="text1"/>
          <w:sz w:val="32"/>
          <w:szCs w:val="32"/>
        </w:rPr>
        <w:t>7.</w:t>
      </w:r>
      <w:r w:rsidR="00AB063B" w:rsidRPr="00005AF4">
        <w:rPr>
          <w:b/>
          <w:bCs/>
          <w:color w:val="000000" w:themeColor="text1"/>
          <w:sz w:val="32"/>
          <w:szCs w:val="32"/>
        </w:rPr>
        <w:t>Trend Analysis:</w:t>
      </w:r>
      <w:r w:rsidR="00AB063B" w:rsidRPr="00005AF4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005AF4">
        <w:rPr>
          <w:b/>
          <w:bCs/>
          <w:color w:val="404040" w:themeColor="text1" w:themeTint="BF"/>
        </w:rPr>
        <w:t>Helps identify trends and patterns in customer feedback, enabling strategic decision-making.</w:t>
      </w:r>
    </w:p>
    <w:p w14:paraId="66C1DD53" w14:textId="59C3EDB2" w:rsidR="00AB063B" w:rsidRDefault="009D034C" w:rsidP="00B93EE5">
      <w:pPr>
        <w:pStyle w:val="ListParagraph"/>
        <w:rPr>
          <w:b/>
          <w:bCs/>
          <w:color w:val="404040" w:themeColor="text1" w:themeTint="BF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8.</w:t>
      </w:r>
      <w:r w:rsidR="00AB063B" w:rsidRPr="00706878">
        <w:rPr>
          <w:b/>
          <w:bCs/>
          <w:color w:val="000000" w:themeColor="text1"/>
          <w:sz w:val="32"/>
          <w:szCs w:val="32"/>
        </w:rPr>
        <w:t>Predictive Analytics:</w:t>
      </w:r>
      <w:r w:rsidR="00AB063B" w:rsidRPr="00706878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706878">
        <w:rPr>
          <w:b/>
          <w:bCs/>
          <w:color w:val="404040" w:themeColor="text1" w:themeTint="BF"/>
        </w:rPr>
        <w:t>Sentiment analysis can inform future product development and marketing strategies.</w:t>
      </w:r>
    </w:p>
    <w:p w14:paraId="4C82B994" w14:textId="4E163C87" w:rsidR="0051468E" w:rsidRDefault="0051468E" w:rsidP="00B93EE5">
      <w:pPr>
        <w:pStyle w:val="ListParagraph"/>
        <w:ind w:left="1080"/>
        <w:rPr>
          <w:b/>
          <w:bCs/>
          <w:color w:val="7F7F7F" w:themeColor="text1" w:themeTint="80"/>
        </w:rPr>
      </w:pPr>
    </w:p>
    <w:p w14:paraId="461CF81C" w14:textId="77777777" w:rsidR="0051468E" w:rsidRPr="00706878" w:rsidRDefault="0051468E" w:rsidP="00706878">
      <w:pPr>
        <w:pStyle w:val="ListParagraph"/>
        <w:ind w:left="1800"/>
        <w:rPr>
          <w:b/>
          <w:bCs/>
          <w:color w:val="7F7F7F" w:themeColor="text1" w:themeTint="80"/>
        </w:rPr>
      </w:pPr>
    </w:p>
    <w:p w14:paraId="7E54E962" w14:textId="1D324DC7" w:rsidR="00AB063B" w:rsidRDefault="004E5566" w:rsidP="004E5566">
      <w:pPr>
        <w:rPr>
          <w:b/>
          <w:bCs/>
          <w:color w:val="33B7D3" w:themeColor="accent1"/>
          <w:sz w:val="44"/>
          <w:szCs w:val="44"/>
        </w:rPr>
      </w:pPr>
      <w:r w:rsidRPr="004E5566">
        <w:rPr>
          <w:b/>
          <w:bCs/>
          <w:color w:val="33B7D3" w:themeColor="accent1"/>
          <w:sz w:val="44"/>
          <w:szCs w:val="44"/>
        </w:rPr>
        <w:t>C</w:t>
      </w:r>
      <w:r>
        <w:rPr>
          <w:b/>
          <w:bCs/>
          <w:color w:val="33B7D3" w:themeColor="accent1"/>
          <w:sz w:val="44"/>
          <w:szCs w:val="44"/>
        </w:rPr>
        <w:t xml:space="preserve">ONCLUSION </w:t>
      </w:r>
      <w:r w:rsidR="006C3EB7">
        <w:rPr>
          <w:b/>
          <w:bCs/>
          <w:color w:val="33B7D3" w:themeColor="accent1"/>
          <w:sz w:val="44"/>
          <w:szCs w:val="44"/>
        </w:rPr>
        <w:t>:</w:t>
      </w:r>
    </w:p>
    <w:p w14:paraId="2DDE9BEB" w14:textId="5AADDB8D" w:rsidR="006C3EB7" w:rsidRPr="007C0778" w:rsidRDefault="00C04CF0" w:rsidP="00223886">
      <w:pPr>
        <w:ind w:left="720"/>
        <w:rPr>
          <w:b/>
          <w:bCs/>
          <w:sz w:val="32"/>
          <w:szCs w:val="32"/>
        </w:rPr>
      </w:pPr>
      <w:r w:rsidRPr="007C0778">
        <w:rPr>
          <w:b/>
          <w:bCs/>
          <w:sz w:val="32"/>
          <w:szCs w:val="32"/>
        </w:rPr>
        <w:t>Overall, sentiment analysis is a valuable tool for improving customer satisfaction and business performance.</w:t>
      </w:r>
    </w:p>
    <w:p w14:paraId="36549EC2" w14:textId="21166CBA" w:rsidR="00AB063B" w:rsidRDefault="00AB063B">
      <w:pPr>
        <w:rPr>
          <w:b/>
          <w:bCs/>
          <w:color w:val="33B7D3" w:themeColor="accent1"/>
          <w:sz w:val="44"/>
          <w:szCs w:val="44"/>
        </w:rPr>
      </w:pPr>
    </w:p>
    <w:p w14:paraId="61C5607B" w14:textId="77777777" w:rsidR="00EE2D9B" w:rsidRPr="00BA13E3" w:rsidRDefault="006146F6">
      <w:pPr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6C132A78" wp14:editId="3DE0C859">
            <wp:extent cx="5449824" cy="306552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0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D9B" w:rsidRPr="00BA13E3">
      <w:footerReference w:type="default" r:id="rId10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49D5" w14:textId="77777777" w:rsidR="00130667" w:rsidRDefault="00130667">
      <w:pPr>
        <w:spacing w:line="240" w:lineRule="auto"/>
      </w:pPr>
      <w:r>
        <w:separator/>
      </w:r>
    </w:p>
    <w:p w14:paraId="7D2368DC" w14:textId="77777777" w:rsidR="00130667" w:rsidRDefault="00130667"/>
  </w:endnote>
  <w:endnote w:type="continuationSeparator" w:id="0">
    <w:p w14:paraId="4A9C5833" w14:textId="77777777" w:rsidR="00130667" w:rsidRDefault="00130667">
      <w:pPr>
        <w:spacing w:line="240" w:lineRule="auto"/>
      </w:pPr>
      <w:r>
        <w:continuationSeparator/>
      </w:r>
    </w:p>
    <w:p w14:paraId="6AF0717E" w14:textId="77777777" w:rsidR="00130667" w:rsidRDefault="00130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7A45FFDB" w14:textId="77777777" w:rsidR="00EE2D9B" w:rsidRDefault="006146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DB7D" w14:textId="77777777" w:rsidR="00130667" w:rsidRDefault="00130667">
      <w:pPr>
        <w:spacing w:line="240" w:lineRule="auto"/>
      </w:pPr>
      <w:r>
        <w:separator/>
      </w:r>
    </w:p>
    <w:p w14:paraId="215C2DB1" w14:textId="77777777" w:rsidR="00130667" w:rsidRDefault="00130667"/>
  </w:footnote>
  <w:footnote w:type="continuationSeparator" w:id="0">
    <w:p w14:paraId="205B4138" w14:textId="77777777" w:rsidR="00130667" w:rsidRDefault="00130667">
      <w:pPr>
        <w:spacing w:line="240" w:lineRule="auto"/>
      </w:pPr>
      <w:r>
        <w:continuationSeparator/>
      </w:r>
    </w:p>
    <w:p w14:paraId="67E1D44A" w14:textId="77777777" w:rsidR="00130667" w:rsidRDefault="001306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2D7"/>
    <w:multiLevelType w:val="hybridMultilevel"/>
    <w:tmpl w:val="8E48F1CE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" w15:restartNumberingAfterBreak="0">
    <w:nsid w:val="0DD141E8"/>
    <w:multiLevelType w:val="hybridMultilevel"/>
    <w:tmpl w:val="38987CE6"/>
    <w:lvl w:ilvl="0" w:tplc="EC4A957C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8F0"/>
    <w:multiLevelType w:val="hybridMultilevel"/>
    <w:tmpl w:val="61FA0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F27FF"/>
    <w:multiLevelType w:val="hybridMultilevel"/>
    <w:tmpl w:val="E820BC8A"/>
    <w:lvl w:ilvl="0" w:tplc="8A8E1114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8306B"/>
    <w:multiLevelType w:val="hybridMultilevel"/>
    <w:tmpl w:val="F7A875E0"/>
    <w:lvl w:ilvl="0" w:tplc="9626CC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6665A3"/>
    <w:multiLevelType w:val="hybridMultilevel"/>
    <w:tmpl w:val="F4FAA6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67"/>
    <w:rsid w:val="000055F1"/>
    <w:rsid w:val="00005AF4"/>
    <w:rsid w:val="00086E0E"/>
    <w:rsid w:val="000D2FE5"/>
    <w:rsid w:val="000F30B4"/>
    <w:rsid w:val="00120DEB"/>
    <w:rsid w:val="00130667"/>
    <w:rsid w:val="00171B22"/>
    <w:rsid w:val="001808F2"/>
    <w:rsid w:val="00181DCD"/>
    <w:rsid w:val="0019026F"/>
    <w:rsid w:val="00190CBA"/>
    <w:rsid w:val="001A3E79"/>
    <w:rsid w:val="00223886"/>
    <w:rsid w:val="0024346A"/>
    <w:rsid w:val="00282672"/>
    <w:rsid w:val="00285622"/>
    <w:rsid w:val="00285C5C"/>
    <w:rsid w:val="00294CF6"/>
    <w:rsid w:val="002B661A"/>
    <w:rsid w:val="002C415E"/>
    <w:rsid w:val="00322E2C"/>
    <w:rsid w:val="00382FA3"/>
    <w:rsid w:val="00397BD1"/>
    <w:rsid w:val="003A475B"/>
    <w:rsid w:val="003B1983"/>
    <w:rsid w:val="003F7BB6"/>
    <w:rsid w:val="0042358A"/>
    <w:rsid w:val="00483AD1"/>
    <w:rsid w:val="00490BA2"/>
    <w:rsid w:val="004A0283"/>
    <w:rsid w:val="004E5566"/>
    <w:rsid w:val="0051468E"/>
    <w:rsid w:val="005345FA"/>
    <w:rsid w:val="00566896"/>
    <w:rsid w:val="005A3B34"/>
    <w:rsid w:val="005B10D0"/>
    <w:rsid w:val="005B64C1"/>
    <w:rsid w:val="005B7DA9"/>
    <w:rsid w:val="005D3842"/>
    <w:rsid w:val="005D58EF"/>
    <w:rsid w:val="005F31C3"/>
    <w:rsid w:val="00604807"/>
    <w:rsid w:val="00645A0F"/>
    <w:rsid w:val="006532EA"/>
    <w:rsid w:val="006706B2"/>
    <w:rsid w:val="0067756E"/>
    <w:rsid w:val="0068604B"/>
    <w:rsid w:val="006C3EB7"/>
    <w:rsid w:val="006C65A5"/>
    <w:rsid w:val="00706878"/>
    <w:rsid w:val="00732F28"/>
    <w:rsid w:val="00747324"/>
    <w:rsid w:val="007B480F"/>
    <w:rsid w:val="007C0778"/>
    <w:rsid w:val="007D0DEE"/>
    <w:rsid w:val="007D52AF"/>
    <w:rsid w:val="00816713"/>
    <w:rsid w:val="00886867"/>
    <w:rsid w:val="008A733F"/>
    <w:rsid w:val="008B3669"/>
    <w:rsid w:val="008C17C2"/>
    <w:rsid w:val="009018D9"/>
    <w:rsid w:val="009031B9"/>
    <w:rsid w:val="009122A8"/>
    <w:rsid w:val="009571CC"/>
    <w:rsid w:val="00967660"/>
    <w:rsid w:val="0097331E"/>
    <w:rsid w:val="009D034C"/>
    <w:rsid w:val="009F2236"/>
    <w:rsid w:val="00A14E12"/>
    <w:rsid w:val="00A41B31"/>
    <w:rsid w:val="00A55B25"/>
    <w:rsid w:val="00A576BE"/>
    <w:rsid w:val="00A60AA4"/>
    <w:rsid w:val="00AB063B"/>
    <w:rsid w:val="00AB4739"/>
    <w:rsid w:val="00AC51A3"/>
    <w:rsid w:val="00AD5CC8"/>
    <w:rsid w:val="00AE4958"/>
    <w:rsid w:val="00B75DD8"/>
    <w:rsid w:val="00B93EE5"/>
    <w:rsid w:val="00BA13E3"/>
    <w:rsid w:val="00BA3CAC"/>
    <w:rsid w:val="00BA4DBC"/>
    <w:rsid w:val="00BB77A5"/>
    <w:rsid w:val="00C04CF0"/>
    <w:rsid w:val="00C07B70"/>
    <w:rsid w:val="00C57F61"/>
    <w:rsid w:val="00C7285C"/>
    <w:rsid w:val="00CA1A65"/>
    <w:rsid w:val="00CD6B17"/>
    <w:rsid w:val="00CE7244"/>
    <w:rsid w:val="00CF3649"/>
    <w:rsid w:val="00DE03E1"/>
    <w:rsid w:val="00EE0FC4"/>
    <w:rsid w:val="00EE2D9B"/>
    <w:rsid w:val="00F1159E"/>
    <w:rsid w:val="00F17602"/>
    <w:rsid w:val="00F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D04C2"/>
  <w15:chartTrackingRefBased/>
  <w15:docId w15:val="{24354B21-51E0-D04E-921A-B6D40980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tmp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36ACD50-36D9-AA47-8BA0-A7454B423B20%7dtf50002003.dotx" TargetMode="External" 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{136ACD50-36D9-AA47-8BA0-A7454B423B20}tf50002003.dotx</Template>
  <TotalTime>1</TotalTime>
  <Pages>6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DD</dc:creator>
  <cp:keywords/>
  <dc:description/>
  <cp:lastModifiedBy>Deepa DD</cp:lastModifiedBy>
  <cp:revision>2</cp:revision>
  <dcterms:created xsi:type="dcterms:W3CDTF">2023-10-17T06:20:00Z</dcterms:created>
  <dcterms:modified xsi:type="dcterms:W3CDTF">2023-10-17T06:20:00Z</dcterms:modified>
</cp:coreProperties>
</file>